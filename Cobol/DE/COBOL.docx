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5C1B" w14:textId="77777777" w:rsidR="008A371F" w:rsidRDefault="001D62CD" w:rsidP="007E2773">
      <w:pPr>
        <w:jc w:val="right"/>
      </w:pPr>
      <w:r>
        <w:rPr>
          <w:noProof/>
          <w:lang w:eastAsia="de-DE"/>
        </w:rPr>
        <mc:AlternateContent>
          <mc:Choice Requires="wps">
            <w:drawing>
              <wp:anchor distT="0" distB="0" distL="114300" distR="114300" simplePos="0" relativeHeight="503308536" behindDoc="1" locked="0" layoutInCell="1" allowOverlap="1" wp14:anchorId="005D8F1E" wp14:editId="204830B1">
                <wp:simplePos x="0" y="0"/>
                <wp:positionH relativeFrom="page">
                  <wp:align>right</wp:align>
                </wp:positionH>
                <wp:positionV relativeFrom="margin">
                  <wp:align>top</wp:align>
                </wp:positionV>
                <wp:extent cx="7560310" cy="10692130"/>
                <wp:effectExtent l="0" t="0" r="254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BB697" id="Rectangle 30" o:spid="_x0000_s1026" style="position:absolute;margin-left:544.1pt;margin-top:0;width:595.3pt;height:841.9pt;z-index:-7944;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e2CjdggIA&#10;AP8EAAAOAAAAAAAAAAAAAAAAAC4CAABkcnMvZTJvRG9jLnhtbFBLAQItABQABgAIAAAAIQA3DOVj&#10;2wAAAAcBAAAPAAAAAAAAAAAAAAAAANwEAABkcnMvZG93bnJldi54bWxQSwUGAAAAAAQABADzAAAA&#10;5AUAAAAA&#10;" fillcolor="#6d6e71" stroked="f">
                <w10:wrap anchorx="page" anchory="margin"/>
              </v:rect>
            </w:pict>
          </mc:Fallback>
        </mc:AlternateContent>
      </w:r>
      <w:r w:rsidR="00E66759">
        <w:rPr>
          <w:noProof/>
          <w:lang w:eastAsia="de-DE"/>
        </w:rPr>
        <w:drawing>
          <wp:inline distT="0" distB="0" distL="0" distR="0" wp14:anchorId="0C80B206" wp14:editId="403A4920">
            <wp:extent cx="2000496" cy="216926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Lasc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201" cy="2189551"/>
                    </a:xfrm>
                    <a:prstGeom prst="rect">
                      <a:avLst/>
                    </a:prstGeom>
                  </pic:spPr>
                </pic:pic>
              </a:graphicData>
            </a:graphic>
          </wp:inline>
        </w:drawing>
      </w:r>
    </w:p>
    <w:p w14:paraId="6CE6813A" w14:textId="77777777" w:rsidR="008A371F" w:rsidRDefault="008A371F" w:rsidP="007E2773"/>
    <w:p w14:paraId="61F86D01" w14:textId="77777777" w:rsidR="008A371F" w:rsidRDefault="008A371F" w:rsidP="007E2773"/>
    <w:p w14:paraId="127A9E9A" w14:textId="77777777" w:rsidR="008A371F" w:rsidRDefault="008A371F" w:rsidP="007E2773"/>
    <w:p w14:paraId="05232841" w14:textId="77777777" w:rsidR="008A371F" w:rsidRDefault="008A371F" w:rsidP="007E2773"/>
    <w:p w14:paraId="30CC02D5" w14:textId="77777777" w:rsidR="008A371F" w:rsidRDefault="008A371F" w:rsidP="007E2773"/>
    <w:p w14:paraId="1D956838" w14:textId="77777777" w:rsidR="008A371F" w:rsidRDefault="008A371F" w:rsidP="007E2773"/>
    <w:p w14:paraId="07CBE0B9" w14:textId="77777777" w:rsidR="008A371F" w:rsidRDefault="008A371F" w:rsidP="007E2773"/>
    <w:p w14:paraId="3378CB69" w14:textId="77777777" w:rsidR="008A371F" w:rsidRDefault="008A371F" w:rsidP="007E2773"/>
    <w:p w14:paraId="3C204972" w14:textId="77777777" w:rsidR="008A371F" w:rsidRDefault="008A371F" w:rsidP="007E2773"/>
    <w:p w14:paraId="3DAE6D23" w14:textId="77777777" w:rsidR="008A371F" w:rsidRDefault="008A371F" w:rsidP="007E2773"/>
    <w:p w14:paraId="679D9F92" w14:textId="77777777" w:rsidR="008A371F" w:rsidRDefault="008A371F" w:rsidP="007E2773"/>
    <w:p w14:paraId="24FF854C" w14:textId="77777777" w:rsidR="008A371F" w:rsidRDefault="008A371F" w:rsidP="007E2773"/>
    <w:p w14:paraId="79A9859B" w14:textId="77777777" w:rsidR="008A371F" w:rsidRDefault="008A371F" w:rsidP="007E2773"/>
    <w:p w14:paraId="777772B5" w14:textId="77777777" w:rsidR="008A371F" w:rsidRDefault="008A371F" w:rsidP="007E2773"/>
    <w:p w14:paraId="3C787D12" w14:textId="77777777" w:rsidR="008A371F" w:rsidRDefault="008A371F" w:rsidP="007E2773"/>
    <w:p w14:paraId="7562E3FE" w14:textId="77777777" w:rsidR="008A371F" w:rsidRDefault="008A371F" w:rsidP="007E2773"/>
    <w:p w14:paraId="6DD179E9" w14:textId="77777777" w:rsidR="008A371F" w:rsidRDefault="008A371F" w:rsidP="007E2773"/>
    <w:p w14:paraId="183EDC8E" w14:textId="77777777" w:rsidR="008A371F" w:rsidRDefault="008A371F" w:rsidP="007E2773">
      <w:pPr>
        <w:rPr>
          <w:sz w:val="19"/>
        </w:rPr>
      </w:pPr>
    </w:p>
    <w:bookmarkStart w:id="0" w:name="Produkt"/>
    <w:p w14:paraId="3E9FDF45" w14:textId="77777777" w:rsidR="00E712C4" w:rsidRPr="00E712C4" w:rsidRDefault="00E712C4" w:rsidP="000266CD">
      <w:pPr>
        <w:pStyle w:val="Titel"/>
        <w:ind w:firstLine="0"/>
      </w:pPr>
      <w:r w:rsidRPr="006F013B">
        <w:fldChar w:fldCharType="begin"/>
      </w:r>
      <w:r w:rsidRPr="00E712C4">
        <w:instrText xml:space="preserve"> TITLE  \* MERGEFORMAT </w:instrText>
      </w:r>
      <w:r w:rsidRPr="006F013B">
        <w:fldChar w:fldCharType="separate"/>
      </w:r>
      <w:r w:rsidR="000266CD">
        <w:t>Beispiele für CO</w:t>
      </w:r>
      <w:bookmarkStart w:id="1" w:name="_GoBack"/>
      <w:bookmarkEnd w:id="1"/>
      <w:r w:rsidR="000266CD">
        <w:t>BOL</w:t>
      </w:r>
      <w:r w:rsidRPr="006F013B">
        <w:fldChar w:fldCharType="end"/>
      </w:r>
      <w:r w:rsidRPr="00E712C4">
        <w:t xml:space="preserve"> </w:t>
      </w:r>
    </w:p>
    <w:p w14:paraId="16452FF0" w14:textId="77777777" w:rsidR="00F961EF" w:rsidRPr="00E712C4" w:rsidRDefault="00F961EF" w:rsidP="000266CD">
      <w:pPr>
        <w:pStyle w:val="Untertitel"/>
        <w:ind w:firstLine="0"/>
        <w:rPr>
          <w:lang w:val="de-DE"/>
        </w:rPr>
      </w:pPr>
      <w:r w:rsidRPr="006F013B">
        <w:fldChar w:fldCharType="begin"/>
      </w:r>
      <w:r w:rsidRPr="00E712C4">
        <w:rPr>
          <w:lang w:val="de-DE"/>
        </w:rPr>
        <w:instrText xml:space="preserve"> SUBJECT  \* MERGEFORMAT </w:instrText>
      </w:r>
      <w:r w:rsidRPr="006F013B">
        <w:fldChar w:fldCharType="separate"/>
      </w:r>
      <w:r w:rsidR="000266CD">
        <w:rPr>
          <w:lang w:val="de-DE"/>
        </w:rPr>
        <w:t>combit List &amp; Label</w:t>
      </w:r>
      <w:r w:rsidRPr="006F013B">
        <w:fldChar w:fldCharType="end"/>
      </w:r>
    </w:p>
    <w:bookmarkEnd w:id="0"/>
    <w:p w14:paraId="774CC3CE" w14:textId="77777777" w:rsidR="00F961EF" w:rsidRDefault="00F961EF" w:rsidP="00F961EF"/>
    <w:p w14:paraId="5700A9D3" w14:textId="77777777" w:rsidR="007977E9" w:rsidRDefault="007977E9" w:rsidP="00F961EF"/>
    <w:p w14:paraId="4F7FE462" w14:textId="77777777" w:rsidR="00654ED3" w:rsidRPr="00654ED3" w:rsidRDefault="00654ED3" w:rsidP="00654ED3">
      <w:pPr>
        <w:rPr>
          <w:color w:val="F79646" w:themeColor="accent6"/>
          <w:sz w:val="24"/>
        </w:rPr>
      </w:pPr>
    </w:p>
    <w:p w14:paraId="7869708B" w14:textId="77777777" w:rsidR="007977E9" w:rsidRPr="00E712C4" w:rsidRDefault="007977E9" w:rsidP="00F961EF"/>
    <w:p w14:paraId="000F88C0" w14:textId="77777777" w:rsidR="00F961EF" w:rsidRPr="00E712C4" w:rsidRDefault="00F961EF" w:rsidP="00F961EF"/>
    <w:p w14:paraId="6EFDD1CA" w14:textId="77777777" w:rsidR="008A371F" w:rsidRPr="00E712C4" w:rsidRDefault="008A371F">
      <w:pPr>
        <w:rPr>
          <w:sz w:val="40"/>
        </w:rPr>
        <w:sectPr w:rsidR="008A371F" w:rsidRPr="00E712C4" w:rsidSect="00532238">
          <w:headerReference w:type="default" r:id="rId9"/>
          <w:footerReference w:type="default" r:id="rId10"/>
          <w:type w:val="continuous"/>
          <w:pgSz w:w="11910" w:h="16840"/>
          <w:pgMar w:top="0" w:right="1020" w:bottom="280" w:left="1680" w:header="720" w:footer="720" w:gutter="0"/>
          <w:cols w:space="720"/>
          <w:titlePg/>
          <w:docGrid w:linePitch="299"/>
        </w:sectPr>
      </w:pPr>
    </w:p>
    <w:sdt>
      <w:sdtPr>
        <w:rPr>
          <w:sz w:val="22"/>
          <w:szCs w:val="22"/>
        </w:rPr>
        <w:id w:val="53200215"/>
        <w:docPartObj>
          <w:docPartGallery w:val="Table of Contents"/>
          <w:docPartUnique/>
        </w:docPartObj>
      </w:sdtPr>
      <w:sdtEndPr>
        <w:rPr>
          <w:b/>
          <w:bCs/>
          <w:sz w:val="20"/>
        </w:rPr>
      </w:sdtEndPr>
      <w:sdtContent>
        <w:p w14:paraId="1A661A63" w14:textId="77777777" w:rsidR="005E0A8E" w:rsidRDefault="005E0A8E">
          <w:pPr>
            <w:pStyle w:val="Inhaltsverzeichnisberschrift"/>
          </w:pPr>
          <w:r>
            <w:t>Inhalt</w:t>
          </w:r>
        </w:p>
        <w:p w14:paraId="5A0F0DB9" w14:textId="58D288A3" w:rsidR="000266CD" w:rsidRDefault="005E0A8E">
          <w:pPr>
            <w:pStyle w:val="Verzeichnis1"/>
            <w:rPr>
              <w:rFonts w:asciiTheme="minorHAnsi" w:eastAsiaTheme="minorEastAsia" w:hAnsiTheme="minorHAnsi" w:cstheme="minorBidi"/>
              <w:noProof/>
              <w:color w:val="auto"/>
              <w:sz w:val="22"/>
              <w:lang w:eastAsia="de-DE"/>
            </w:rPr>
          </w:pPr>
          <w:r>
            <w:fldChar w:fldCharType="begin"/>
          </w:r>
          <w:r>
            <w:instrText xml:space="preserve"> TOC \o "1-3" \h \z \u </w:instrText>
          </w:r>
          <w:r>
            <w:fldChar w:fldCharType="separate"/>
          </w:r>
          <w:hyperlink w:anchor="_Toc36473881" w:history="1">
            <w:r w:rsidR="000266CD" w:rsidRPr="00EA24CB">
              <w:rPr>
                <w:rStyle w:val="Hyperlink"/>
                <w:noProof/>
              </w:rPr>
              <w:t>Vorbemerkung</w:t>
            </w:r>
            <w:r w:rsidR="000266CD">
              <w:rPr>
                <w:noProof/>
                <w:webHidden/>
              </w:rPr>
              <w:tab/>
            </w:r>
            <w:r w:rsidR="000266CD">
              <w:rPr>
                <w:noProof/>
                <w:webHidden/>
              </w:rPr>
              <w:fldChar w:fldCharType="begin"/>
            </w:r>
            <w:r w:rsidR="000266CD">
              <w:rPr>
                <w:noProof/>
                <w:webHidden/>
              </w:rPr>
              <w:instrText xml:space="preserve"> PAGEREF _Toc36473881 \h </w:instrText>
            </w:r>
            <w:r w:rsidR="000266CD">
              <w:rPr>
                <w:noProof/>
                <w:webHidden/>
              </w:rPr>
            </w:r>
            <w:r w:rsidR="000266CD">
              <w:rPr>
                <w:noProof/>
                <w:webHidden/>
              </w:rPr>
              <w:fldChar w:fldCharType="separate"/>
            </w:r>
            <w:r w:rsidR="008F49D4">
              <w:rPr>
                <w:noProof/>
                <w:webHidden/>
              </w:rPr>
              <w:t>3</w:t>
            </w:r>
            <w:r w:rsidR="000266CD">
              <w:rPr>
                <w:noProof/>
                <w:webHidden/>
              </w:rPr>
              <w:fldChar w:fldCharType="end"/>
            </w:r>
          </w:hyperlink>
        </w:p>
        <w:p w14:paraId="0E8E502C" w14:textId="3B68D78B" w:rsidR="000266CD" w:rsidRDefault="000266CD">
          <w:pPr>
            <w:pStyle w:val="Verzeichnis1"/>
            <w:rPr>
              <w:rFonts w:asciiTheme="minorHAnsi" w:eastAsiaTheme="minorEastAsia" w:hAnsiTheme="minorHAnsi" w:cstheme="minorBidi"/>
              <w:noProof/>
              <w:color w:val="auto"/>
              <w:sz w:val="22"/>
              <w:lang w:eastAsia="de-DE"/>
            </w:rPr>
          </w:pPr>
          <w:hyperlink w:anchor="_Toc36473882" w:history="1">
            <w:r w:rsidRPr="00EA24CB">
              <w:rPr>
                <w:rStyle w:val="Hyperlink"/>
                <w:noProof/>
              </w:rPr>
              <w:t>Aufruf des Designers</w:t>
            </w:r>
            <w:r>
              <w:rPr>
                <w:noProof/>
                <w:webHidden/>
              </w:rPr>
              <w:tab/>
            </w:r>
            <w:r>
              <w:rPr>
                <w:noProof/>
                <w:webHidden/>
              </w:rPr>
              <w:fldChar w:fldCharType="begin"/>
            </w:r>
            <w:r>
              <w:rPr>
                <w:noProof/>
                <w:webHidden/>
              </w:rPr>
              <w:instrText xml:space="preserve"> PAGEREF _Toc36473882 \h </w:instrText>
            </w:r>
            <w:r>
              <w:rPr>
                <w:noProof/>
                <w:webHidden/>
              </w:rPr>
            </w:r>
            <w:r>
              <w:rPr>
                <w:noProof/>
                <w:webHidden/>
              </w:rPr>
              <w:fldChar w:fldCharType="separate"/>
            </w:r>
            <w:r w:rsidR="008F49D4">
              <w:rPr>
                <w:noProof/>
                <w:webHidden/>
              </w:rPr>
              <w:t>4</w:t>
            </w:r>
            <w:r>
              <w:rPr>
                <w:noProof/>
                <w:webHidden/>
              </w:rPr>
              <w:fldChar w:fldCharType="end"/>
            </w:r>
          </w:hyperlink>
        </w:p>
        <w:p w14:paraId="04A652EC" w14:textId="69920CCB" w:rsidR="000266CD" w:rsidRDefault="000266CD">
          <w:pPr>
            <w:pStyle w:val="Verzeichnis1"/>
            <w:rPr>
              <w:rFonts w:asciiTheme="minorHAnsi" w:eastAsiaTheme="minorEastAsia" w:hAnsiTheme="minorHAnsi" w:cstheme="minorBidi"/>
              <w:noProof/>
              <w:color w:val="auto"/>
              <w:sz w:val="22"/>
              <w:lang w:eastAsia="de-DE"/>
            </w:rPr>
          </w:pPr>
          <w:hyperlink w:anchor="_Toc36473883" w:history="1">
            <w:r w:rsidRPr="00EA24CB">
              <w:rPr>
                <w:rStyle w:val="Hyperlink"/>
                <w:noProof/>
              </w:rPr>
              <w:t>Druck eines Etiketts</w:t>
            </w:r>
            <w:r>
              <w:rPr>
                <w:noProof/>
                <w:webHidden/>
              </w:rPr>
              <w:tab/>
            </w:r>
            <w:r>
              <w:rPr>
                <w:noProof/>
                <w:webHidden/>
              </w:rPr>
              <w:fldChar w:fldCharType="begin"/>
            </w:r>
            <w:r>
              <w:rPr>
                <w:noProof/>
                <w:webHidden/>
              </w:rPr>
              <w:instrText xml:space="preserve"> PAGEREF _Toc36473883 \h </w:instrText>
            </w:r>
            <w:r>
              <w:rPr>
                <w:noProof/>
                <w:webHidden/>
              </w:rPr>
            </w:r>
            <w:r>
              <w:rPr>
                <w:noProof/>
                <w:webHidden/>
              </w:rPr>
              <w:fldChar w:fldCharType="separate"/>
            </w:r>
            <w:r w:rsidR="008F49D4">
              <w:rPr>
                <w:noProof/>
                <w:webHidden/>
              </w:rPr>
              <w:t>5</w:t>
            </w:r>
            <w:r>
              <w:rPr>
                <w:noProof/>
                <w:webHidden/>
              </w:rPr>
              <w:fldChar w:fldCharType="end"/>
            </w:r>
          </w:hyperlink>
        </w:p>
        <w:p w14:paraId="7BC7DE47" w14:textId="77777777" w:rsidR="005E0A8E" w:rsidRDefault="005E0A8E">
          <w:r>
            <w:rPr>
              <w:b/>
              <w:bCs/>
            </w:rPr>
            <w:fldChar w:fldCharType="end"/>
          </w:r>
        </w:p>
      </w:sdtContent>
    </w:sdt>
    <w:p w14:paraId="3DA752FD" w14:textId="77777777" w:rsidR="00630815" w:rsidRPr="00630815" w:rsidRDefault="00630815" w:rsidP="00630815"/>
    <w:p w14:paraId="57277DDD" w14:textId="77777777" w:rsidR="00630815" w:rsidRPr="005E0A8E" w:rsidRDefault="00630815" w:rsidP="00162D0F">
      <w:pPr>
        <w:pStyle w:val="Text"/>
        <w:sectPr w:rsidR="00630815" w:rsidRPr="005E0A8E" w:rsidSect="00B03D03">
          <w:headerReference w:type="default" r:id="rId11"/>
          <w:footerReference w:type="default" r:id="rId12"/>
          <w:pgSz w:w="11910" w:h="16840"/>
          <w:pgMar w:top="2552" w:right="1134" w:bottom="278" w:left="1418" w:header="720" w:footer="1270" w:gutter="0"/>
          <w:cols w:space="720"/>
        </w:sectPr>
      </w:pPr>
    </w:p>
    <w:p w14:paraId="21146BD7" w14:textId="77777777" w:rsidR="000266CD" w:rsidRPr="00240BC9" w:rsidRDefault="000266CD" w:rsidP="000266CD">
      <w:pPr>
        <w:pStyle w:val="berschrift1"/>
      </w:pPr>
      <w:bookmarkStart w:id="2" w:name="_Toc265743699"/>
      <w:bookmarkStart w:id="3" w:name="_Toc36473881"/>
      <w:r w:rsidRPr="00240BC9">
        <w:lastRenderedPageBreak/>
        <w:t>Vorbemerkung</w:t>
      </w:r>
      <w:bookmarkEnd w:id="2"/>
      <w:bookmarkEnd w:id="3"/>
    </w:p>
    <w:p w14:paraId="2779E7CE" w14:textId="77777777" w:rsidR="000266CD" w:rsidRDefault="000266CD" w:rsidP="000266CD">
      <w:r>
        <w:t>Die nachfolgenden Beispiele stellen keine fertig lauffähigen Quelltexte dar, es fehlen beispielsweise die Routinen zum Öffnen und Schließen eines List &amp; Label Jobs, jegliche Fehlerbehandlung u.Ä.  Sie dienen lediglich als Vorlage, um einen Eindruck davon zu bekommen, wie man sich die Ansteuerung von List &amp; Label unter COBOL vorstellen kann.</w:t>
      </w:r>
    </w:p>
    <w:p w14:paraId="0ABE955E" w14:textId="77777777" w:rsidR="000266CD" w:rsidRDefault="000266CD" w:rsidP="000266CD"/>
    <w:p w14:paraId="4C74EE38" w14:textId="77777777" w:rsidR="000266CD" w:rsidRDefault="000266CD" w:rsidP="000266CD">
      <w:r>
        <w:t>Die verwendeten List &amp; Label Konstanten müssen aus dem C/C++ Headerfile "</w:t>
      </w:r>
      <w:proofErr w:type="spellStart"/>
      <w:r>
        <w:t>cmbtLL</w:t>
      </w:r>
      <w:proofErr w:type="spellEnd"/>
      <w:r>
        <w:t>??" (?? steht für die List &amp; Label Version, also bspw. 14, 15, ...) auf COBOL Syntax umgesetzt werden. Das Headerfile befindet sich im Visual C++ Unterverzeichnis und kann mit jedem Texteditor geöffnet werden.</w:t>
      </w:r>
    </w:p>
    <w:p w14:paraId="3CE3C797" w14:textId="77777777" w:rsidR="000266CD" w:rsidRDefault="000266CD" w:rsidP="000266CD"/>
    <w:p w14:paraId="096CBF41" w14:textId="77777777" w:rsidR="000266CD" w:rsidRDefault="000266CD" w:rsidP="000266CD">
      <w:r>
        <w:t xml:space="preserve">Die darin enthaltenen </w:t>
      </w:r>
      <w:proofErr w:type="spellStart"/>
      <w:r>
        <w:t>Konstantendefinitionen</w:t>
      </w:r>
      <w:proofErr w:type="spellEnd"/>
      <w:r>
        <w:t xml:space="preserve"> der Art</w:t>
      </w:r>
    </w:p>
    <w:p w14:paraId="2BF1DA76" w14:textId="77777777" w:rsidR="000266CD" w:rsidRDefault="000266CD" w:rsidP="000266CD"/>
    <w:p w14:paraId="78569D08" w14:textId="77777777" w:rsidR="000266CD" w:rsidRDefault="000266CD" w:rsidP="000266CD">
      <w:pPr>
        <w:rPr>
          <w:rFonts w:ascii="Courier New" w:hAnsi="Courier New" w:cs="Courier New"/>
        </w:rPr>
      </w:pPr>
      <w:r>
        <w:rPr>
          <w:rFonts w:ascii="Courier New" w:hAnsi="Courier New" w:cs="Courier New"/>
        </w:rPr>
        <w:t xml:space="preserve">       #</w:t>
      </w:r>
      <w:proofErr w:type="spellStart"/>
      <w:r>
        <w:rPr>
          <w:rFonts w:ascii="Courier New" w:hAnsi="Courier New" w:cs="Courier New"/>
        </w:rPr>
        <w:t>define</w:t>
      </w:r>
      <w:proofErr w:type="spellEnd"/>
      <w:r>
        <w:rPr>
          <w:rFonts w:ascii="Courier New" w:hAnsi="Courier New" w:cs="Courier New"/>
        </w:rPr>
        <w:t xml:space="preserve"> LL_PROJECT_LABEL (1)</w:t>
      </w:r>
    </w:p>
    <w:p w14:paraId="2DD336A4" w14:textId="77777777" w:rsidR="000266CD" w:rsidRDefault="000266CD" w:rsidP="000266CD"/>
    <w:p w14:paraId="1AE3F970" w14:textId="77777777" w:rsidR="000266CD" w:rsidRDefault="000266CD" w:rsidP="000266CD">
      <w:r>
        <w:t>müssen auf COBOL-Syntax umgesetzt werden, also bspw. zu</w:t>
      </w:r>
    </w:p>
    <w:p w14:paraId="36E4F895" w14:textId="77777777" w:rsidR="000266CD" w:rsidRDefault="000266CD" w:rsidP="000266CD"/>
    <w:p w14:paraId="09213D21" w14:textId="77777777" w:rsidR="000266CD" w:rsidRDefault="000266CD" w:rsidP="000266CD">
      <w:pPr>
        <w:rPr>
          <w:rFonts w:ascii="Courier New" w:hAnsi="Courier New" w:cs="Courier New"/>
        </w:rPr>
      </w:pPr>
      <w:r>
        <w:rPr>
          <w:rFonts w:ascii="Courier New" w:hAnsi="Courier New" w:cs="Courier New"/>
        </w:rPr>
        <w:t xml:space="preserve">       78 LL-PROJECT-LABEL </w:t>
      </w:r>
      <w:proofErr w:type="spellStart"/>
      <w:r>
        <w:rPr>
          <w:rFonts w:ascii="Courier New" w:hAnsi="Courier New" w:cs="Courier New"/>
        </w:rPr>
        <w:t>value</w:t>
      </w:r>
      <w:proofErr w:type="spellEnd"/>
      <w:r>
        <w:rPr>
          <w:rFonts w:ascii="Courier New" w:hAnsi="Courier New" w:cs="Courier New"/>
        </w:rPr>
        <w:t xml:space="preserve"> 1.</w:t>
      </w:r>
    </w:p>
    <w:p w14:paraId="5B32DC06" w14:textId="77777777" w:rsidR="000266CD" w:rsidRDefault="000266CD" w:rsidP="000266CD"/>
    <w:p w14:paraId="492FC57E" w14:textId="77777777" w:rsidR="000266CD" w:rsidRDefault="000266CD" w:rsidP="000266CD">
      <w:r>
        <w:t>Möglicherweise gibt es in der COBOL-Entwicklungsumgebung bereits ein Tool, das automatisch eine derartige Umsetzung vornehmen kann (Stichwort "H2CPY").</w:t>
      </w:r>
      <w:bookmarkStart w:id="4" w:name="_Toc265743700"/>
    </w:p>
    <w:p w14:paraId="48B86184" w14:textId="77777777" w:rsidR="000266CD" w:rsidRDefault="000266CD" w:rsidP="000266CD">
      <w:pPr>
        <w:pStyle w:val="berschrift1"/>
      </w:pPr>
      <w:r>
        <w:br w:type="page"/>
      </w:r>
      <w:bookmarkStart w:id="5" w:name="_Toc36473882"/>
      <w:r>
        <w:lastRenderedPageBreak/>
        <w:t>Aufruf des Designers</w:t>
      </w:r>
      <w:bookmarkEnd w:id="4"/>
      <w:bookmarkEnd w:id="5"/>
    </w:p>
    <w:p w14:paraId="6481F0A0" w14:textId="77777777" w:rsidR="000266CD" w:rsidRDefault="000266CD" w:rsidP="000266CD">
      <w:pPr>
        <w:rPr>
          <w:i/>
        </w:rPr>
      </w:pPr>
      <w:r>
        <w:rPr>
          <w:i/>
        </w:rPr>
        <w:t xml:space="preserve">      *********************************************************************************</w:t>
      </w:r>
    </w:p>
    <w:p w14:paraId="67F904A3" w14:textId="77777777" w:rsidR="000266CD" w:rsidRDefault="000266CD" w:rsidP="000266CD">
      <w:pPr>
        <w:rPr>
          <w:i/>
        </w:rPr>
      </w:pPr>
      <w:r>
        <w:rPr>
          <w:i/>
        </w:rPr>
        <w:t xml:space="preserve">      *    Dieses COBOL Beispiel startet den Designer von List &amp; Label. Es </w:t>
      </w:r>
    </w:p>
    <w:p w14:paraId="5733CB3D" w14:textId="77777777" w:rsidR="000266CD" w:rsidRDefault="000266CD" w:rsidP="000266CD">
      <w:pPr>
        <w:rPr>
          <w:i/>
        </w:rPr>
      </w:pPr>
      <w:r>
        <w:rPr>
          <w:i/>
        </w:rPr>
        <w:t xml:space="preserve">      *    werden 2 Felder angemeldet: 'Artikelnummer' und 'Bezeichnung'</w:t>
      </w:r>
    </w:p>
    <w:p w14:paraId="7908BDD2" w14:textId="77777777" w:rsidR="000266CD" w:rsidRDefault="000266CD" w:rsidP="000266CD">
      <w:pPr>
        <w:rPr>
          <w:i/>
        </w:rPr>
      </w:pPr>
      <w:r>
        <w:rPr>
          <w:i/>
        </w:rPr>
        <w:t xml:space="preserve">      *    </w:t>
      </w:r>
    </w:p>
    <w:p w14:paraId="5F67193F" w14:textId="77777777" w:rsidR="000266CD" w:rsidRDefault="000266CD" w:rsidP="000266CD">
      <w:pPr>
        <w:rPr>
          <w:i/>
        </w:rPr>
      </w:pPr>
      <w:r>
        <w:rPr>
          <w:i/>
        </w:rPr>
        <w:t xml:space="preserve">      *    Copyright (c) combit GmbH</w:t>
      </w:r>
    </w:p>
    <w:p w14:paraId="11407EC0" w14:textId="77777777" w:rsidR="000266CD" w:rsidRPr="00C61111" w:rsidRDefault="000266CD" w:rsidP="000266CD">
      <w:pPr>
        <w:rPr>
          <w:i/>
          <w:lang w:val="en-GB"/>
        </w:rPr>
      </w:pPr>
      <w:r>
        <w:rPr>
          <w:i/>
        </w:rPr>
        <w:t xml:space="preserve">      </w:t>
      </w:r>
      <w:r w:rsidRPr="00C61111">
        <w:rPr>
          <w:i/>
          <w:lang w:val="en-GB"/>
        </w:rPr>
        <w:t>*********************************************************************************</w:t>
      </w:r>
    </w:p>
    <w:p w14:paraId="724B3EB3" w14:textId="77777777" w:rsidR="000266CD" w:rsidRPr="00C61111" w:rsidRDefault="000266CD" w:rsidP="000266CD">
      <w:pPr>
        <w:rPr>
          <w:lang w:val="en-GB"/>
        </w:rPr>
      </w:pPr>
      <w:r w:rsidRPr="00C61111">
        <w:rPr>
          <w:lang w:val="en-GB"/>
        </w:rPr>
        <w:t xml:space="preserve">      [...]</w:t>
      </w:r>
    </w:p>
    <w:p w14:paraId="4BB146A6" w14:textId="77777777" w:rsidR="000266CD" w:rsidRPr="00C61111" w:rsidRDefault="000266CD" w:rsidP="000266CD">
      <w:pPr>
        <w:rPr>
          <w:lang w:val="en-GB"/>
        </w:rPr>
      </w:pPr>
    </w:p>
    <w:p w14:paraId="6AF01E40" w14:textId="77777777" w:rsidR="000266CD" w:rsidRPr="00C61111" w:rsidRDefault="000266CD" w:rsidP="000266CD">
      <w:pPr>
        <w:rPr>
          <w:lang w:val="en-GB"/>
        </w:rPr>
      </w:pPr>
      <w:r w:rsidRPr="00C61111">
        <w:rPr>
          <w:lang w:val="en-GB"/>
        </w:rPr>
        <w:t xml:space="preserve">           MOVE "</w:t>
      </w:r>
      <w:r w:rsidRPr="00C61111">
        <w:rPr>
          <w:b/>
          <w:lang w:val="en-GB"/>
        </w:rPr>
        <w:t>LLDEMO.LBL</w:t>
      </w:r>
      <w:r w:rsidRPr="00C61111">
        <w:rPr>
          <w:lang w:val="en-GB"/>
        </w:rPr>
        <w:t>" &amp; X"00" TO PROJEKTNAME</w:t>
      </w:r>
    </w:p>
    <w:p w14:paraId="18C57630" w14:textId="77777777" w:rsidR="000266CD" w:rsidRPr="00C61111" w:rsidRDefault="000266CD" w:rsidP="000266CD">
      <w:pPr>
        <w:rPr>
          <w:lang w:val="en-GB"/>
        </w:rPr>
      </w:pPr>
      <w:r w:rsidRPr="00C61111">
        <w:rPr>
          <w:lang w:val="en-GB"/>
        </w:rPr>
        <w:t xml:space="preserve">           MOVE LL-PROJECT-LABEL TO PROJEKTTYP</w:t>
      </w:r>
    </w:p>
    <w:p w14:paraId="6A53C981" w14:textId="77777777" w:rsidR="000266CD" w:rsidRDefault="000266CD" w:rsidP="000266CD">
      <w:r w:rsidRPr="00C61111">
        <w:rPr>
          <w:lang w:val="en-GB"/>
        </w:rPr>
        <w:t xml:space="preserve">           </w:t>
      </w:r>
      <w:r>
        <w:t>MOVE "Etiketten Designer" &amp; X"00" TO FENSTERTITEL</w:t>
      </w:r>
    </w:p>
    <w:p w14:paraId="2B66514D" w14:textId="77777777" w:rsidR="000266CD" w:rsidRDefault="000266CD" w:rsidP="000266CD"/>
    <w:p w14:paraId="0F49BEFB" w14:textId="77777777" w:rsidR="000266CD" w:rsidRDefault="000266CD" w:rsidP="000266CD">
      <w:pPr>
        <w:rPr>
          <w:i/>
        </w:rPr>
      </w:pPr>
      <w:r>
        <w:rPr>
          <w:i/>
        </w:rPr>
        <w:t xml:space="preserve">      * Melde alle verfügbaren Variablen an List &amp; Label an</w:t>
      </w:r>
    </w:p>
    <w:p w14:paraId="1B306C04" w14:textId="77777777" w:rsidR="000266CD" w:rsidRDefault="000266CD" w:rsidP="000266CD">
      <w:pPr>
        <w:rPr>
          <w:i/>
        </w:rPr>
      </w:pPr>
      <w:r>
        <w:rPr>
          <w:i/>
        </w:rPr>
        <w:t xml:space="preserve">      * (hier bspw. Artikelnummer + Bezeichnung):</w:t>
      </w:r>
    </w:p>
    <w:p w14:paraId="2BAC9E36" w14:textId="77777777" w:rsidR="000266CD" w:rsidRDefault="000266CD" w:rsidP="000266CD">
      <w:pPr>
        <w:spacing w:after="120"/>
        <w:rPr>
          <w:i/>
        </w:rPr>
      </w:pPr>
      <w:r>
        <w:rPr>
          <w:i/>
        </w:rPr>
        <w:t xml:space="preserve">      * übergebe zum Design lediglich Beispielinhalte</w:t>
      </w:r>
    </w:p>
    <w:p w14:paraId="183E3F68" w14:textId="77777777" w:rsidR="000266CD" w:rsidRPr="00C61111" w:rsidRDefault="000266CD" w:rsidP="000266CD">
      <w:pPr>
        <w:rPr>
          <w:lang w:val="en-GB"/>
        </w:rPr>
      </w:pPr>
      <w:r>
        <w:t xml:space="preserve">           </w:t>
      </w:r>
      <w:r w:rsidRPr="00C61111">
        <w:rPr>
          <w:lang w:val="en-GB"/>
        </w:rPr>
        <w:t>MOVE "</w:t>
      </w:r>
      <w:proofErr w:type="spellStart"/>
      <w:r w:rsidRPr="00C61111">
        <w:rPr>
          <w:b/>
          <w:lang w:val="en-GB"/>
        </w:rPr>
        <w:t>Artikelnummer</w:t>
      </w:r>
      <w:proofErr w:type="spellEnd"/>
      <w:r w:rsidRPr="00C61111">
        <w:rPr>
          <w:lang w:val="en-GB"/>
        </w:rPr>
        <w:t>" TO VARIABLE-NAME</w:t>
      </w:r>
    </w:p>
    <w:p w14:paraId="27133EB1" w14:textId="77777777" w:rsidR="000266CD" w:rsidRPr="00C61111" w:rsidRDefault="000266CD" w:rsidP="000266CD">
      <w:pPr>
        <w:rPr>
          <w:lang w:val="en-GB"/>
        </w:rPr>
      </w:pPr>
      <w:r w:rsidRPr="00C61111">
        <w:rPr>
          <w:lang w:val="en-GB"/>
        </w:rPr>
        <w:t xml:space="preserve">           MOVE "</w:t>
      </w:r>
      <w:proofErr w:type="spellStart"/>
      <w:r w:rsidRPr="00C61111">
        <w:rPr>
          <w:lang w:val="en-GB"/>
        </w:rPr>
        <w:t>Beispielartikelnummer</w:t>
      </w:r>
      <w:proofErr w:type="spellEnd"/>
      <w:r w:rsidRPr="00C61111">
        <w:rPr>
          <w:lang w:val="en-GB"/>
        </w:rPr>
        <w:t>" TO VARIABLE-INHALT</w:t>
      </w:r>
    </w:p>
    <w:p w14:paraId="2858D1D6" w14:textId="77777777" w:rsidR="000266CD" w:rsidRPr="00C61111" w:rsidRDefault="000266CD" w:rsidP="000266CD">
      <w:pPr>
        <w:rPr>
          <w:lang w:val="en-GB"/>
        </w:rPr>
      </w:pPr>
      <w:r w:rsidRPr="00C61111">
        <w:rPr>
          <w:lang w:val="en-GB"/>
        </w:rPr>
        <w:t xml:space="preserve">           CALL WINAPI "</w:t>
      </w:r>
      <w:proofErr w:type="spellStart"/>
      <w:r w:rsidRPr="00C61111">
        <w:rPr>
          <w:b/>
          <w:lang w:val="en-GB"/>
        </w:rPr>
        <w:t>LlDefineVariableA</w:t>
      </w:r>
      <w:proofErr w:type="spellEnd"/>
      <w:r w:rsidRPr="00C61111">
        <w:rPr>
          <w:lang w:val="en-GB"/>
        </w:rPr>
        <w:t>"</w:t>
      </w:r>
    </w:p>
    <w:p w14:paraId="7276C7CB" w14:textId="77777777" w:rsidR="000266CD" w:rsidRPr="00C61111" w:rsidRDefault="000266CD" w:rsidP="000266CD">
      <w:pPr>
        <w:rPr>
          <w:lang w:val="en-GB"/>
        </w:rPr>
      </w:pPr>
      <w:r w:rsidRPr="00C61111">
        <w:rPr>
          <w:lang w:val="en-GB"/>
        </w:rPr>
        <w:t xml:space="preserve">                      USING BY VALUE JOB-HANDLE</w:t>
      </w:r>
    </w:p>
    <w:p w14:paraId="51DBBAC5" w14:textId="77777777" w:rsidR="000266CD" w:rsidRPr="00C61111" w:rsidRDefault="000266CD" w:rsidP="000266CD">
      <w:pPr>
        <w:rPr>
          <w:lang w:val="en-GB"/>
        </w:rPr>
      </w:pPr>
      <w:r w:rsidRPr="00C61111">
        <w:rPr>
          <w:lang w:val="en-GB"/>
        </w:rPr>
        <w:t xml:space="preserve">                            BY REFERENCE VARIABLE-NAME</w:t>
      </w:r>
    </w:p>
    <w:p w14:paraId="7598F380" w14:textId="77777777" w:rsidR="000266CD" w:rsidRPr="00C61111" w:rsidRDefault="000266CD" w:rsidP="000266CD">
      <w:pPr>
        <w:rPr>
          <w:lang w:val="en-GB"/>
        </w:rPr>
      </w:pPr>
      <w:r w:rsidRPr="00C61111">
        <w:rPr>
          <w:lang w:val="en-GB"/>
        </w:rPr>
        <w:t xml:space="preserve">                            BY REFERENCE VARIABLE-INHALT</w:t>
      </w:r>
    </w:p>
    <w:p w14:paraId="07C270D6" w14:textId="77777777" w:rsidR="000266CD" w:rsidRPr="00C61111" w:rsidRDefault="000266CD" w:rsidP="000266CD">
      <w:pPr>
        <w:rPr>
          <w:lang w:val="en-GB"/>
        </w:rPr>
      </w:pPr>
      <w:r w:rsidRPr="00C61111">
        <w:rPr>
          <w:lang w:val="en-GB"/>
        </w:rPr>
        <w:t xml:space="preserve">                      RETURNING RC-INT</w:t>
      </w:r>
    </w:p>
    <w:p w14:paraId="496F749E" w14:textId="77777777" w:rsidR="000266CD" w:rsidRPr="00C61111" w:rsidRDefault="000266CD" w:rsidP="000266CD">
      <w:pPr>
        <w:rPr>
          <w:lang w:val="en-GB"/>
        </w:rPr>
      </w:pPr>
      <w:r w:rsidRPr="00C61111">
        <w:rPr>
          <w:lang w:val="en-GB"/>
        </w:rPr>
        <w:t xml:space="preserve">           END-CALL</w:t>
      </w:r>
    </w:p>
    <w:p w14:paraId="53D9B80D" w14:textId="77777777" w:rsidR="000266CD" w:rsidRPr="00C61111" w:rsidRDefault="000266CD" w:rsidP="000266CD">
      <w:pPr>
        <w:rPr>
          <w:lang w:val="en-GB"/>
        </w:rPr>
      </w:pPr>
      <w:r w:rsidRPr="00C61111">
        <w:rPr>
          <w:lang w:val="en-GB"/>
        </w:rPr>
        <w:t xml:space="preserve">           MOVE "</w:t>
      </w:r>
      <w:proofErr w:type="spellStart"/>
      <w:r w:rsidRPr="00C61111">
        <w:rPr>
          <w:b/>
          <w:lang w:val="en-GB"/>
        </w:rPr>
        <w:t>Bezeichnung</w:t>
      </w:r>
      <w:proofErr w:type="spellEnd"/>
      <w:r w:rsidRPr="00C61111">
        <w:rPr>
          <w:lang w:val="en-GB"/>
        </w:rPr>
        <w:t>" TO VARIABLE-NAME</w:t>
      </w:r>
    </w:p>
    <w:p w14:paraId="62769EB7" w14:textId="77777777" w:rsidR="000266CD" w:rsidRPr="00240BC9" w:rsidRDefault="000266CD" w:rsidP="000266CD">
      <w:pPr>
        <w:rPr>
          <w:lang w:val="en-US"/>
        </w:rPr>
      </w:pPr>
      <w:r w:rsidRPr="00C61111">
        <w:rPr>
          <w:lang w:val="en-GB"/>
        </w:rPr>
        <w:t xml:space="preserve">           </w:t>
      </w:r>
      <w:r w:rsidRPr="00240BC9">
        <w:rPr>
          <w:lang w:val="en-US"/>
        </w:rPr>
        <w:t>MOVE "</w:t>
      </w:r>
      <w:proofErr w:type="spellStart"/>
      <w:r w:rsidRPr="00240BC9">
        <w:rPr>
          <w:lang w:val="en-US"/>
        </w:rPr>
        <w:t>Beispielbezeichnung</w:t>
      </w:r>
      <w:proofErr w:type="spellEnd"/>
      <w:r w:rsidRPr="00240BC9">
        <w:rPr>
          <w:lang w:val="en-US"/>
        </w:rPr>
        <w:t>" TO VARIABLE-INHALT</w:t>
      </w:r>
    </w:p>
    <w:p w14:paraId="7BB3C412" w14:textId="77777777" w:rsidR="000266CD" w:rsidRPr="00C61111" w:rsidRDefault="000266CD" w:rsidP="000266CD">
      <w:pPr>
        <w:rPr>
          <w:lang w:val="en-GB"/>
        </w:rPr>
      </w:pPr>
      <w:r w:rsidRPr="00240BC9">
        <w:rPr>
          <w:lang w:val="en-US"/>
        </w:rPr>
        <w:t xml:space="preserve">           </w:t>
      </w:r>
      <w:r w:rsidRPr="00C61111">
        <w:rPr>
          <w:lang w:val="en-GB"/>
        </w:rPr>
        <w:t>CALL WINAPI "</w:t>
      </w:r>
      <w:proofErr w:type="spellStart"/>
      <w:r w:rsidRPr="00C61111">
        <w:rPr>
          <w:b/>
          <w:lang w:val="en-GB"/>
        </w:rPr>
        <w:t>LlDefineVariableA</w:t>
      </w:r>
      <w:proofErr w:type="spellEnd"/>
      <w:r w:rsidRPr="00C61111">
        <w:rPr>
          <w:lang w:val="en-GB"/>
        </w:rPr>
        <w:t>"</w:t>
      </w:r>
    </w:p>
    <w:p w14:paraId="3A75CE77" w14:textId="77777777" w:rsidR="000266CD" w:rsidRPr="00C61111" w:rsidRDefault="000266CD" w:rsidP="000266CD">
      <w:pPr>
        <w:rPr>
          <w:lang w:val="en-GB"/>
        </w:rPr>
      </w:pPr>
      <w:r w:rsidRPr="00C61111">
        <w:rPr>
          <w:lang w:val="en-GB"/>
        </w:rPr>
        <w:t xml:space="preserve">                      USING BY VALUE JOB-HANDLE</w:t>
      </w:r>
    </w:p>
    <w:p w14:paraId="547E82AC" w14:textId="77777777" w:rsidR="000266CD" w:rsidRPr="00C61111" w:rsidRDefault="000266CD" w:rsidP="000266CD">
      <w:pPr>
        <w:rPr>
          <w:lang w:val="en-GB"/>
        </w:rPr>
      </w:pPr>
      <w:r w:rsidRPr="00C61111">
        <w:rPr>
          <w:lang w:val="en-GB"/>
        </w:rPr>
        <w:t xml:space="preserve">                            BY REFERENCE VARIABLE-NAME</w:t>
      </w:r>
    </w:p>
    <w:p w14:paraId="1467D95A" w14:textId="77777777" w:rsidR="000266CD" w:rsidRPr="00C61111" w:rsidRDefault="000266CD" w:rsidP="000266CD">
      <w:pPr>
        <w:rPr>
          <w:lang w:val="en-GB"/>
        </w:rPr>
      </w:pPr>
      <w:r w:rsidRPr="00C61111">
        <w:rPr>
          <w:lang w:val="en-GB"/>
        </w:rPr>
        <w:t xml:space="preserve">                            BY REFERENCE VARIABLE-INHALT</w:t>
      </w:r>
    </w:p>
    <w:p w14:paraId="6F0A1581" w14:textId="77777777" w:rsidR="000266CD" w:rsidRPr="00C61111" w:rsidRDefault="000266CD" w:rsidP="000266CD">
      <w:pPr>
        <w:rPr>
          <w:lang w:val="en-GB"/>
        </w:rPr>
      </w:pPr>
      <w:r w:rsidRPr="00C61111">
        <w:rPr>
          <w:lang w:val="en-GB"/>
        </w:rPr>
        <w:t xml:space="preserve">                      RETURNING RC-INT</w:t>
      </w:r>
    </w:p>
    <w:p w14:paraId="70E7DE76" w14:textId="77777777" w:rsidR="000266CD" w:rsidRPr="00C61111" w:rsidRDefault="000266CD" w:rsidP="000266CD">
      <w:pPr>
        <w:rPr>
          <w:lang w:val="en-GB"/>
        </w:rPr>
      </w:pPr>
      <w:r w:rsidRPr="00C61111">
        <w:rPr>
          <w:lang w:val="en-GB"/>
        </w:rPr>
        <w:t xml:space="preserve">           END-CALL</w:t>
      </w:r>
    </w:p>
    <w:p w14:paraId="0A4E4497" w14:textId="77777777" w:rsidR="000266CD" w:rsidRPr="00C61111" w:rsidRDefault="000266CD" w:rsidP="000266CD">
      <w:pPr>
        <w:rPr>
          <w:lang w:val="en-GB"/>
        </w:rPr>
      </w:pPr>
    </w:p>
    <w:p w14:paraId="77AA01BC" w14:textId="77777777" w:rsidR="000266CD" w:rsidRPr="00C61111" w:rsidRDefault="000266CD" w:rsidP="000266CD">
      <w:pPr>
        <w:spacing w:after="120"/>
        <w:rPr>
          <w:i/>
          <w:lang w:val="en-GB"/>
        </w:rPr>
      </w:pPr>
      <w:r w:rsidRPr="00C61111">
        <w:rPr>
          <w:i/>
          <w:lang w:val="en-GB"/>
        </w:rPr>
        <w:t xml:space="preserve">      * </w:t>
      </w:r>
      <w:proofErr w:type="spellStart"/>
      <w:r w:rsidRPr="00C61111">
        <w:rPr>
          <w:i/>
          <w:lang w:val="en-GB"/>
        </w:rPr>
        <w:t>Starte</w:t>
      </w:r>
      <w:proofErr w:type="spellEnd"/>
      <w:r w:rsidRPr="00C61111">
        <w:rPr>
          <w:i/>
          <w:lang w:val="en-GB"/>
        </w:rPr>
        <w:t xml:space="preserve"> Designer</w:t>
      </w:r>
    </w:p>
    <w:p w14:paraId="501181EE" w14:textId="77777777" w:rsidR="000266CD" w:rsidRPr="00C61111" w:rsidRDefault="000266CD" w:rsidP="000266CD">
      <w:pPr>
        <w:rPr>
          <w:lang w:val="en-GB"/>
        </w:rPr>
      </w:pPr>
      <w:r w:rsidRPr="00C61111">
        <w:rPr>
          <w:lang w:val="en-GB"/>
        </w:rPr>
        <w:t xml:space="preserve">           CALL WINAPI "</w:t>
      </w:r>
      <w:proofErr w:type="spellStart"/>
      <w:r w:rsidRPr="00C61111">
        <w:rPr>
          <w:b/>
          <w:lang w:val="en-GB"/>
        </w:rPr>
        <w:t>LlDefineLayoutA</w:t>
      </w:r>
      <w:proofErr w:type="spellEnd"/>
      <w:r w:rsidRPr="00C61111">
        <w:rPr>
          <w:lang w:val="en-GB"/>
        </w:rPr>
        <w:t>"</w:t>
      </w:r>
    </w:p>
    <w:p w14:paraId="4AB27262" w14:textId="77777777" w:rsidR="000266CD" w:rsidRPr="00C61111" w:rsidRDefault="000266CD" w:rsidP="000266CD">
      <w:pPr>
        <w:rPr>
          <w:lang w:val="en-GB"/>
        </w:rPr>
      </w:pPr>
      <w:r w:rsidRPr="00C61111">
        <w:rPr>
          <w:lang w:val="en-GB"/>
        </w:rPr>
        <w:t xml:space="preserve">                USING BY VALUE JOB-HANDLE</w:t>
      </w:r>
    </w:p>
    <w:p w14:paraId="3ADAFB29" w14:textId="77777777" w:rsidR="000266CD" w:rsidRPr="00C61111" w:rsidRDefault="000266CD" w:rsidP="000266CD">
      <w:pPr>
        <w:rPr>
          <w:lang w:val="en-GB"/>
        </w:rPr>
      </w:pPr>
      <w:r w:rsidRPr="00C61111">
        <w:rPr>
          <w:lang w:val="en-GB"/>
        </w:rPr>
        <w:t xml:space="preserve">                      BY VALUE WINDOW-HANDLE</w:t>
      </w:r>
    </w:p>
    <w:p w14:paraId="7DE21A66" w14:textId="77777777" w:rsidR="000266CD" w:rsidRPr="00C61111" w:rsidRDefault="000266CD" w:rsidP="000266CD">
      <w:pPr>
        <w:rPr>
          <w:lang w:val="en-GB"/>
        </w:rPr>
      </w:pPr>
      <w:r w:rsidRPr="00C61111">
        <w:rPr>
          <w:lang w:val="en-GB"/>
        </w:rPr>
        <w:t xml:space="preserve">                      BY REFERENCE FENSTERTITEL</w:t>
      </w:r>
    </w:p>
    <w:p w14:paraId="661BB855" w14:textId="77777777" w:rsidR="000266CD" w:rsidRPr="00C61111" w:rsidRDefault="000266CD" w:rsidP="000266CD">
      <w:pPr>
        <w:rPr>
          <w:lang w:val="en-GB"/>
        </w:rPr>
      </w:pPr>
      <w:r w:rsidRPr="00C61111">
        <w:rPr>
          <w:lang w:val="en-GB"/>
        </w:rPr>
        <w:t xml:space="preserve">                      BY </w:t>
      </w:r>
      <w:r>
        <w:rPr>
          <w:lang w:val="en-GB"/>
        </w:rPr>
        <w:t>VALUE</w:t>
      </w:r>
      <w:r w:rsidRPr="00C61111">
        <w:rPr>
          <w:lang w:val="en-GB"/>
        </w:rPr>
        <w:t xml:space="preserve"> PROJEKTTYP</w:t>
      </w:r>
    </w:p>
    <w:p w14:paraId="507B89B1" w14:textId="77777777" w:rsidR="000266CD" w:rsidRPr="00C61111" w:rsidRDefault="000266CD" w:rsidP="000266CD">
      <w:pPr>
        <w:rPr>
          <w:lang w:val="en-GB"/>
        </w:rPr>
      </w:pPr>
      <w:r w:rsidRPr="00C61111">
        <w:rPr>
          <w:lang w:val="en-GB"/>
        </w:rPr>
        <w:t xml:space="preserve">                      BY REFERENCE PROJEKTNAME</w:t>
      </w:r>
    </w:p>
    <w:p w14:paraId="2E5E2BF6" w14:textId="77777777" w:rsidR="000266CD" w:rsidRPr="00C61111" w:rsidRDefault="000266CD" w:rsidP="000266CD">
      <w:pPr>
        <w:rPr>
          <w:lang w:val="en-GB"/>
        </w:rPr>
      </w:pPr>
      <w:r w:rsidRPr="00C61111">
        <w:rPr>
          <w:lang w:val="en-GB"/>
        </w:rPr>
        <w:t xml:space="preserve">                RETURNING RC-INT</w:t>
      </w:r>
    </w:p>
    <w:p w14:paraId="6DC93BFB" w14:textId="77777777" w:rsidR="000266CD" w:rsidRPr="00240BC9" w:rsidRDefault="000266CD" w:rsidP="000266CD">
      <w:r w:rsidRPr="00C61111">
        <w:rPr>
          <w:lang w:val="en-GB"/>
        </w:rPr>
        <w:t xml:space="preserve">             </w:t>
      </w:r>
      <w:r w:rsidRPr="00240BC9">
        <w:t>END-CALL</w:t>
      </w:r>
    </w:p>
    <w:p w14:paraId="5C0EEE30" w14:textId="77777777" w:rsidR="000266CD" w:rsidRPr="00240BC9" w:rsidRDefault="000266CD" w:rsidP="000266CD"/>
    <w:p w14:paraId="43D497C1" w14:textId="77777777" w:rsidR="000266CD" w:rsidRDefault="000266CD" w:rsidP="000266CD">
      <w:r w:rsidRPr="00240BC9">
        <w:t xml:space="preserve">      </w:t>
      </w:r>
      <w:r>
        <w:t>[...]</w:t>
      </w:r>
    </w:p>
    <w:p w14:paraId="4DCEABAB" w14:textId="77777777" w:rsidR="000266CD" w:rsidRDefault="000266CD" w:rsidP="000266CD"/>
    <w:p w14:paraId="0C9C8FD3" w14:textId="77777777" w:rsidR="000266CD" w:rsidRDefault="000266CD" w:rsidP="000266CD">
      <w:pPr>
        <w:pStyle w:val="berschrift1"/>
      </w:pPr>
      <w:r>
        <w:rPr>
          <w:i/>
          <w:sz w:val="18"/>
          <w:szCs w:val="18"/>
        </w:rPr>
        <w:br w:type="page"/>
      </w:r>
      <w:bookmarkStart w:id="6" w:name="_Toc265743701"/>
      <w:bookmarkStart w:id="7" w:name="_Toc36473883"/>
      <w:r>
        <w:lastRenderedPageBreak/>
        <w:t>Druck eines Etiketts</w:t>
      </w:r>
      <w:bookmarkEnd w:id="6"/>
      <w:bookmarkEnd w:id="7"/>
    </w:p>
    <w:p w14:paraId="6D4636D0" w14:textId="77777777" w:rsidR="000266CD" w:rsidRDefault="000266CD" w:rsidP="000266CD">
      <w:pPr>
        <w:rPr>
          <w:i/>
        </w:rPr>
      </w:pPr>
      <w:r>
        <w:rPr>
          <w:i/>
        </w:rPr>
        <w:t xml:space="preserve">      *********************************************************************************</w:t>
      </w:r>
    </w:p>
    <w:p w14:paraId="39B1CD5D" w14:textId="77777777" w:rsidR="000266CD" w:rsidRDefault="000266CD" w:rsidP="000266CD">
      <w:pPr>
        <w:rPr>
          <w:i/>
        </w:rPr>
      </w:pPr>
      <w:r>
        <w:rPr>
          <w:i/>
        </w:rPr>
        <w:t xml:space="preserve">      *    Dieses COBOL Beispiel druckt 1 Etikett mit List &amp; Label. Die Daten- </w:t>
      </w:r>
    </w:p>
    <w:p w14:paraId="75202FBD" w14:textId="77777777" w:rsidR="000266CD" w:rsidRDefault="000266CD" w:rsidP="000266CD">
      <w:pPr>
        <w:rPr>
          <w:i/>
        </w:rPr>
      </w:pPr>
      <w:r>
        <w:rPr>
          <w:i/>
        </w:rPr>
        <w:t xml:space="preserve">      *    Felder </w:t>
      </w:r>
      <w:proofErr w:type="gramStart"/>
      <w:r>
        <w:rPr>
          <w:i/>
        </w:rPr>
        <w:t>werden</w:t>
      </w:r>
      <w:proofErr w:type="gramEnd"/>
      <w:r>
        <w:rPr>
          <w:i/>
        </w:rPr>
        <w:t xml:space="preserve"> in diesem Fall aus einem Array INHALT geholt </w:t>
      </w:r>
    </w:p>
    <w:p w14:paraId="6ED46662" w14:textId="77777777" w:rsidR="000266CD" w:rsidRDefault="000266CD" w:rsidP="000266CD">
      <w:pPr>
        <w:rPr>
          <w:i/>
        </w:rPr>
      </w:pPr>
      <w:r>
        <w:rPr>
          <w:i/>
        </w:rPr>
        <w:t xml:space="preserve">      * </w:t>
      </w:r>
      <w:proofErr w:type="gramStart"/>
      <w:r>
        <w:rPr>
          <w:i/>
        </w:rPr>
        <w:t xml:space="preserve">   (</w:t>
      </w:r>
      <w:proofErr w:type="gramEnd"/>
      <w:r>
        <w:rPr>
          <w:i/>
        </w:rPr>
        <w:t>Normalerweise würde hier jeweils ein Datensatz-Zugriff erfolgen).</w:t>
      </w:r>
    </w:p>
    <w:p w14:paraId="6568C033" w14:textId="77777777" w:rsidR="000266CD" w:rsidRPr="00C61111" w:rsidRDefault="000266CD" w:rsidP="000266CD">
      <w:pPr>
        <w:rPr>
          <w:i/>
          <w:lang w:val="en-GB"/>
        </w:rPr>
      </w:pPr>
      <w:r>
        <w:rPr>
          <w:i/>
        </w:rPr>
        <w:t xml:space="preserve">      </w:t>
      </w:r>
      <w:r w:rsidRPr="00C61111">
        <w:rPr>
          <w:i/>
          <w:lang w:val="en-GB"/>
        </w:rPr>
        <w:t>*</w:t>
      </w:r>
    </w:p>
    <w:p w14:paraId="7EA25571" w14:textId="77777777" w:rsidR="000266CD" w:rsidRPr="00C61111" w:rsidRDefault="000266CD" w:rsidP="000266CD">
      <w:pPr>
        <w:rPr>
          <w:i/>
          <w:lang w:val="en-GB"/>
        </w:rPr>
      </w:pPr>
      <w:r w:rsidRPr="00C61111">
        <w:rPr>
          <w:i/>
          <w:lang w:val="en-GB"/>
        </w:rPr>
        <w:t xml:space="preserve">      *    Copyright (c) combit GmbH</w:t>
      </w:r>
    </w:p>
    <w:p w14:paraId="34B4C5FD" w14:textId="77777777" w:rsidR="000266CD" w:rsidRPr="00C61111" w:rsidRDefault="000266CD" w:rsidP="000266CD">
      <w:pPr>
        <w:rPr>
          <w:i/>
          <w:lang w:val="en-GB"/>
        </w:rPr>
      </w:pPr>
      <w:r w:rsidRPr="00C61111">
        <w:rPr>
          <w:i/>
          <w:lang w:val="en-GB"/>
        </w:rPr>
        <w:t xml:space="preserve">      *********************************************************************************</w:t>
      </w:r>
    </w:p>
    <w:p w14:paraId="161C5128" w14:textId="77777777" w:rsidR="000266CD" w:rsidRPr="00C61111" w:rsidRDefault="000266CD" w:rsidP="000266CD">
      <w:pPr>
        <w:rPr>
          <w:lang w:val="en-GB"/>
        </w:rPr>
      </w:pPr>
      <w:r w:rsidRPr="00C61111">
        <w:rPr>
          <w:lang w:val="en-GB"/>
        </w:rPr>
        <w:t xml:space="preserve">      [...]</w:t>
      </w:r>
    </w:p>
    <w:p w14:paraId="576221A1" w14:textId="77777777" w:rsidR="000266CD" w:rsidRPr="00C61111" w:rsidRDefault="000266CD" w:rsidP="000266CD">
      <w:pPr>
        <w:rPr>
          <w:lang w:val="en-GB"/>
        </w:rPr>
      </w:pPr>
    </w:p>
    <w:p w14:paraId="6AB0FCDF" w14:textId="77777777" w:rsidR="000266CD" w:rsidRPr="00C61111" w:rsidRDefault="000266CD" w:rsidP="000266CD">
      <w:pPr>
        <w:spacing w:after="120"/>
        <w:rPr>
          <w:i/>
          <w:lang w:val="en-GB"/>
        </w:rPr>
      </w:pPr>
      <w:r w:rsidRPr="00C61111">
        <w:rPr>
          <w:i/>
          <w:lang w:val="en-GB"/>
        </w:rPr>
        <w:t xml:space="preserve">      * </w:t>
      </w:r>
      <w:proofErr w:type="spellStart"/>
      <w:r w:rsidRPr="00C61111">
        <w:rPr>
          <w:i/>
          <w:lang w:val="en-GB"/>
        </w:rPr>
        <w:t>Starte</w:t>
      </w:r>
      <w:proofErr w:type="spellEnd"/>
      <w:r w:rsidRPr="00C61111">
        <w:rPr>
          <w:i/>
          <w:lang w:val="en-GB"/>
        </w:rPr>
        <w:t xml:space="preserve"> Preview-</w:t>
      </w:r>
      <w:proofErr w:type="spellStart"/>
      <w:r w:rsidRPr="00C61111">
        <w:rPr>
          <w:i/>
          <w:lang w:val="en-GB"/>
        </w:rPr>
        <w:t>Druck</w:t>
      </w:r>
      <w:proofErr w:type="spellEnd"/>
      <w:r w:rsidRPr="00C61111">
        <w:rPr>
          <w:i/>
          <w:lang w:val="en-GB"/>
        </w:rPr>
        <w:t xml:space="preserve"> </w:t>
      </w:r>
      <w:proofErr w:type="spellStart"/>
      <w:r w:rsidRPr="00C61111">
        <w:rPr>
          <w:i/>
          <w:lang w:val="en-GB"/>
        </w:rPr>
        <w:t>eines</w:t>
      </w:r>
      <w:proofErr w:type="spellEnd"/>
      <w:r w:rsidRPr="00C61111">
        <w:rPr>
          <w:i/>
          <w:lang w:val="en-GB"/>
        </w:rPr>
        <w:t xml:space="preserve"> </w:t>
      </w:r>
      <w:proofErr w:type="spellStart"/>
      <w:r w:rsidRPr="00C61111">
        <w:rPr>
          <w:i/>
          <w:lang w:val="en-GB"/>
        </w:rPr>
        <w:t>Etiketts</w:t>
      </w:r>
      <w:proofErr w:type="spellEnd"/>
      <w:r w:rsidRPr="00C61111">
        <w:rPr>
          <w:i/>
          <w:lang w:val="en-GB"/>
        </w:rPr>
        <w:t xml:space="preserve"> "</w:t>
      </w:r>
      <w:r w:rsidRPr="00C61111">
        <w:rPr>
          <w:b/>
          <w:i/>
          <w:lang w:val="en-GB"/>
        </w:rPr>
        <w:t>LLDEMO.LBL</w:t>
      </w:r>
      <w:r w:rsidRPr="00C61111">
        <w:rPr>
          <w:i/>
          <w:lang w:val="en-GB"/>
        </w:rPr>
        <w:t>":</w:t>
      </w:r>
    </w:p>
    <w:p w14:paraId="22E1D99F" w14:textId="77777777" w:rsidR="000266CD" w:rsidRPr="00C61111" w:rsidRDefault="000266CD" w:rsidP="000266CD">
      <w:pPr>
        <w:rPr>
          <w:lang w:val="en-GB"/>
        </w:rPr>
      </w:pPr>
      <w:r w:rsidRPr="00C61111">
        <w:rPr>
          <w:lang w:val="en-GB"/>
        </w:rPr>
        <w:t xml:space="preserve">           MOVE "</w:t>
      </w:r>
      <w:r w:rsidRPr="00C61111">
        <w:rPr>
          <w:b/>
          <w:lang w:val="en-GB"/>
        </w:rPr>
        <w:t>LLDEMO.LBL</w:t>
      </w:r>
      <w:r w:rsidRPr="00C61111">
        <w:rPr>
          <w:lang w:val="en-GB"/>
        </w:rPr>
        <w:t>" &amp; X"00" TO PROJEKTNAME</w:t>
      </w:r>
    </w:p>
    <w:p w14:paraId="4D665DBC" w14:textId="77777777" w:rsidR="000266CD" w:rsidRPr="00C61111" w:rsidRDefault="000266CD" w:rsidP="000266CD">
      <w:pPr>
        <w:rPr>
          <w:lang w:val="en-GB"/>
        </w:rPr>
      </w:pPr>
      <w:r w:rsidRPr="00C61111">
        <w:rPr>
          <w:lang w:val="en-GB"/>
        </w:rPr>
        <w:t xml:space="preserve">           MOVE </w:t>
      </w:r>
      <w:r w:rsidRPr="00C61111">
        <w:rPr>
          <w:b/>
          <w:lang w:val="en-GB"/>
        </w:rPr>
        <w:t>LL-PRINT-PREVIEW</w:t>
      </w:r>
      <w:r w:rsidRPr="00C61111">
        <w:rPr>
          <w:lang w:val="en-GB"/>
        </w:rPr>
        <w:t xml:space="preserve"> TO DRUCKOPTIONEN</w:t>
      </w:r>
    </w:p>
    <w:p w14:paraId="6B26DF3E" w14:textId="77777777" w:rsidR="000266CD" w:rsidRPr="00C61111" w:rsidRDefault="000266CD" w:rsidP="000266CD">
      <w:pPr>
        <w:rPr>
          <w:lang w:val="en-GB"/>
        </w:rPr>
      </w:pPr>
      <w:r w:rsidRPr="00C61111">
        <w:rPr>
          <w:lang w:val="en-GB"/>
        </w:rPr>
        <w:t xml:space="preserve">           MOVE LL-PROJECT-LABEL TO PROJEKTTYP</w:t>
      </w:r>
    </w:p>
    <w:p w14:paraId="4D4F4795" w14:textId="77777777" w:rsidR="000266CD" w:rsidRPr="00C61111" w:rsidRDefault="000266CD" w:rsidP="000266CD">
      <w:pPr>
        <w:rPr>
          <w:lang w:val="en-GB"/>
        </w:rPr>
      </w:pPr>
      <w:r w:rsidRPr="00C61111">
        <w:rPr>
          <w:lang w:val="en-GB"/>
        </w:rPr>
        <w:t xml:space="preserve">           MOVE LL-BOXTYPE-BRIDGEMETER TO BOXTYP</w:t>
      </w:r>
    </w:p>
    <w:p w14:paraId="7579F4EB" w14:textId="77777777" w:rsidR="000266CD" w:rsidRPr="00C61111" w:rsidRDefault="000266CD" w:rsidP="000266CD">
      <w:pPr>
        <w:rPr>
          <w:lang w:val="en-GB"/>
        </w:rPr>
      </w:pPr>
      <w:r w:rsidRPr="00C61111">
        <w:rPr>
          <w:lang w:val="en-GB"/>
        </w:rPr>
        <w:t xml:space="preserve">           MOVE "</w:t>
      </w:r>
      <w:proofErr w:type="spellStart"/>
      <w:r w:rsidRPr="00C61111">
        <w:rPr>
          <w:lang w:val="en-GB"/>
        </w:rPr>
        <w:t>Etikettendruck</w:t>
      </w:r>
      <w:proofErr w:type="spellEnd"/>
      <w:r w:rsidRPr="00C61111">
        <w:rPr>
          <w:lang w:val="en-GB"/>
        </w:rPr>
        <w:t>" &amp; X"00" TO FENSTERTITEL</w:t>
      </w:r>
    </w:p>
    <w:p w14:paraId="62B5DABF" w14:textId="77777777" w:rsidR="000266CD" w:rsidRPr="00C61111" w:rsidRDefault="000266CD" w:rsidP="000266CD">
      <w:pPr>
        <w:rPr>
          <w:lang w:val="en-GB"/>
        </w:rPr>
      </w:pPr>
    </w:p>
    <w:p w14:paraId="7595C97E" w14:textId="77777777" w:rsidR="000266CD" w:rsidRPr="00C61111" w:rsidRDefault="000266CD" w:rsidP="000266CD">
      <w:pPr>
        <w:rPr>
          <w:lang w:val="en-GB"/>
        </w:rPr>
      </w:pPr>
      <w:r w:rsidRPr="00C61111">
        <w:rPr>
          <w:lang w:val="en-GB"/>
        </w:rPr>
        <w:t xml:space="preserve">           CALL WINAPI "</w:t>
      </w:r>
      <w:proofErr w:type="spellStart"/>
      <w:r w:rsidRPr="00C61111">
        <w:rPr>
          <w:b/>
          <w:lang w:val="en-GB"/>
        </w:rPr>
        <w:t>LlPrintWithBoxStartA</w:t>
      </w:r>
      <w:proofErr w:type="spellEnd"/>
      <w:r w:rsidRPr="00C61111">
        <w:rPr>
          <w:lang w:val="en-GB"/>
        </w:rPr>
        <w:t>"</w:t>
      </w:r>
    </w:p>
    <w:p w14:paraId="0E5FED7F" w14:textId="77777777" w:rsidR="000266CD" w:rsidRPr="00C61111" w:rsidRDefault="000266CD" w:rsidP="000266CD">
      <w:pPr>
        <w:rPr>
          <w:lang w:val="en-GB"/>
        </w:rPr>
      </w:pPr>
      <w:r w:rsidRPr="00C61111">
        <w:rPr>
          <w:lang w:val="en-GB"/>
        </w:rPr>
        <w:t xml:space="preserve">                USING BY VALUE JOB-HANDLE</w:t>
      </w:r>
    </w:p>
    <w:p w14:paraId="1126EB65" w14:textId="77777777" w:rsidR="000266CD" w:rsidRPr="00C61111" w:rsidRDefault="000266CD" w:rsidP="000266CD">
      <w:pPr>
        <w:rPr>
          <w:lang w:val="en-GB"/>
        </w:rPr>
      </w:pPr>
      <w:r w:rsidRPr="00C61111">
        <w:rPr>
          <w:lang w:val="en-GB"/>
        </w:rPr>
        <w:t xml:space="preserve">                      BY VALUE PROJEKTTYP</w:t>
      </w:r>
    </w:p>
    <w:p w14:paraId="1D213565" w14:textId="77777777" w:rsidR="000266CD" w:rsidRPr="00C61111" w:rsidRDefault="000266CD" w:rsidP="000266CD">
      <w:pPr>
        <w:rPr>
          <w:lang w:val="en-GB"/>
        </w:rPr>
      </w:pPr>
      <w:r w:rsidRPr="00C61111">
        <w:rPr>
          <w:lang w:val="en-GB"/>
        </w:rPr>
        <w:t xml:space="preserve">                      BY REFERENCE PROJEKTNAME</w:t>
      </w:r>
    </w:p>
    <w:p w14:paraId="1E0A23E8" w14:textId="77777777" w:rsidR="000266CD" w:rsidRPr="00C61111" w:rsidRDefault="000266CD" w:rsidP="000266CD">
      <w:pPr>
        <w:rPr>
          <w:lang w:val="en-GB"/>
        </w:rPr>
      </w:pPr>
      <w:r w:rsidRPr="00C61111">
        <w:rPr>
          <w:lang w:val="en-GB"/>
        </w:rPr>
        <w:t xml:space="preserve">                      BY VALUE DRUCKOPTIONEN</w:t>
      </w:r>
    </w:p>
    <w:p w14:paraId="06104850" w14:textId="77777777" w:rsidR="000266CD" w:rsidRPr="00C61111" w:rsidRDefault="000266CD" w:rsidP="000266CD">
      <w:pPr>
        <w:rPr>
          <w:lang w:val="en-GB"/>
        </w:rPr>
      </w:pPr>
      <w:r w:rsidRPr="00C61111">
        <w:rPr>
          <w:lang w:val="en-GB"/>
        </w:rPr>
        <w:t xml:space="preserve">                      BY VALUE BOXTYP</w:t>
      </w:r>
    </w:p>
    <w:p w14:paraId="39B2CE0D" w14:textId="77777777" w:rsidR="000266CD" w:rsidRPr="00C61111" w:rsidRDefault="000266CD" w:rsidP="000266CD">
      <w:pPr>
        <w:rPr>
          <w:lang w:val="en-GB"/>
        </w:rPr>
      </w:pPr>
      <w:r w:rsidRPr="00C61111">
        <w:rPr>
          <w:lang w:val="en-GB"/>
        </w:rPr>
        <w:t xml:space="preserve">                      BY VALUE WINDOW-HANDLE</w:t>
      </w:r>
    </w:p>
    <w:p w14:paraId="1B9789EA" w14:textId="77777777" w:rsidR="000266CD" w:rsidRPr="00C61111" w:rsidRDefault="000266CD" w:rsidP="000266CD">
      <w:pPr>
        <w:rPr>
          <w:lang w:val="en-GB"/>
        </w:rPr>
      </w:pPr>
      <w:r w:rsidRPr="00C61111">
        <w:rPr>
          <w:lang w:val="en-GB"/>
        </w:rPr>
        <w:t xml:space="preserve">                      BY REFERENCE FENSTERTITEL</w:t>
      </w:r>
    </w:p>
    <w:p w14:paraId="1F928A89" w14:textId="77777777" w:rsidR="000266CD" w:rsidRPr="00C61111" w:rsidRDefault="000266CD" w:rsidP="000266CD">
      <w:pPr>
        <w:rPr>
          <w:lang w:val="en-GB"/>
        </w:rPr>
      </w:pPr>
      <w:r w:rsidRPr="00C61111">
        <w:rPr>
          <w:lang w:val="en-GB"/>
        </w:rPr>
        <w:t xml:space="preserve">                RETURNING RC-INT</w:t>
      </w:r>
    </w:p>
    <w:p w14:paraId="53D969E8" w14:textId="77777777" w:rsidR="000266CD" w:rsidRPr="00240BC9" w:rsidRDefault="000266CD" w:rsidP="000266CD">
      <w:r w:rsidRPr="00C61111">
        <w:rPr>
          <w:lang w:val="en-GB"/>
        </w:rPr>
        <w:t xml:space="preserve">           </w:t>
      </w:r>
      <w:r w:rsidRPr="00240BC9">
        <w:t>END-CALL</w:t>
      </w:r>
    </w:p>
    <w:p w14:paraId="56C0D5B4" w14:textId="77777777" w:rsidR="000266CD" w:rsidRPr="00240BC9" w:rsidRDefault="000266CD" w:rsidP="000266CD"/>
    <w:p w14:paraId="3ED32DDC" w14:textId="77777777" w:rsidR="000266CD" w:rsidRDefault="000266CD" w:rsidP="000266CD">
      <w:pPr>
        <w:rPr>
          <w:i/>
        </w:rPr>
      </w:pPr>
      <w:r w:rsidRPr="00240BC9">
        <w:rPr>
          <w:i/>
        </w:rPr>
        <w:t xml:space="preserve">      </w:t>
      </w:r>
      <w:r>
        <w:rPr>
          <w:i/>
        </w:rPr>
        <w:t>* Melde alle Variablen des zu druckenden Datensatzes an (hier bspw. Artikelnummer + Bezeichnung):</w:t>
      </w:r>
    </w:p>
    <w:p w14:paraId="46933819" w14:textId="77777777" w:rsidR="000266CD" w:rsidRDefault="000266CD" w:rsidP="000266CD">
      <w:pPr>
        <w:spacing w:after="120"/>
        <w:rPr>
          <w:i/>
        </w:rPr>
      </w:pPr>
      <w:r>
        <w:rPr>
          <w:i/>
        </w:rPr>
        <w:t xml:space="preserve">      * hole dabei Feldinhalt aus Datenquelle (hier zum Test bspw. das Array INHALT)</w:t>
      </w:r>
    </w:p>
    <w:p w14:paraId="18DBF57F" w14:textId="77777777" w:rsidR="000266CD" w:rsidRPr="00C61111" w:rsidRDefault="000266CD" w:rsidP="000266CD">
      <w:pPr>
        <w:rPr>
          <w:lang w:val="en-GB"/>
        </w:rPr>
      </w:pPr>
      <w:r>
        <w:t xml:space="preserve">           </w:t>
      </w:r>
      <w:r w:rsidRPr="00C61111">
        <w:rPr>
          <w:lang w:val="en-GB"/>
        </w:rPr>
        <w:t>MOVE "</w:t>
      </w:r>
      <w:proofErr w:type="spellStart"/>
      <w:r w:rsidRPr="00C61111">
        <w:rPr>
          <w:b/>
          <w:lang w:val="en-GB"/>
        </w:rPr>
        <w:t>Artikelnummer</w:t>
      </w:r>
      <w:proofErr w:type="spellEnd"/>
      <w:r w:rsidRPr="00C61111">
        <w:rPr>
          <w:lang w:val="en-GB"/>
        </w:rPr>
        <w:t>" TO VARIABLE-NAME</w:t>
      </w:r>
    </w:p>
    <w:p w14:paraId="4965B784" w14:textId="77777777" w:rsidR="000266CD" w:rsidRPr="00C61111" w:rsidRDefault="000266CD" w:rsidP="000266CD">
      <w:pPr>
        <w:rPr>
          <w:lang w:val="en-GB"/>
        </w:rPr>
      </w:pPr>
      <w:r w:rsidRPr="00C61111">
        <w:rPr>
          <w:lang w:val="en-GB"/>
        </w:rPr>
        <w:t xml:space="preserve">           MOVE </w:t>
      </w:r>
      <w:proofErr w:type="gramStart"/>
      <w:r w:rsidRPr="00C61111">
        <w:rPr>
          <w:lang w:val="en-GB"/>
        </w:rPr>
        <w:t>INHALT(</w:t>
      </w:r>
      <w:proofErr w:type="gramEnd"/>
      <w:r w:rsidRPr="00C61111">
        <w:rPr>
          <w:lang w:val="en-GB"/>
        </w:rPr>
        <w:t>1) TO VARIABLE-INHALT</w:t>
      </w:r>
    </w:p>
    <w:p w14:paraId="5E3E2D80" w14:textId="77777777" w:rsidR="000266CD" w:rsidRPr="00C61111" w:rsidRDefault="000266CD" w:rsidP="000266CD">
      <w:pPr>
        <w:rPr>
          <w:lang w:val="en-GB"/>
        </w:rPr>
      </w:pPr>
      <w:r w:rsidRPr="00C61111">
        <w:rPr>
          <w:lang w:val="en-GB"/>
        </w:rPr>
        <w:t xml:space="preserve">           CALL WINAPI "</w:t>
      </w:r>
      <w:proofErr w:type="spellStart"/>
      <w:r w:rsidRPr="00C61111">
        <w:rPr>
          <w:b/>
          <w:lang w:val="en-GB"/>
        </w:rPr>
        <w:t>LlDefineVariableA</w:t>
      </w:r>
      <w:proofErr w:type="spellEnd"/>
      <w:r w:rsidRPr="00C61111">
        <w:rPr>
          <w:lang w:val="en-GB"/>
        </w:rPr>
        <w:t>"</w:t>
      </w:r>
    </w:p>
    <w:p w14:paraId="12646C95" w14:textId="77777777" w:rsidR="000266CD" w:rsidRPr="00C61111" w:rsidRDefault="000266CD" w:rsidP="000266CD">
      <w:pPr>
        <w:rPr>
          <w:lang w:val="en-GB"/>
        </w:rPr>
      </w:pPr>
      <w:r w:rsidRPr="00C61111">
        <w:rPr>
          <w:lang w:val="en-GB"/>
        </w:rPr>
        <w:t xml:space="preserve">                      USING BY VALUE JOB-HANDLE</w:t>
      </w:r>
    </w:p>
    <w:p w14:paraId="31A644E1" w14:textId="77777777" w:rsidR="000266CD" w:rsidRPr="00C61111" w:rsidRDefault="000266CD" w:rsidP="000266CD">
      <w:pPr>
        <w:rPr>
          <w:lang w:val="en-GB"/>
        </w:rPr>
      </w:pPr>
      <w:r w:rsidRPr="00C61111">
        <w:rPr>
          <w:lang w:val="en-GB"/>
        </w:rPr>
        <w:t xml:space="preserve">                            BY REFERENCE VARIABLE-NAME</w:t>
      </w:r>
    </w:p>
    <w:p w14:paraId="52AD40C8" w14:textId="77777777" w:rsidR="000266CD" w:rsidRPr="00C61111" w:rsidRDefault="000266CD" w:rsidP="000266CD">
      <w:pPr>
        <w:rPr>
          <w:lang w:val="en-GB"/>
        </w:rPr>
      </w:pPr>
      <w:r w:rsidRPr="00C61111">
        <w:rPr>
          <w:lang w:val="en-GB"/>
        </w:rPr>
        <w:t xml:space="preserve">                            BY REFERENCE VARIABLE-INHALT</w:t>
      </w:r>
    </w:p>
    <w:p w14:paraId="5B9B18B7" w14:textId="77777777" w:rsidR="000266CD" w:rsidRPr="00C61111" w:rsidRDefault="000266CD" w:rsidP="000266CD">
      <w:pPr>
        <w:rPr>
          <w:lang w:val="en-GB"/>
        </w:rPr>
      </w:pPr>
      <w:r w:rsidRPr="00C61111">
        <w:rPr>
          <w:lang w:val="en-GB"/>
        </w:rPr>
        <w:t xml:space="preserve">                      RETURNING RC-INT</w:t>
      </w:r>
    </w:p>
    <w:p w14:paraId="680FF913" w14:textId="77777777" w:rsidR="000266CD" w:rsidRPr="00C61111" w:rsidRDefault="000266CD" w:rsidP="000266CD">
      <w:pPr>
        <w:rPr>
          <w:lang w:val="en-GB"/>
        </w:rPr>
      </w:pPr>
      <w:r w:rsidRPr="00C61111">
        <w:rPr>
          <w:lang w:val="en-GB"/>
        </w:rPr>
        <w:t xml:space="preserve">           END-CALL</w:t>
      </w:r>
    </w:p>
    <w:p w14:paraId="47D32A83" w14:textId="77777777" w:rsidR="000266CD" w:rsidRPr="00C61111" w:rsidRDefault="000266CD" w:rsidP="000266CD">
      <w:pPr>
        <w:rPr>
          <w:lang w:val="en-GB"/>
        </w:rPr>
      </w:pPr>
      <w:r w:rsidRPr="00C61111">
        <w:rPr>
          <w:lang w:val="en-GB"/>
        </w:rPr>
        <w:t xml:space="preserve">           MOVE "</w:t>
      </w:r>
      <w:proofErr w:type="spellStart"/>
      <w:r w:rsidRPr="00C61111">
        <w:rPr>
          <w:b/>
          <w:lang w:val="en-GB"/>
        </w:rPr>
        <w:t>Bezeichnung</w:t>
      </w:r>
      <w:proofErr w:type="spellEnd"/>
      <w:r w:rsidRPr="00C61111">
        <w:rPr>
          <w:lang w:val="en-GB"/>
        </w:rPr>
        <w:t>" TO VARIABLE-NAME</w:t>
      </w:r>
    </w:p>
    <w:p w14:paraId="0B12D0EA" w14:textId="77777777" w:rsidR="000266CD" w:rsidRPr="00C61111" w:rsidRDefault="000266CD" w:rsidP="000266CD">
      <w:pPr>
        <w:rPr>
          <w:lang w:val="en-GB"/>
        </w:rPr>
      </w:pPr>
      <w:r w:rsidRPr="00C61111">
        <w:rPr>
          <w:lang w:val="en-GB"/>
        </w:rPr>
        <w:t xml:space="preserve">           MOVE </w:t>
      </w:r>
      <w:proofErr w:type="gramStart"/>
      <w:r w:rsidRPr="00C61111">
        <w:rPr>
          <w:lang w:val="en-GB"/>
        </w:rPr>
        <w:t>INHALT(</w:t>
      </w:r>
      <w:proofErr w:type="gramEnd"/>
      <w:r w:rsidRPr="00C61111">
        <w:rPr>
          <w:lang w:val="en-GB"/>
        </w:rPr>
        <w:t>2) TO VARIABLE-INHALT</w:t>
      </w:r>
    </w:p>
    <w:p w14:paraId="6BE55501" w14:textId="77777777" w:rsidR="000266CD" w:rsidRPr="00C61111" w:rsidRDefault="000266CD" w:rsidP="000266CD">
      <w:pPr>
        <w:rPr>
          <w:lang w:val="en-GB"/>
        </w:rPr>
      </w:pPr>
      <w:r w:rsidRPr="00C61111">
        <w:rPr>
          <w:lang w:val="en-GB"/>
        </w:rPr>
        <w:t xml:space="preserve">           CALL WINAPI "</w:t>
      </w:r>
      <w:proofErr w:type="spellStart"/>
      <w:r w:rsidRPr="00C61111">
        <w:rPr>
          <w:b/>
          <w:lang w:val="en-GB"/>
        </w:rPr>
        <w:t>LlDefineVariableA</w:t>
      </w:r>
      <w:proofErr w:type="spellEnd"/>
      <w:r w:rsidRPr="00C61111">
        <w:rPr>
          <w:lang w:val="en-GB"/>
        </w:rPr>
        <w:t>"</w:t>
      </w:r>
    </w:p>
    <w:p w14:paraId="57FB09D0" w14:textId="77777777" w:rsidR="000266CD" w:rsidRPr="00C61111" w:rsidRDefault="000266CD" w:rsidP="000266CD">
      <w:pPr>
        <w:rPr>
          <w:lang w:val="en-GB"/>
        </w:rPr>
      </w:pPr>
      <w:r w:rsidRPr="00C61111">
        <w:rPr>
          <w:lang w:val="en-GB"/>
        </w:rPr>
        <w:t xml:space="preserve">                      USING BY VALUE JOB-HANDLE</w:t>
      </w:r>
    </w:p>
    <w:p w14:paraId="54B4538B" w14:textId="77777777" w:rsidR="000266CD" w:rsidRPr="00C61111" w:rsidRDefault="000266CD" w:rsidP="000266CD">
      <w:pPr>
        <w:rPr>
          <w:lang w:val="en-GB"/>
        </w:rPr>
      </w:pPr>
      <w:r w:rsidRPr="00C61111">
        <w:rPr>
          <w:lang w:val="en-GB"/>
        </w:rPr>
        <w:t xml:space="preserve">                            BY REFERENCE VARIABLE-NAME</w:t>
      </w:r>
    </w:p>
    <w:p w14:paraId="24F5D350" w14:textId="77777777" w:rsidR="000266CD" w:rsidRPr="00C61111" w:rsidRDefault="000266CD" w:rsidP="000266CD">
      <w:pPr>
        <w:rPr>
          <w:lang w:val="en-GB"/>
        </w:rPr>
      </w:pPr>
      <w:r w:rsidRPr="00C61111">
        <w:rPr>
          <w:lang w:val="en-GB"/>
        </w:rPr>
        <w:t xml:space="preserve">                            BY REFERENCE VARIABLE-INHALT</w:t>
      </w:r>
    </w:p>
    <w:p w14:paraId="05B87969" w14:textId="77777777" w:rsidR="000266CD" w:rsidRPr="00C61111" w:rsidRDefault="000266CD" w:rsidP="000266CD">
      <w:pPr>
        <w:rPr>
          <w:lang w:val="en-GB"/>
        </w:rPr>
      </w:pPr>
      <w:r w:rsidRPr="00C61111">
        <w:rPr>
          <w:lang w:val="en-GB"/>
        </w:rPr>
        <w:t xml:space="preserve">                      RETURNING RC-INT</w:t>
      </w:r>
    </w:p>
    <w:p w14:paraId="1116605A" w14:textId="77777777" w:rsidR="000266CD" w:rsidRPr="00C61111" w:rsidRDefault="000266CD" w:rsidP="000266CD">
      <w:pPr>
        <w:rPr>
          <w:lang w:val="en-GB"/>
        </w:rPr>
      </w:pPr>
      <w:r w:rsidRPr="00C61111">
        <w:rPr>
          <w:lang w:val="en-GB"/>
        </w:rPr>
        <w:t xml:space="preserve">           END-CALL</w:t>
      </w:r>
    </w:p>
    <w:p w14:paraId="227B20CF" w14:textId="77777777" w:rsidR="000266CD" w:rsidRPr="00C61111" w:rsidRDefault="000266CD" w:rsidP="000266CD">
      <w:pPr>
        <w:rPr>
          <w:lang w:val="en-GB"/>
        </w:rPr>
      </w:pPr>
    </w:p>
    <w:p w14:paraId="68A65CF2" w14:textId="77777777" w:rsidR="000266CD" w:rsidRPr="00240BC9" w:rsidRDefault="000266CD" w:rsidP="000266CD">
      <w:pPr>
        <w:rPr>
          <w:i/>
          <w:lang w:val="en-US"/>
        </w:rPr>
      </w:pPr>
      <w:r w:rsidRPr="00C61111">
        <w:rPr>
          <w:i/>
          <w:lang w:val="en-GB"/>
        </w:rPr>
        <w:t xml:space="preserve">     </w:t>
      </w:r>
      <w:r w:rsidRPr="00240BC9">
        <w:rPr>
          <w:i/>
          <w:lang w:val="en-US"/>
        </w:rPr>
        <w:t xml:space="preserve">* </w:t>
      </w:r>
      <w:proofErr w:type="spellStart"/>
      <w:r>
        <w:rPr>
          <w:i/>
          <w:lang w:val="en-US"/>
        </w:rPr>
        <w:t>D</w:t>
      </w:r>
      <w:r w:rsidRPr="00240BC9">
        <w:rPr>
          <w:i/>
          <w:lang w:val="en-US"/>
        </w:rPr>
        <w:t>rucke</w:t>
      </w:r>
      <w:proofErr w:type="spellEnd"/>
      <w:r w:rsidRPr="00240BC9">
        <w:rPr>
          <w:i/>
          <w:lang w:val="en-US"/>
        </w:rPr>
        <w:t xml:space="preserve"> </w:t>
      </w:r>
      <w:proofErr w:type="spellStart"/>
      <w:r w:rsidRPr="00240BC9">
        <w:rPr>
          <w:i/>
          <w:lang w:val="en-US"/>
        </w:rPr>
        <w:t>Etikett</w:t>
      </w:r>
      <w:proofErr w:type="spellEnd"/>
    </w:p>
    <w:p w14:paraId="51488F26" w14:textId="77777777" w:rsidR="000266CD" w:rsidRPr="00240BC9" w:rsidRDefault="000266CD" w:rsidP="000266CD">
      <w:pPr>
        <w:rPr>
          <w:lang w:val="en-US"/>
        </w:rPr>
      </w:pPr>
      <w:r w:rsidRPr="00240BC9">
        <w:rPr>
          <w:lang w:val="en-US"/>
        </w:rPr>
        <w:t xml:space="preserve">           CALL WINAPI "</w:t>
      </w:r>
      <w:r w:rsidRPr="00240BC9">
        <w:rPr>
          <w:b/>
          <w:lang w:val="en-US"/>
        </w:rPr>
        <w:t>LlPrint</w:t>
      </w:r>
      <w:r w:rsidRPr="00240BC9">
        <w:rPr>
          <w:lang w:val="en-US"/>
        </w:rPr>
        <w:t>"</w:t>
      </w:r>
    </w:p>
    <w:p w14:paraId="67A87979" w14:textId="77777777" w:rsidR="000266CD" w:rsidRPr="00C61111" w:rsidRDefault="000266CD" w:rsidP="000266CD">
      <w:pPr>
        <w:rPr>
          <w:lang w:val="en-GB"/>
        </w:rPr>
      </w:pPr>
      <w:r w:rsidRPr="00240BC9">
        <w:rPr>
          <w:lang w:val="en-US"/>
        </w:rPr>
        <w:lastRenderedPageBreak/>
        <w:t xml:space="preserve">                </w:t>
      </w:r>
      <w:r w:rsidRPr="00C61111">
        <w:rPr>
          <w:lang w:val="en-GB"/>
        </w:rPr>
        <w:t>USING BY VALUE JOB-HANDLE</w:t>
      </w:r>
    </w:p>
    <w:p w14:paraId="4548FA89" w14:textId="77777777" w:rsidR="000266CD" w:rsidRPr="00C61111" w:rsidRDefault="000266CD" w:rsidP="000266CD">
      <w:pPr>
        <w:rPr>
          <w:lang w:val="en-GB"/>
        </w:rPr>
      </w:pPr>
      <w:r w:rsidRPr="00C61111">
        <w:rPr>
          <w:lang w:val="en-GB"/>
        </w:rPr>
        <w:t xml:space="preserve">                RETURNING RC-INT</w:t>
      </w:r>
    </w:p>
    <w:p w14:paraId="1BC042F9" w14:textId="77777777" w:rsidR="000266CD" w:rsidRPr="00C61111" w:rsidRDefault="000266CD" w:rsidP="000266CD">
      <w:pPr>
        <w:rPr>
          <w:lang w:val="en-GB"/>
        </w:rPr>
      </w:pPr>
      <w:r w:rsidRPr="00C61111">
        <w:rPr>
          <w:lang w:val="en-GB"/>
        </w:rPr>
        <w:t xml:space="preserve">           END-CALL</w:t>
      </w:r>
    </w:p>
    <w:p w14:paraId="39D5FED5" w14:textId="77777777" w:rsidR="000266CD" w:rsidRPr="00C61111" w:rsidRDefault="000266CD" w:rsidP="000266CD">
      <w:pPr>
        <w:rPr>
          <w:lang w:val="en-GB"/>
        </w:rPr>
      </w:pPr>
    </w:p>
    <w:p w14:paraId="619E09F1" w14:textId="77777777" w:rsidR="000266CD" w:rsidRPr="00C61111" w:rsidRDefault="000266CD" w:rsidP="000266CD">
      <w:pPr>
        <w:rPr>
          <w:i/>
          <w:lang w:val="en-GB"/>
        </w:rPr>
      </w:pPr>
      <w:r w:rsidRPr="00C61111">
        <w:rPr>
          <w:i/>
          <w:lang w:val="en-GB"/>
        </w:rPr>
        <w:t xml:space="preserve">     * </w:t>
      </w:r>
      <w:proofErr w:type="spellStart"/>
      <w:r>
        <w:rPr>
          <w:i/>
          <w:lang w:val="en-GB"/>
        </w:rPr>
        <w:t>B</w:t>
      </w:r>
      <w:r w:rsidRPr="00C61111">
        <w:rPr>
          <w:i/>
          <w:lang w:val="en-GB"/>
        </w:rPr>
        <w:t>eende</w:t>
      </w:r>
      <w:proofErr w:type="spellEnd"/>
      <w:r w:rsidRPr="00C61111">
        <w:rPr>
          <w:i/>
          <w:lang w:val="en-GB"/>
        </w:rPr>
        <w:t xml:space="preserve"> </w:t>
      </w:r>
      <w:proofErr w:type="spellStart"/>
      <w:r w:rsidRPr="00C61111">
        <w:rPr>
          <w:i/>
          <w:lang w:val="en-GB"/>
        </w:rPr>
        <w:t>Ausdruck</w:t>
      </w:r>
      <w:proofErr w:type="spellEnd"/>
    </w:p>
    <w:p w14:paraId="06F05738" w14:textId="77777777" w:rsidR="000266CD" w:rsidRPr="00C61111" w:rsidRDefault="000266CD" w:rsidP="000266CD">
      <w:pPr>
        <w:rPr>
          <w:lang w:val="en-GB"/>
        </w:rPr>
      </w:pPr>
      <w:r w:rsidRPr="00C61111">
        <w:rPr>
          <w:lang w:val="en-GB"/>
        </w:rPr>
        <w:t xml:space="preserve">           MOVE 0 TO PAGES</w:t>
      </w:r>
    </w:p>
    <w:p w14:paraId="4D4EABB3" w14:textId="77777777" w:rsidR="000266CD" w:rsidRPr="00C61111" w:rsidRDefault="000266CD" w:rsidP="000266CD">
      <w:pPr>
        <w:rPr>
          <w:lang w:val="en-GB"/>
        </w:rPr>
      </w:pPr>
      <w:r w:rsidRPr="00C61111">
        <w:rPr>
          <w:lang w:val="en-GB"/>
        </w:rPr>
        <w:t xml:space="preserve">           CALL WINAPI "</w:t>
      </w:r>
      <w:proofErr w:type="spellStart"/>
      <w:r w:rsidRPr="00C61111">
        <w:rPr>
          <w:b/>
          <w:lang w:val="en-GB"/>
        </w:rPr>
        <w:t>LlPrintEnd</w:t>
      </w:r>
      <w:proofErr w:type="spellEnd"/>
      <w:r w:rsidRPr="00C61111">
        <w:rPr>
          <w:lang w:val="en-GB"/>
        </w:rPr>
        <w:t>"</w:t>
      </w:r>
    </w:p>
    <w:p w14:paraId="5E1DE03F" w14:textId="77777777" w:rsidR="000266CD" w:rsidRPr="00C61111" w:rsidRDefault="000266CD" w:rsidP="000266CD">
      <w:pPr>
        <w:rPr>
          <w:lang w:val="en-GB"/>
        </w:rPr>
      </w:pPr>
      <w:r w:rsidRPr="00C61111">
        <w:rPr>
          <w:lang w:val="en-GB"/>
        </w:rPr>
        <w:t xml:space="preserve">                USING BY VALUE JOB-HANDLE</w:t>
      </w:r>
    </w:p>
    <w:p w14:paraId="3B30B225" w14:textId="77777777" w:rsidR="000266CD" w:rsidRPr="00C61111" w:rsidRDefault="000266CD" w:rsidP="000266CD">
      <w:pPr>
        <w:rPr>
          <w:lang w:val="en-GB"/>
        </w:rPr>
      </w:pPr>
      <w:r w:rsidRPr="00C61111">
        <w:rPr>
          <w:lang w:val="en-GB"/>
        </w:rPr>
        <w:t xml:space="preserve">                      BY VALUE PAGES</w:t>
      </w:r>
    </w:p>
    <w:p w14:paraId="562F0670" w14:textId="77777777" w:rsidR="000266CD" w:rsidRPr="00C61111" w:rsidRDefault="000266CD" w:rsidP="000266CD">
      <w:pPr>
        <w:rPr>
          <w:lang w:val="en-GB"/>
        </w:rPr>
      </w:pPr>
      <w:r w:rsidRPr="00C61111">
        <w:rPr>
          <w:lang w:val="en-GB"/>
        </w:rPr>
        <w:t xml:space="preserve">                RETURNING RC-INT</w:t>
      </w:r>
    </w:p>
    <w:p w14:paraId="6516DE16" w14:textId="77777777" w:rsidR="000266CD" w:rsidRPr="00C61111" w:rsidRDefault="000266CD" w:rsidP="000266CD">
      <w:pPr>
        <w:rPr>
          <w:lang w:val="en-GB"/>
        </w:rPr>
      </w:pPr>
      <w:r w:rsidRPr="00C61111">
        <w:rPr>
          <w:lang w:val="en-GB"/>
        </w:rPr>
        <w:t xml:space="preserve">           END-CALL</w:t>
      </w:r>
    </w:p>
    <w:p w14:paraId="3952E54F" w14:textId="77777777" w:rsidR="000266CD" w:rsidRPr="00C61111" w:rsidRDefault="000266CD" w:rsidP="000266CD">
      <w:pPr>
        <w:rPr>
          <w:lang w:val="en-GB"/>
        </w:rPr>
      </w:pPr>
    </w:p>
    <w:p w14:paraId="3C33D015" w14:textId="77777777" w:rsidR="000266CD" w:rsidRPr="00C61111" w:rsidRDefault="000266CD" w:rsidP="000266CD">
      <w:pPr>
        <w:rPr>
          <w:i/>
          <w:lang w:val="en-GB"/>
        </w:rPr>
      </w:pPr>
      <w:r w:rsidRPr="00C61111">
        <w:rPr>
          <w:i/>
          <w:lang w:val="en-GB"/>
        </w:rPr>
        <w:t xml:space="preserve">      * </w:t>
      </w:r>
      <w:proofErr w:type="spellStart"/>
      <w:r>
        <w:rPr>
          <w:i/>
          <w:lang w:val="en-GB"/>
        </w:rPr>
        <w:t>Z</w:t>
      </w:r>
      <w:r w:rsidRPr="00C61111">
        <w:rPr>
          <w:i/>
          <w:lang w:val="en-GB"/>
        </w:rPr>
        <w:t>eige</w:t>
      </w:r>
      <w:proofErr w:type="spellEnd"/>
      <w:r w:rsidRPr="00C61111">
        <w:rPr>
          <w:i/>
          <w:lang w:val="en-GB"/>
        </w:rPr>
        <w:t xml:space="preserve"> Preview</w:t>
      </w:r>
    </w:p>
    <w:p w14:paraId="2AC27AF0" w14:textId="77777777" w:rsidR="000266CD" w:rsidRPr="00C61111" w:rsidRDefault="000266CD" w:rsidP="000266CD">
      <w:pPr>
        <w:rPr>
          <w:lang w:val="en-GB"/>
        </w:rPr>
      </w:pPr>
      <w:r w:rsidRPr="00C61111">
        <w:rPr>
          <w:lang w:val="en-GB"/>
        </w:rPr>
        <w:t xml:space="preserve">           MOVE "." &amp; X"00" TO PFAD.</w:t>
      </w:r>
    </w:p>
    <w:p w14:paraId="01F323B4" w14:textId="77777777" w:rsidR="000266CD" w:rsidRPr="00C61111" w:rsidRDefault="000266CD" w:rsidP="000266CD">
      <w:pPr>
        <w:rPr>
          <w:lang w:val="en-GB"/>
        </w:rPr>
      </w:pPr>
      <w:r w:rsidRPr="00C61111">
        <w:rPr>
          <w:lang w:val="en-GB"/>
        </w:rPr>
        <w:t xml:space="preserve">           CALL WINAPI "</w:t>
      </w:r>
      <w:proofErr w:type="spellStart"/>
      <w:r w:rsidRPr="00C61111">
        <w:rPr>
          <w:b/>
          <w:lang w:val="en-GB"/>
        </w:rPr>
        <w:t>LlPreviewDisplayA</w:t>
      </w:r>
      <w:proofErr w:type="spellEnd"/>
      <w:r w:rsidRPr="00C61111">
        <w:rPr>
          <w:lang w:val="en-GB"/>
        </w:rPr>
        <w:t>"</w:t>
      </w:r>
    </w:p>
    <w:p w14:paraId="67AD740C" w14:textId="77777777" w:rsidR="000266CD" w:rsidRPr="00C61111" w:rsidRDefault="000266CD" w:rsidP="000266CD">
      <w:pPr>
        <w:rPr>
          <w:lang w:val="en-GB"/>
        </w:rPr>
      </w:pPr>
      <w:r w:rsidRPr="00C61111">
        <w:rPr>
          <w:lang w:val="en-GB"/>
        </w:rPr>
        <w:t xml:space="preserve">                USING BY VALUE JOB-HANDLE</w:t>
      </w:r>
    </w:p>
    <w:p w14:paraId="0449F164" w14:textId="77777777" w:rsidR="000266CD" w:rsidRPr="00C61111" w:rsidRDefault="000266CD" w:rsidP="000266CD">
      <w:pPr>
        <w:rPr>
          <w:lang w:val="en-GB"/>
        </w:rPr>
      </w:pPr>
      <w:r w:rsidRPr="00C61111">
        <w:rPr>
          <w:lang w:val="en-GB"/>
        </w:rPr>
        <w:t xml:space="preserve">                      BY REFERENCE PROJEKTNAME</w:t>
      </w:r>
    </w:p>
    <w:p w14:paraId="23BE4B91" w14:textId="77777777" w:rsidR="000266CD" w:rsidRPr="00C61111" w:rsidRDefault="000266CD" w:rsidP="000266CD">
      <w:pPr>
        <w:rPr>
          <w:lang w:val="en-GB"/>
        </w:rPr>
      </w:pPr>
      <w:r w:rsidRPr="00C61111">
        <w:rPr>
          <w:lang w:val="en-GB"/>
        </w:rPr>
        <w:t xml:space="preserve">                      BY REFERENCE PFAD</w:t>
      </w:r>
    </w:p>
    <w:p w14:paraId="5665C308" w14:textId="77777777" w:rsidR="000266CD" w:rsidRPr="00C61111" w:rsidRDefault="000266CD" w:rsidP="000266CD">
      <w:pPr>
        <w:rPr>
          <w:lang w:val="en-GB"/>
        </w:rPr>
      </w:pPr>
      <w:r w:rsidRPr="00C61111">
        <w:rPr>
          <w:lang w:val="en-GB"/>
        </w:rPr>
        <w:t xml:space="preserve">                      BY VALUE WINDOW-HANDLE</w:t>
      </w:r>
    </w:p>
    <w:p w14:paraId="18F7DD14" w14:textId="77777777" w:rsidR="000266CD" w:rsidRPr="00C61111" w:rsidRDefault="000266CD" w:rsidP="000266CD">
      <w:pPr>
        <w:rPr>
          <w:lang w:val="en-GB"/>
        </w:rPr>
      </w:pPr>
      <w:r w:rsidRPr="00C61111">
        <w:rPr>
          <w:lang w:val="en-GB"/>
        </w:rPr>
        <w:t xml:space="preserve">                RETURNING RC-INT</w:t>
      </w:r>
    </w:p>
    <w:p w14:paraId="77E91391" w14:textId="77777777" w:rsidR="000266CD" w:rsidRPr="00240BC9" w:rsidRDefault="000266CD" w:rsidP="000266CD">
      <w:pPr>
        <w:rPr>
          <w:lang w:val="en-US"/>
        </w:rPr>
      </w:pPr>
      <w:r w:rsidRPr="00C61111">
        <w:rPr>
          <w:lang w:val="en-GB"/>
        </w:rPr>
        <w:t xml:space="preserve">             </w:t>
      </w:r>
      <w:r w:rsidRPr="00240BC9">
        <w:rPr>
          <w:lang w:val="en-US"/>
        </w:rPr>
        <w:t>END-CALL</w:t>
      </w:r>
    </w:p>
    <w:p w14:paraId="43A09092" w14:textId="77777777" w:rsidR="000266CD" w:rsidRPr="00240BC9" w:rsidRDefault="000266CD" w:rsidP="000266CD">
      <w:pPr>
        <w:rPr>
          <w:lang w:val="en-US"/>
        </w:rPr>
      </w:pPr>
    </w:p>
    <w:p w14:paraId="01D7044A" w14:textId="77777777" w:rsidR="00FC3DA0" w:rsidRPr="000266CD" w:rsidRDefault="000266CD" w:rsidP="000266CD">
      <w:pPr>
        <w:rPr>
          <w:lang w:val="en-US"/>
        </w:rPr>
      </w:pPr>
      <w:r w:rsidRPr="00240BC9">
        <w:rPr>
          <w:lang w:val="en-US"/>
        </w:rPr>
        <w:t xml:space="preserve">      [...]</w:t>
      </w:r>
    </w:p>
    <w:p w14:paraId="30CC36CB" w14:textId="77777777" w:rsidR="008A371F" w:rsidRPr="00162D0F" w:rsidRDefault="008A371F" w:rsidP="00B42750">
      <w:pPr>
        <w:pStyle w:val="Text"/>
      </w:pPr>
    </w:p>
    <w:p w14:paraId="255ECE29" w14:textId="77777777" w:rsidR="00B42750" w:rsidRPr="00162D0F" w:rsidRDefault="00B42750" w:rsidP="00B42750">
      <w:pPr>
        <w:pStyle w:val="Text"/>
      </w:pPr>
    </w:p>
    <w:p w14:paraId="4117BF28" w14:textId="77777777" w:rsidR="008A371F" w:rsidRPr="00162D0F" w:rsidRDefault="008A371F" w:rsidP="00B42750">
      <w:pPr>
        <w:sectPr w:rsidR="008A371F" w:rsidRPr="00162D0F" w:rsidSect="007F0621">
          <w:pgSz w:w="11910" w:h="16840"/>
          <w:pgMar w:top="2835" w:right="1134" w:bottom="278" w:left="1418" w:header="720" w:footer="1270" w:gutter="0"/>
          <w:cols w:space="720"/>
        </w:sectPr>
      </w:pPr>
    </w:p>
    <w:p w14:paraId="470D2737" w14:textId="77777777" w:rsidR="008A371F" w:rsidRPr="00CF30DC" w:rsidRDefault="0027628E" w:rsidP="007E2773">
      <w:r>
        <w:rPr>
          <w:noProof/>
          <w:lang w:eastAsia="de-DE"/>
        </w:rPr>
        <w:lastRenderedPageBreak/>
        <mc:AlternateContent>
          <mc:Choice Requires="wps">
            <w:drawing>
              <wp:anchor distT="0" distB="0" distL="114300" distR="114300" simplePos="0" relativeHeight="503310704" behindDoc="1" locked="0" layoutInCell="1" allowOverlap="1" wp14:anchorId="11357F19" wp14:editId="4C59A4D8">
                <wp:simplePos x="0" y="0"/>
                <wp:positionH relativeFrom="page">
                  <wp:posOffset>0</wp:posOffset>
                </wp:positionH>
                <wp:positionV relativeFrom="page">
                  <wp:posOffset>0</wp:posOffset>
                </wp:positionV>
                <wp:extent cx="7560310" cy="10692130"/>
                <wp:effectExtent l="0" t="0" r="2540" b="444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73315" id="Rectangle 2" o:spid="_x0000_s1026" style="position:absolute;margin-left:0;margin-top:0;width:595.3pt;height:841.9pt;z-index:-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FNgjrggIA&#10;AP0EAAAOAAAAAAAAAAAAAAAAAC4CAABkcnMvZTJvRG9jLnhtbFBLAQItABQABgAIAAAAIQA3DOVj&#10;2wAAAAcBAAAPAAAAAAAAAAAAAAAAANwEAABkcnMvZG93bnJldi54bWxQSwUGAAAAAAQABADzAAAA&#10;5AUAAAAA&#10;" fillcolor="#6d6e71" stroked="f">
                <w10:wrap anchorx="page" anchory="page"/>
              </v:rect>
            </w:pict>
          </mc:Fallback>
        </mc:AlternateContent>
      </w:r>
    </w:p>
    <w:p w14:paraId="5EA63FF8" w14:textId="77777777" w:rsidR="008A371F" w:rsidRPr="00CF30DC" w:rsidRDefault="008A371F" w:rsidP="007E2773"/>
    <w:p w14:paraId="2AF108E0" w14:textId="77777777" w:rsidR="008A371F" w:rsidRPr="00CF30DC" w:rsidRDefault="008A371F" w:rsidP="007E2773"/>
    <w:p w14:paraId="7BEE55E8" w14:textId="77777777" w:rsidR="008A371F" w:rsidRPr="00CF30DC" w:rsidRDefault="008A371F" w:rsidP="007E2773"/>
    <w:p w14:paraId="0162B200" w14:textId="77777777" w:rsidR="008A371F" w:rsidRPr="00CF30DC" w:rsidRDefault="008A371F" w:rsidP="007E2773"/>
    <w:p w14:paraId="42536245" w14:textId="77777777" w:rsidR="008A371F" w:rsidRPr="00CF30DC" w:rsidRDefault="008A371F" w:rsidP="007E2773"/>
    <w:p w14:paraId="13EDDAB8" w14:textId="77777777" w:rsidR="008A371F" w:rsidRPr="00CF30DC" w:rsidRDefault="008A371F" w:rsidP="007E2773"/>
    <w:p w14:paraId="26EC8822" w14:textId="77777777" w:rsidR="008A371F" w:rsidRPr="00CF30DC" w:rsidRDefault="008A371F" w:rsidP="007E2773"/>
    <w:p w14:paraId="5B2F382C" w14:textId="77777777" w:rsidR="008A371F" w:rsidRPr="00CF30DC" w:rsidRDefault="008A371F" w:rsidP="007E2773"/>
    <w:p w14:paraId="3D8AD630" w14:textId="77777777" w:rsidR="008A371F" w:rsidRPr="00CF30DC" w:rsidRDefault="008A371F" w:rsidP="007E2773"/>
    <w:p w14:paraId="1247BFFD" w14:textId="77777777" w:rsidR="008A371F" w:rsidRPr="00CF30DC" w:rsidRDefault="008A371F" w:rsidP="007E2773"/>
    <w:p w14:paraId="659D0A80" w14:textId="77777777" w:rsidR="008A371F" w:rsidRPr="00CF30DC" w:rsidRDefault="008A371F" w:rsidP="007E2773"/>
    <w:p w14:paraId="54A8B62D" w14:textId="77777777" w:rsidR="008A371F" w:rsidRPr="00CF30DC" w:rsidRDefault="008A371F" w:rsidP="007E2773"/>
    <w:p w14:paraId="6761C8D7" w14:textId="77777777" w:rsidR="008A371F" w:rsidRPr="00CF30DC" w:rsidRDefault="008A371F" w:rsidP="007E2773"/>
    <w:p w14:paraId="2D62E0E9" w14:textId="77777777" w:rsidR="008A371F" w:rsidRPr="00CF30DC" w:rsidRDefault="008A371F" w:rsidP="007E2773"/>
    <w:p w14:paraId="455B0756" w14:textId="77777777" w:rsidR="008A371F" w:rsidRPr="00CF30DC" w:rsidRDefault="008A371F" w:rsidP="007E2773"/>
    <w:p w14:paraId="50354D07" w14:textId="77777777" w:rsidR="008A371F" w:rsidRPr="00CF30DC" w:rsidRDefault="008A371F" w:rsidP="007E2773"/>
    <w:p w14:paraId="27D8D6C4" w14:textId="77777777" w:rsidR="008A371F" w:rsidRPr="00CF30DC" w:rsidRDefault="008A371F" w:rsidP="007E2773"/>
    <w:p w14:paraId="44B3F325" w14:textId="77777777" w:rsidR="008A371F" w:rsidRPr="00CF30DC" w:rsidRDefault="008A371F" w:rsidP="007E2773"/>
    <w:p w14:paraId="4683B965" w14:textId="77777777" w:rsidR="008A371F" w:rsidRPr="00CF30DC" w:rsidRDefault="008A371F" w:rsidP="007E2773"/>
    <w:p w14:paraId="466C2132" w14:textId="77777777" w:rsidR="008A371F" w:rsidRPr="00CF30DC" w:rsidRDefault="008A371F" w:rsidP="007E2773"/>
    <w:p w14:paraId="3D425C46" w14:textId="77777777" w:rsidR="008A371F" w:rsidRPr="00CF30DC" w:rsidRDefault="008A371F" w:rsidP="007E2773">
      <w:pPr>
        <w:tabs>
          <w:tab w:val="left" w:pos="2277"/>
        </w:tabs>
      </w:pPr>
    </w:p>
    <w:p w14:paraId="35DAAC7E" w14:textId="77777777" w:rsidR="008A371F" w:rsidRPr="00CF30DC" w:rsidRDefault="008A371F" w:rsidP="007E2773"/>
    <w:p w14:paraId="2118270E" w14:textId="77777777" w:rsidR="008A371F" w:rsidRPr="00CF30DC" w:rsidRDefault="008A371F" w:rsidP="007E2773"/>
    <w:p w14:paraId="369F104A" w14:textId="77777777" w:rsidR="008A371F" w:rsidRPr="00CF30DC" w:rsidRDefault="008A371F" w:rsidP="007E2773"/>
    <w:p w14:paraId="0F40B64F" w14:textId="77777777" w:rsidR="008A371F" w:rsidRPr="00CF30DC" w:rsidRDefault="008A371F" w:rsidP="007E2773"/>
    <w:p w14:paraId="409EBCDB" w14:textId="77777777" w:rsidR="008A371F" w:rsidRPr="00CF30DC" w:rsidRDefault="008A371F" w:rsidP="007E2773"/>
    <w:p w14:paraId="24BFF454" w14:textId="77777777" w:rsidR="008A371F" w:rsidRPr="00CF30DC" w:rsidRDefault="008A371F" w:rsidP="007E2773"/>
    <w:p w14:paraId="730CFB07" w14:textId="77777777" w:rsidR="008A371F" w:rsidRPr="00CF30DC" w:rsidRDefault="008A371F" w:rsidP="007E2773"/>
    <w:p w14:paraId="54072471" w14:textId="77777777" w:rsidR="008A371F" w:rsidRPr="00CF30DC" w:rsidRDefault="008A371F" w:rsidP="007E2773"/>
    <w:p w14:paraId="310DE848" w14:textId="77777777" w:rsidR="008A371F" w:rsidRPr="00CF30DC" w:rsidRDefault="008A371F" w:rsidP="007E2773"/>
    <w:p w14:paraId="7D94D4D7" w14:textId="77777777" w:rsidR="008A371F" w:rsidRPr="00CF30DC" w:rsidRDefault="008A371F" w:rsidP="007E2773"/>
    <w:p w14:paraId="51B62F45" w14:textId="77777777" w:rsidR="008A371F" w:rsidRPr="00CF30DC" w:rsidRDefault="008A371F" w:rsidP="007E2773"/>
    <w:p w14:paraId="55404AF3" w14:textId="77777777" w:rsidR="008A371F" w:rsidRPr="00CF30DC" w:rsidRDefault="008A371F" w:rsidP="007E2773"/>
    <w:p w14:paraId="1E8820CC" w14:textId="77777777" w:rsidR="008A371F" w:rsidRPr="00CF30DC" w:rsidRDefault="008A371F" w:rsidP="007E2773"/>
    <w:p w14:paraId="675F07C0" w14:textId="77777777" w:rsidR="008A371F" w:rsidRPr="00CF30DC" w:rsidRDefault="008A371F" w:rsidP="007E2773"/>
    <w:p w14:paraId="43B94231" w14:textId="77777777" w:rsidR="008A371F" w:rsidRPr="00CF30DC" w:rsidRDefault="008A371F" w:rsidP="007E2773"/>
    <w:p w14:paraId="352D2BCA" w14:textId="77777777" w:rsidR="008A371F" w:rsidRPr="00CF30DC" w:rsidRDefault="008A371F" w:rsidP="007E2773"/>
    <w:p w14:paraId="20F5C3FE" w14:textId="77777777" w:rsidR="008A371F" w:rsidRPr="00CF30DC" w:rsidRDefault="008A371F" w:rsidP="007E2773"/>
    <w:p w14:paraId="0F6CB86D" w14:textId="77777777" w:rsidR="008A371F" w:rsidRPr="00CF30DC" w:rsidRDefault="008A371F" w:rsidP="007E2773"/>
    <w:p w14:paraId="58EBD635" w14:textId="77777777" w:rsidR="008A371F" w:rsidRPr="00CF30DC" w:rsidRDefault="008A371F" w:rsidP="007E2773"/>
    <w:p w14:paraId="6A859A53" w14:textId="77777777" w:rsidR="008A371F" w:rsidRPr="00CF30DC" w:rsidRDefault="008A371F" w:rsidP="007E2773"/>
    <w:p w14:paraId="227E51A6" w14:textId="77777777" w:rsidR="008A371F" w:rsidRPr="00CF30DC" w:rsidRDefault="008A371F" w:rsidP="007E2773"/>
    <w:p w14:paraId="630F0B91" w14:textId="77777777" w:rsidR="008A371F" w:rsidRPr="00CF30DC" w:rsidRDefault="008A371F" w:rsidP="007E2773">
      <w:pPr>
        <w:rPr>
          <w:sz w:val="19"/>
        </w:rPr>
      </w:pPr>
    </w:p>
    <w:p w14:paraId="533BB7B4" w14:textId="77777777" w:rsidR="008A371F" w:rsidRPr="007E2773" w:rsidRDefault="0027628E" w:rsidP="007E2773">
      <w:pPr>
        <w:jc w:val="center"/>
        <w:rPr>
          <w:rFonts w:ascii="Humnst777 BT" w:hAnsi="Humnst777 BT"/>
          <w:color w:val="EEECE1" w:themeColor="background2"/>
        </w:rPr>
      </w:pPr>
      <w:r w:rsidRPr="007E2773">
        <w:rPr>
          <w:rFonts w:ascii="Humnst777 BT" w:hAnsi="Humnst777 BT"/>
          <w:color w:val="EEECE1" w:themeColor="background2"/>
        </w:rPr>
        <w:t>combit GmbH</w:t>
      </w:r>
      <w:r w:rsidR="007E2773" w:rsidRPr="007E2773">
        <w:rPr>
          <w:rFonts w:ascii="Humnst777 BT" w:hAnsi="Humnst777 BT"/>
          <w:color w:val="EEECE1" w:themeColor="background2"/>
        </w:rPr>
        <w:t xml:space="preserve">     </w:t>
      </w:r>
      <w:proofErr w:type="spellStart"/>
      <w:r w:rsidR="00092B8E" w:rsidRPr="00092B8E">
        <w:rPr>
          <w:rFonts w:ascii="Humnst777 BT" w:hAnsi="Humnst777 BT"/>
          <w:color w:val="EEECE1" w:themeColor="background2"/>
        </w:rPr>
        <w:t>Bücklestr</w:t>
      </w:r>
      <w:proofErr w:type="spellEnd"/>
      <w:r w:rsidR="00092B8E" w:rsidRPr="00092B8E">
        <w:rPr>
          <w:rFonts w:ascii="Humnst777 BT" w:hAnsi="Humnst777 BT"/>
          <w:color w:val="EEECE1" w:themeColor="background2"/>
        </w:rPr>
        <w:t>. 3-5</w:t>
      </w:r>
      <w:r w:rsidR="007E2773" w:rsidRPr="007E2773">
        <w:rPr>
          <w:rFonts w:ascii="Humnst777 BT" w:hAnsi="Humnst777 BT"/>
          <w:color w:val="EEECE1" w:themeColor="background2"/>
        </w:rPr>
        <w:t xml:space="preserve">     </w:t>
      </w:r>
      <w:r w:rsidRPr="007E2773">
        <w:rPr>
          <w:rFonts w:ascii="Humnst777 BT" w:hAnsi="Humnst777 BT"/>
          <w:color w:val="EEECE1" w:themeColor="background2"/>
        </w:rPr>
        <w:t>7846</w:t>
      </w:r>
      <w:r w:rsidR="00092B8E">
        <w:rPr>
          <w:rFonts w:ascii="Humnst777 BT" w:hAnsi="Humnst777 BT"/>
          <w:color w:val="EEECE1" w:themeColor="background2"/>
        </w:rPr>
        <w:t>7</w:t>
      </w:r>
      <w:r w:rsidRPr="007E2773">
        <w:rPr>
          <w:rFonts w:ascii="Humnst777 BT" w:hAnsi="Humnst777 BT"/>
          <w:color w:val="EEECE1" w:themeColor="background2"/>
          <w:spacing w:val="-4"/>
        </w:rPr>
        <w:t xml:space="preserve"> </w:t>
      </w:r>
      <w:r w:rsidRPr="007E2773">
        <w:rPr>
          <w:rFonts w:ascii="Humnst777 BT" w:hAnsi="Humnst777 BT"/>
          <w:color w:val="EEECE1" w:themeColor="background2"/>
        </w:rPr>
        <w:t>Konstanz</w:t>
      </w:r>
      <w:r w:rsidR="007E2773" w:rsidRPr="007E2773">
        <w:rPr>
          <w:rFonts w:ascii="Humnst777 BT" w:hAnsi="Humnst777 BT"/>
          <w:color w:val="EEECE1" w:themeColor="background2"/>
        </w:rPr>
        <w:t xml:space="preserve">     </w:t>
      </w:r>
      <w:r w:rsidR="00D40883" w:rsidRPr="007E2773">
        <w:rPr>
          <w:rFonts w:ascii="Humnst777 BT" w:hAnsi="Humnst777 BT"/>
          <w:color w:val="EEECE1" w:themeColor="background2"/>
        </w:rPr>
        <w:t>Deutschland</w:t>
      </w:r>
    </w:p>
    <w:p w14:paraId="35036229" w14:textId="77777777" w:rsidR="008A371F" w:rsidRPr="007E2773" w:rsidRDefault="0027628E" w:rsidP="007E2773">
      <w:pPr>
        <w:spacing w:before="240" w:line="220" w:lineRule="atLeast"/>
        <w:jc w:val="center"/>
        <w:rPr>
          <w:rFonts w:ascii="Humnst777 BT" w:hAnsi="Humnst777 BT"/>
          <w:color w:val="EEECE1" w:themeColor="background2"/>
          <w:sz w:val="16"/>
          <w:szCs w:val="16"/>
        </w:rPr>
      </w:pPr>
      <w:r w:rsidRPr="007E2773">
        <w:rPr>
          <w:rFonts w:ascii="Humnst777 BT" w:hAnsi="Humnst777 BT"/>
          <w:color w:val="EEECE1" w:themeColor="background2"/>
          <w:sz w:val="16"/>
          <w:szCs w:val="16"/>
        </w:rPr>
        <w:t>© combit GmbH,</w:t>
      </w:r>
      <w:r w:rsidR="00D40883" w:rsidRPr="007E2773">
        <w:rPr>
          <w:rFonts w:ascii="Humnst777 BT" w:hAnsi="Humnst777 BT"/>
          <w:color w:val="EEECE1" w:themeColor="background2"/>
          <w:sz w:val="16"/>
          <w:szCs w:val="16"/>
        </w:rPr>
        <w:t xml:space="preserve"> combit macht keine Angaben zu einer bestimmten Eignung obiger Informationen. Irrtümer und Fehler bleiben ausdrücklich vorbehalten, die Angaben erfolgen ohne Gewähr und enthalten keine Zusicherung. Die Informationen können z.T. auch ein Versuch sein, Ihnen bei einer Aufgaben</w:t>
      </w:r>
      <w:r w:rsidR="00D40883" w:rsidRPr="007E2773">
        <w:rPr>
          <w:rFonts w:ascii="Humnst777 BT" w:hAnsi="Humnst777 BT"/>
          <w:color w:val="EEECE1" w:themeColor="background2"/>
          <w:sz w:val="16"/>
          <w:szCs w:val="16"/>
        </w:rPr>
        <w:softHyphen/>
        <w:t>stellung zu helfen, selbst wenn das Produkt eigentlich nicht für diesen spe</w:t>
      </w:r>
      <w:r w:rsidR="00D40883" w:rsidRPr="007E2773">
        <w:rPr>
          <w:rFonts w:ascii="Humnst777 BT" w:hAnsi="Humnst777 BT"/>
          <w:color w:val="EEECE1" w:themeColor="background2"/>
          <w:sz w:val="16"/>
          <w:szCs w:val="16"/>
        </w:rPr>
        <w:softHyphen/>
        <w:t>ziellen Zweck vorgesehen wurde. Alle genannten Produkte und Produkt</w:t>
      </w:r>
      <w:r w:rsidR="00D40883" w:rsidRPr="007E2773">
        <w:rPr>
          <w:rFonts w:ascii="Humnst777 BT" w:hAnsi="Humnst777 BT"/>
          <w:color w:val="EEECE1" w:themeColor="background2"/>
          <w:sz w:val="16"/>
          <w:szCs w:val="16"/>
        </w:rPr>
        <w:softHyphen/>
        <w:t>bezeichnungen sowie Logos sind Marken, eingetragene Waren</w:t>
      </w:r>
      <w:r w:rsidR="00D40883" w:rsidRPr="007E2773">
        <w:rPr>
          <w:rFonts w:ascii="Humnst777 BT" w:hAnsi="Humnst777 BT"/>
          <w:color w:val="EEECE1" w:themeColor="background2"/>
          <w:sz w:val="16"/>
          <w:szCs w:val="16"/>
        </w:rPr>
        <w:softHyphen/>
        <w:t>zeichen oder Eigen</w:t>
      </w:r>
      <w:r w:rsidR="00D40883" w:rsidRPr="007E2773">
        <w:rPr>
          <w:rFonts w:ascii="Humnst777 BT" w:hAnsi="Humnst777 BT"/>
          <w:color w:val="EEECE1" w:themeColor="background2"/>
          <w:sz w:val="16"/>
          <w:szCs w:val="16"/>
        </w:rPr>
        <w:softHyphen/>
        <w:t>tum der jeweiligen Hersteller.</w:t>
      </w:r>
    </w:p>
    <w:p w14:paraId="5DD99CB4" w14:textId="77777777" w:rsidR="008A371F" w:rsidRPr="007E2773" w:rsidRDefault="0062434D" w:rsidP="007E2773">
      <w:pPr>
        <w:spacing w:before="240"/>
        <w:jc w:val="center"/>
        <w:rPr>
          <w:rFonts w:ascii="Humnst777 BT" w:hAnsi="Humnst777 BT"/>
          <w:color w:val="EEECE1" w:themeColor="background2"/>
          <w:sz w:val="32"/>
        </w:rPr>
      </w:pPr>
      <w:hyperlink r:id="rId13">
        <w:r w:rsidR="0027628E" w:rsidRPr="007E2773">
          <w:rPr>
            <w:rFonts w:ascii="Humnst777 BT" w:hAnsi="Humnst777 BT"/>
            <w:color w:val="EEECE1" w:themeColor="background2"/>
            <w:sz w:val="32"/>
          </w:rPr>
          <w:t>combit.</w:t>
        </w:r>
        <w:r w:rsidR="00D40883" w:rsidRPr="007E2773">
          <w:rPr>
            <w:rFonts w:ascii="Humnst777 BT" w:hAnsi="Humnst777 BT"/>
            <w:color w:val="EEECE1" w:themeColor="background2"/>
            <w:sz w:val="32"/>
          </w:rPr>
          <w:t>net</w:t>
        </w:r>
      </w:hyperlink>
    </w:p>
    <w:sectPr w:rsidR="008A371F" w:rsidRPr="007E2773">
      <w:headerReference w:type="default" r:id="rId14"/>
      <w:footerReference w:type="default" r:id="rId15"/>
      <w:pgSz w:w="11910" w:h="16840"/>
      <w:pgMar w:top="1580" w:right="114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7C40C" w14:textId="77777777" w:rsidR="0062434D" w:rsidRDefault="0062434D" w:rsidP="00D971FA">
      <w:r>
        <w:separator/>
      </w:r>
    </w:p>
  </w:endnote>
  <w:endnote w:type="continuationSeparator" w:id="0">
    <w:p w14:paraId="4AE6078D" w14:textId="77777777" w:rsidR="0062434D" w:rsidRDefault="0062434D" w:rsidP="00D9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nst777 Lt BT">
    <w:panose1 w:val="020B0402030504020204"/>
    <w:charset w:val="00"/>
    <w:family w:val="swiss"/>
    <w:pitch w:val="variable"/>
    <w:sig w:usb0="00000087" w:usb1="00000000" w:usb2="00000000" w:usb3="00000000" w:csb0="0000001B" w:csb1="00000000"/>
  </w:font>
  <w:font w:name="Humnst777 BT">
    <w:panose1 w:val="020B0603030504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CC21D" w14:textId="77777777" w:rsidR="00F72848" w:rsidRDefault="00F72848">
    <w:pPr>
      <w:pStyle w:val="Fuzeile"/>
    </w:pPr>
    <w:r>
      <w:rPr>
        <w:noProof/>
        <w:lang w:eastAsia="de-DE"/>
      </w:rPr>
      <mc:AlternateContent>
        <mc:Choice Requires="wps">
          <w:drawing>
            <wp:anchor distT="0" distB="0" distL="114300" distR="114300" simplePos="0" relativeHeight="251669504" behindDoc="0" locked="0" layoutInCell="1" allowOverlap="1" wp14:anchorId="5A44179F" wp14:editId="014B1737">
              <wp:simplePos x="0" y="0"/>
              <wp:positionH relativeFrom="column">
                <wp:posOffset>4847811</wp:posOffset>
              </wp:positionH>
              <wp:positionV relativeFrom="bottomMargin">
                <wp:posOffset>498502</wp:posOffset>
              </wp:positionV>
              <wp:extent cx="2122998" cy="331200"/>
              <wp:effectExtent l="0" t="0" r="10795" b="1206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727A7"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B7EE65" id="_x0000_t202" coordsize="21600,21600" o:spt="202" path="m,l,21600r21600,l21600,xe">
              <v:stroke joinstyle="miter"/>
              <v:path gradientshapeok="t" o:connecttype="rect"/>
            </v:shapetype>
            <v:shape id="_x0000_s1027" type="#_x0000_t202" style="position:absolute;margin-left:381.7pt;margin-top:39.25pt;width:167.15pt;height:2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OmfO4KvAgAAsQUAAA4A&#10;AAAAAAAAAAAAAAAALgIAAGRycy9lMm9Eb2MueG1sUEsBAi0AFAAGAAgAAAAhAEIJ7ufgAAAACwEA&#10;AA8AAAAAAAAAAAAAAAAACQUAAGRycy9kb3ducmV2LnhtbFBLBQYAAAAABAAEAPMAAAAWBgAAAAA=&#10;" filled="f" stroked="f">
              <v:textbox inset="0,0,0,0">
                <w:txbxContent>
                  <w:p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58239" behindDoc="0" locked="0" layoutInCell="1" allowOverlap="1" wp14:anchorId="38C65466" wp14:editId="2BA0A878">
              <wp:simplePos x="0" y="0"/>
              <wp:positionH relativeFrom="page">
                <wp:align>right</wp:align>
              </wp:positionH>
              <wp:positionV relativeFrom="paragraph">
                <wp:posOffset>166315</wp:posOffset>
              </wp:positionV>
              <wp:extent cx="7560310" cy="786130"/>
              <wp:effectExtent l="0" t="0" r="254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1618427F" id="Rectangle 10" o:spid="_x0000_s1026" style="position:absolute;margin-left:544.1pt;margin-top:13.1pt;width:595.3pt;height:61.9pt;z-index:251658239;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" fillcolor="#c6c8ca" stroked="f">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82CE8" w14:textId="77777777" w:rsidR="00532238" w:rsidRDefault="00B03D03">
    <w:pPr>
      <w:pStyle w:val="Fuzeile"/>
    </w:pPr>
    <w:r>
      <w:rPr>
        <w:noProof/>
        <w:lang w:eastAsia="de-DE"/>
      </w:rPr>
      <mc:AlternateContent>
        <mc:Choice Requires="wps">
          <w:drawing>
            <wp:anchor distT="0" distB="0" distL="114300" distR="114300" simplePos="0" relativeHeight="251672576" behindDoc="0" locked="0" layoutInCell="1" allowOverlap="1" wp14:anchorId="58CE9035" wp14:editId="077F2570">
              <wp:simplePos x="0" y="0"/>
              <wp:positionH relativeFrom="column">
                <wp:posOffset>4778679</wp:posOffset>
              </wp:positionH>
              <wp:positionV relativeFrom="bottomMargin">
                <wp:posOffset>497840</wp:posOffset>
              </wp:positionV>
              <wp:extent cx="1240210" cy="330835"/>
              <wp:effectExtent l="0" t="0" r="17145" b="12065"/>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2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0A808"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957706" id="_x0000_t202" coordsize="21600,21600" o:spt="202" path="m,l,21600r21600,l21600,xe">
              <v:stroke joinstyle="miter"/>
              <v:path gradientshapeok="t" o:connecttype="rect"/>
            </v:shapetype>
            <v:shape id="_x0000_s1029" type="#_x0000_t202" style="position:absolute;margin-left:376.25pt;margin-top:39.2pt;width:97.65pt;height:2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z2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" filled="f" stroked="f">
              <v:textbox inset="0,0,0,0">
                <w:txbxContent>
                  <w:p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71552" behindDoc="0" locked="0" layoutInCell="1" allowOverlap="1" wp14:anchorId="33CBE78B" wp14:editId="307E9FA1">
              <wp:simplePos x="0" y="0"/>
              <wp:positionH relativeFrom="page">
                <wp:posOffset>0</wp:posOffset>
              </wp:positionH>
              <wp:positionV relativeFrom="paragraph">
                <wp:posOffset>173355</wp:posOffset>
              </wp:positionV>
              <wp:extent cx="7560310" cy="786130"/>
              <wp:effectExtent l="0" t="0" r="2540" b="0"/>
              <wp:wrapNone/>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DED211A" id="Rectangle 10" o:spid="_x0000_s1026" style="position:absolute;margin-left:0;margin-top:13.65pt;width:595.3pt;height:61.9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" fillcolor="#c6c8ca" stroked="f">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673B7" w14:textId="77777777" w:rsidR="00532238" w:rsidRDefault="00532238">
    <w:pPr>
      <w:pStyle w:val="Fuzeile"/>
    </w:pPr>
    <w:r>
      <w:rPr>
        <w:noProof/>
        <w:lang w:eastAsia="de-DE"/>
      </w:rPr>
      <mc:AlternateContent>
        <mc:Choice Requires="wps">
          <w:drawing>
            <wp:anchor distT="0" distB="0" distL="114300" distR="114300" simplePos="0" relativeHeight="251679744" behindDoc="0" locked="0" layoutInCell="1" allowOverlap="1" wp14:anchorId="702D4C12" wp14:editId="14CC43BB">
              <wp:simplePos x="0" y="0"/>
              <wp:positionH relativeFrom="column">
                <wp:posOffset>4847811</wp:posOffset>
              </wp:positionH>
              <wp:positionV relativeFrom="bottomMargin">
                <wp:posOffset>498502</wp:posOffset>
              </wp:positionV>
              <wp:extent cx="2122998" cy="331200"/>
              <wp:effectExtent l="0" t="0" r="10795" b="1206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EADDF"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FAA655" id="_x0000_t202" coordsize="21600,21600" o:spt="202" path="m,l,21600r21600,l21600,xe">
              <v:stroke joinstyle="miter"/>
              <v:path gradientshapeok="t" o:connecttype="rect"/>
            </v:shapetype>
            <v:shape id="_x0000_s1030" type="#_x0000_t202" style="position:absolute;margin-left:381.7pt;margin-top:39.25pt;width:167.15pt;height:2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BwKiw6vAgAAsQUAAA4A&#10;AAAAAAAAAAAAAAAALgIAAGRycy9lMm9Eb2MueG1sUEsBAi0AFAAGAAgAAAAhAEIJ7ufgAAAACwEA&#10;AA8AAAAAAAAAAAAAAAAACQUAAGRycy9kb3ducmV2LnhtbFBLBQYAAAAABAAEAPMAAAAWBgAAAAA=&#10;" filled="f" stroked="f">
              <v:textbox inset="0,0,0,0">
                <w:txbxContent>
                  <w:p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v:textbox>
              <w10:wrap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5DA2A" w14:textId="77777777" w:rsidR="0062434D" w:rsidRDefault="0062434D" w:rsidP="00D971FA">
      <w:r>
        <w:separator/>
      </w:r>
    </w:p>
  </w:footnote>
  <w:footnote w:type="continuationSeparator" w:id="0">
    <w:p w14:paraId="16C20DB2" w14:textId="77777777" w:rsidR="0062434D" w:rsidRDefault="0062434D" w:rsidP="00D9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B9E61" w14:textId="77777777" w:rsidR="00C07FA8" w:rsidRDefault="00C07FA8">
    <w:pPr>
      <w:pStyle w:val="Kopfzeile"/>
    </w:pPr>
    <w:r>
      <w:rPr>
        <w:noProof/>
        <w:lang w:eastAsia="de-DE"/>
      </w:rPr>
      <mc:AlternateContent>
        <mc:Choice Requires="wps">
          <w:drawing>
            <wp:anchor distT="0" distB="0" distL="114300" distR="114300" simplePos="0" relativeHeight="251659264" behindDoc="0" locked="0" layoutInCell="1" allowOverlap="1" wp14:anchorId="55220FED" wp14:editId="16C9E432">
              <wp:simplePos x="0" y="0"/>
              <wp:positionH relativeFrom="column">
                <wp:posOffset>3938905</wp:posOffset>
              </wp:positionH>
              <wp:positionV relativeFrom="paragraph">
                <wp:posOffset>632460</wp:posOffset>
              </wp:positionV>
              <wp:extent cx="1843405" cy="21653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F13B4"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wps:txbx>
                    <wps:bodyPr rot="0" vert="horz" wrap="square" lIns="0" tIns="0" rIns="0" bIns="0" anchor="t" anchorCtr="0" upright="1">
                      <a:noAutofit/>
                    </wps:bodyPr>
                  </wps:wsp>
                </a:graphicData>
              </a:graphic>
            </wp:anchor>
          </w:drawing>
        </mc:Choice>
        <mc:Fallback>
          <w:pict>
            <v:shapetype w14:anchorId="17B7B06B" id="_x0000_t202" coordsize="21600,21600" o:spt="202" path="m,l,21600r21600,l21600,xe">
              <v:stroke joinstyle="miter"/>
              <v:path gradientshapeok="t" o:connecttype="rect"/>
            </v:shapetype>
            <v:shape id="Text Box 4" o:spid="_x0000_s1026" type="#_x0000_t202" style="position:absolute;margin-left:310.15pt;margin-top:49.8pt;width:145.15pt;height:1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srAIAAKo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" filled="f" stroked="f">
              <v:textbox inset="0,0,0,0">
                <w:txbxContent>
                  <w:p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6216E" w14:textId="77777777" w:rsidR="00C07FA8" w:rsidRDefault="00507F29" w:rsidP="00C07FA8">
    <w:pPr>
      <w:pStyle w:val="Kopfzeile"/>
      <w:tabs>
        <w:tab w:val="clear" w:pos="9072"/>
        <w:tab w:val="right" w:pos="0"/>
      </w:tabs>
    </w:pPr>
    <w:r>
      <w:rPr>
        <w:noProof/>
        <w:lang w:eastAsia="de-DE"/>
      </w:rPr>
      <mc:AlternateContent>
        <mc:Choice Requires="wps">
          <w:drawing>
            <wp:anchor distT="0" distB="0" distL="114300" distR="114300" simplePos="0" relativeHeight="251667456" behindDoc="0" locked="0" layoutInCell="1" allowOverlap="1" wp14:anchorId="4D6BD99C" wp14:editId="3D882398">
              <wp:simplePos x="0" y="0"/>
              <wp:positionH relativeFrom="margin">
                <wp:posOffset>-109855</wp:posOffset>
              </wp:positionH>
              <wp:positionV relativeFrom="page">
                <wp:posOffset>1085850</wp:posOffset>
              </wp:positionV>
              <wp:extent cx="6169660" cy="330835"/>
              <wp:effectExtent l="0" t="0" r="2540"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CCB70" w14:textId="74FB7D5B"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8F49D4">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8F49D4">
                            <w:rPr>
                              <w:rStyle w:val="HeadlineKopfzeileStrongZchn"/>
                              <w:noProof/>
                            </w:rPr>
                            <w:t>Beispiele f</w:t>
                          </w:r>
                          <w:r w:rsidR="008F49D4">
                            <w:rPr>
                              <w:rStyle w:val="HeadlineKopfzeileStrongZchn"/>
                              <w:noProof/>
                            </w:rPr>
                            <w:t>ü</w:t>
                          </w:r>
                          <w:r w:rsidR="008F49D4">
                            <w:rPr>
                              <w:rStyle w:val="HeadlineKopfzeileStrongZchn"/>
                              <w:noProof/>
                            </w:rPr>
                            <w:t>r COBOL</w:t>
                          </w:r>
                          <w:r w:rsidR="007977E9" w:rsidRPr="007977E9">
                            <w:rPr>
                              <w:rStyle w:val="HeadlineKopfzeileStro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6BD99C" id="_x0000_t202" coordsize="21600,21600" o:spt="202" path="m,l,21600r21600,l21600,xe">
              <v:stroke joinstyle="miter"/>
              <v:path gradientshapeok="t" o:connecttype="rect"/>
            </v:shapetype>
            <v:shape id="_x0000_s1028" type="#_x0000_t202" style="position:absolute;margin-left:-8.65pt;margin-top:85.5pt;width:485.8pt;height:2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ysAIAALE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" filled="f" stroked="f">
              <v:textbox inset="0,0,0,0">
                <w:txbxContent>
                  <w:p w14:paraId="354CCB70" w14:textId="74FB7D5B"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8F49D4">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8F49D4">
                      <w:rPr>
                        <w:rStyle w:val="HeadlineKopfzeileStrongZchn"/>
                        <w:noProof/>
                      </w:rPr>
                      <w:t>Beispiele f</w:t>
                    </w:r>
                    <w:r w:rsidR="008F49D4">
                      <w:rPr>
                        <w:rStyle w:val="HeadlineKopfzeileStrongZchn"/>
                        <w:noProof/>
                      </w:rPr>
                      <w:t>ü</w:t>
                    </w:r>
                    <w:r w:rsidR="008F49D4">
                      <w:rPr>
                        <w:rStyle w:val="HeadlineKopfzeileStrongZchn"/>
                        <w:noProof/>
                      </w:rPr>
                      <w:t>r COBOL</w:t>
                    </w:r>
                    <w:r w:rsidR="007977E9" w:rsidRPr="007977E9">
                      <w:rPr>
                        <w:rStyle w:val="HeadlineKopfzeileStrongZchn"/>
                      </w:rPr>
                      <w:fldChar w:fldCharType="end"/>
                    </w:r>
                  </w:p>
                </w:txbxContent>
              </v:textbox>
              <w10:wrap anchorx="margin" anchory="page"/>
            </v:shape>
          </w:pict>
        </mc:Fallback>
      </mc:AlternateContent>
    </w:r>
    <w:r w:rsidR="00654ED3">
      <w:rPr>
        <w:noProof/>
        <w:lang w:eastAsia="de-DE"/>
      </w:rPr>
      <mc:AlternateContent>
        <mc:Choice Requires="wpg">
          <w:drawing>
            <wp:anchor distT="0" distB="0" distL="114300" distR="114300" simplePos="0" relativeHeight="251665408" behindDoc="0" locked="0" layoutInCell="1" allowOverlap="1" wp14:anchorId="2ACA439B" wp14:editId="2C904C6E">
              <wp:simplePos x="0" y="0"/>
              <wp:positionH relativeFrom="page">
                <wp:posOffset>5985672</wp:posOffset>
              </wp:positionH>
              <wp:positionV relativeFrom="paragraph">
                <wp:posOffset>-71120</wp:posOffset>
              </wp:positionV>
              <wp:extent cx="979170" cy="255270"/>
              <wp:effectExtent l="0" t="0" r="0" b="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170" cy="255270"/>
                        <a:chOff x="0" y="0"/>
                        <a:chExt cx="1542" cy="402"/>
                      </a:xfrm>
                    </wpg:grpSpPr>
                    <wps:wsp>
                      <wps:cNvPr id="13" name="AutoShape 7"/>
                      <wps:cNvSpPr>
                        <a:spLocks/>
                      </wps:cNvSpPr>
                      <wps:spPr bwMode="auto">
                        <a:xfrm>
                          <a:off x="0" y="0"/>
                          <a:ext cx="1542" cy="402"/>
                        </a:xfrm>
                        <a:custGeom>
                          <a:avLst/>
                          <a:gdLst>
                            <a:gd name="T0" fmla="*/ 42 w 1542"/>
                            <a:gd name="T1" fmla="*/ 219 h 402"/>
                            <a:gd name="T2" fmla="*/ 2 w 1542"/>
                            <a:gd name="T3" fmla="*/ 291 h 402"/>
                            <a:gd name="T4" fmla="*/ 44 w 1542"/>
                            <a:gd name="T5" fmla="*/ 386 h 402"/>
                            <a:gd name="T6" fmla="*/ 102 w 1542"/>
                            <a:gd name="T7" fmla="*/ 373 h 402"/>
                            <a:gd name="T8" fmla="*/ 32 w 1542"/>
                            <a:gd name="T9" fmla="*/ 289 h 402"/>
                            <a:gd name="T10" fmla="*/ 131 w 1542"/>
                            <a:gd name="T11" fmla="*/ 206 h 402"/>
                            <a:gd name="T12" fmla="*/ 137 w 1542"/>
                            <a:gd name="T13" fmla="*/ 178 h 402"/>
                            <a:gd name="T14" fmla="*/ 126 w 1542"/>
                            <a:gd name="T15" fmla="*/ 370 h 402"/>
                            <a:gd name="T16" fmla="*/ 152 w 1542"/>
                            <a:gd name="T17" fmla="*/ 207 h 402"/>
                            <a:gd name="T18" fmla="*/ 224 w 1542"/>
                            <a:gd name="T19" fmla="*/ 216 h 402"/>
                            <a:gd name="T20" fmla="*/ 323 w 1542"/>
                            <a:gd name="T21" fmla="*/ 201 h 402"/>
                            <a:gd name="T22" fmla="*/ 259 w 1542"/>
                            <a:gd name="T23" fmla="*/ 303 h 402"/>
                            <a:gd name="T24" fmla="*/ 313 w 1542"/>
                            <a:gd name="T25" fmla="*/ 393 h 402"/>
                            <a:gd name="T26" fmla="*/ 429 w 1542"/>
                            <a:gd name="T27" fmla="*/ 376 h 402"/>
                            <a:gd name="T28" fmla="*/ 289 w 1542"/>
                            <a:gd name="T29" fmla="*/ 322 h 402"/>
                            <a:gd name="T30" fmla="*/ 358 w 1542"/>
                            <a:gd name="T31" fmla="*/ 213 h 402"/>
                            <a:gd name="T32" fmla="*/ 465 w 1542"/>
                            <a:gd name="T33" fmla="*/ 206 h 402"/>
                            <a:gd name="T34" fmla="*/ 455 w 1542"/>
                            <a:gd name="T35" fmla="*/ 248 h 402"/>
                            <a:gd name="T36" fmla="*/ 437 w 1542"/>
                            <a:gd name="T37" fmla="*/ 334 h 402"/>
                            <a:gd name="T38" fmla="*/ 358 w 1542"/>
                            <a:gd name="T39" fmla="*/ 374 h 402"/>
                            <a:gd name="T40" fmla="*/ 491 w 1542"/>
                            <a:gd name="T41" fmla="*/ 280 h 402"/>
                            <a:gd name="T42" fmla="*/ 465 w 1542"/>
                            <a:gd name="T43" fmla="*/ 206 h 402"/>
                            <a:gd name="T44" fmla="*/ 565 w 1542"/>
                            <a:gd name="T45" fmla="*/ 230 h 402"/>
                            <a:gd name="T46" fmla="*/ 627 w 1542"/>
                            <a:gd name="T47" fmla="*/ 208 h 402"/>
                            <a:gd name="T48" fmla="*/ 666 w 1542"/>
                            <a:gd name="T49" fmla="*/ 265 h 402"/>
                            <a:gd name="T50" fmla="*/ 725 w 1542"/>
                            <a:gd name="T51" fmla="*/ 219 h 402"/>
                            <a:gd name="T52" fmla="*/ 804 w 1542"/>
                            <a:gd name="T53" fmla="*/ 223 h 402"/>
                            <a:gd name="T54" fmla="*/ 845 w 1542"/>
                            <a:gd name="T55" fmla="*/ 246 h 402"/>
                            <a:gd name="T56" fmla="*/ 728 w 1542"/>
                            <a:gd name="T57" fmla="*/ 189 h 402"/>
                            <a:gd name="T58" fmla="*/ 753 w 1542"/>
                            <a:gd name="T59" fmla="*/ 208 h 402"/>
                            <a:gd name="T60" fmla="*/ 622 w 1542"/>
                            <a:gd name="T61" fmla="*/ 179 h 402"/>
                            <a:gd name="T62" fmla="*/ 604 w 1542"/>
                            <a:gd name="T63" fmla="*/ 208 h 402"/>
                            <a:gd name="T64" fmla="*/ 634 w 1542"/>
                            <a:gd name="T65" fmla="*/ 179 h 402"/>
                            <a:gd name="T66" fmla="*/ 945 w 1542"/>
                            <a:gd name="T67" fmla="*/ 395 h 402"/>
                            <a:gd name="T68" fmla="*/ 1047 w 1542"/>
                            <a:gd name="T69" fmla="*/ 385 h 402"/>
                            <a:gd name="T70" fmla="*/ 924 w 1542"/>
                            <a:gd name="T71" fmla="*/ 108 h 402"/>
                            <a:gd name="T72" fmla="*/ 916 w 1542"/>
                            <a:gd name="T73" fmla="*/ 318 h 402"/>
                            <a:gd name="T74" fmla="*/ 959 w 1542"/>
                            <a:gd name="T75" fmla="*/ 226 h 402"/>
                            <a:gd name="T76" fmla="*/ 1039 w 1542"/>
                            <a:gd name="T77" fmla="*/ 209 h 402"/>
                            <a:gd name="T78" fmla="*/ 1091 w 1542"/>
                            <a:gd name="T79" fmla="*/ 275 h 402"/>
                            <a:gd name="T80" fmla="*/ 1007 w 1542"/>
                            <a:gd name="T81" fmla="*/ 371 h 402"/>
                            <a:gd name="T82" fmla="*/ 1105 w 1542"/>
                            <a:gd name="T83" fmla="*/ 326 h 402"/>
                            <a:gd name="T84" fmla="*/ 1114 w 1542"/>
                            <a:gd name="T85" fmla="*/ 233 h 402"/>
                            <a:gd name="T86" fmla="*/ 971 w 1542"/>
                            <a:gd name="T87" fmla="*/ 192 h 402"/>
                            <a:gd name="T88" fmla="*/ 994 w 1542"/>
                            <a:gd name="T89" fmla="*/ 209 h 402"/>
                            <a:gd name="T90" fmla="*/ 1023 w 1542"/>
                            <a:gd name="T91" fmla="*/ 178 h 402"/>
                            <a:gd name="T92" fmla="*/ 1186 w 1542"/>
                            <a:gd name="T93" fmla="*/ 158 h 402"/>
                            <a:gd name="T94" fmla="*/ 1366 w 1542"/>
                            <a:gd name="T95" fmla="*/ 183 h 402"/>
                            <a:gd name="T96" fmla="*/ 1315 w 1542"/>
                            <a:gd name="T97" fmla="*/ 183 h 402"/>
                            <a:gd name="T98" fmla="*/ 1412 w 1542"/>
                            <a:gd name="T99" fmla="*/ 129 h 402"/>
                            <a:gd name="T100" fmla="*/ 1404 w 1542"/>
                            <a:gd name="T101" fmla="*/ 102 h 402"/>
                            <a:gd name="T102" fmla="*/ 1466 w 1542"/>
                            <a:gd name="T103" fmla="*/ 0 h 402"/>
                            <a:gd name="T104" fmla="*/ 1513 w 1542"/>
                            <a:gd name="T105" fmla="*/ 123 h 402"/>
                            <a:gd name="T106" fmla="*/ 1519 w 1542"/>
                            <a:gd name="T107" fmla="*/ 22 h 402"/>
                            <a:gd name="T108" fmla="*/ 1477 w 1542"/>
                            <a:gd name="T109" fmla="*/ 80 h 402"/>
                            <a:gd name="T110" fmla="*/ 1490 w 1542"/>
                            <a:gd name="T111" fmla="*/ 42 h 402"/>
                            <a:gd name="T112" fmla="*/ 1466 w 1542"/>
                            <a:gd name="T113" fmla="*/ 81 h 402"/>
                            <a:gd name="T114" fmla="*/ 1492 w 1542"/>
                            <a:gd name="T115" fmla="*/ 115 h 402"/>
                            <a:gd name="T116" fmla="*/ 1495 w 1542"/>
                            <a:gd name="T117" fmla="*/ 47 h 402"/>
                            <a:gd name="T118" fmla="*/ 1483 w 1542"/>
                            <a:gd name="T119" fmla="*/ 69 h 402"/>
                            <a:gd name="T120" fmla="*/ 1495 w 1542"/>
                            <a:gd name="T121" fmla="*/ 47 h 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542" h="402">
                              <a:moveTo>
                                <a:pt x="137" y="178"/>
                              </a:moveTo>
                              <a:lnTo>
                                <a:pt x="122" y="179"/>
                              </a:lnTo>
                              <a:lnTo>
                                <a:pt x="108" y="182"/>
                              </a:lnTo>
                              <a:lnTo>
                                <a:pt x="94" y="187"/>
                              </a:lnTo>
                              <a:lnTo>
                                <a:pt x="80" y="193"/>
                              </a:lnTo>
                              <a:lnTo>
                                <a:pt x="67" y="200"/>
                              </a:lnTo>
                              <a:lnTo>
                                <a:pt x="54" y="209"/>
                              </a:lnTo>
                              <a:lnTo>
                                <a:pt x="42" y="219"/>
                              </a:lnTo>
                              <a:lnTo>
                                <a:pt x="31" y="231"/>
                              </a:lnTo>
                              <a:lnTo>
                                <a:pt x="21" y="244"/>
                              </a:lnTo>
                              <a:lnTo>
                                <a:pt x="13" y="258"/>
                              </a:lnTo>
                              <a:lnTo>
                                <a:pt x="7" y="273"/>
                              </a:lnTo>
                              <a:lnTo>
                                <a:pt x="3" y="289"/>
                              </a:lnTo>
                              <a:lnTo>
                                <a:pt x="3" y="290"/>
                              </a:lnTo>
                              <a:lnTo>
                                <a:pt x="2" y="290"/>
                              </a:lnTo>
                              <a:lnTo>
                                <a:pt x="2" y="291"/>
                              </a:lnTo>
                              <a:lnTo>
                                <a:pt x="0" y="306"/>
                              </a:lnTo>
                              <a:lnTo>
                                <a:pt x="0" y="321"/>
                              </a:lnTo>
                              <a:lnTo>
                                <a:pt x="3" y="334"/>
                              </a:lnTo>
                              <a:lnTo>
                                <a:pt x="8" y="347"/>
                              </a:lnTo>
                              <a:lnTo>
                                <a:pt x="15" y="359"/>
                              </a:lnTo>
                              <a:lnTo>
                                <a:pt x="23" y="370"/>
                              </a:lnTo>
                              <a:lnTo>
                                <a:pt x="33" y="379"/>
                              </a:lnTo>
                              <a:lnTo>
                                <a:pt x="44" y="386"/>
                              </a:lnTo>
                              <a:lnTo>
                                <a:pt x="57" y="393"/>
                              </a:lnTo>
                              <a:lnTo>
                                <a:pt x="70" y="397"/>
                              </a:lnTo>
                              <a:lnTo>
                                <a:pt x="83" y="400"/>
                              </a:lnTo>
                              <a:lnTo>
                                <a:pt x="98" y="401"/>
                              </a:lnTo>
                              <a:lnTo>
                                <a:pt x="133" y="396"/>
                              </a:lnTo>
                              <a:lnTo>
                                <a:pt x="165" y="384"/>
                              </a:lnTo>
                              <a:lnTo>
                                <a:pt x="180" y="373"/>
                              </a:lnTo>
                              <a:lnTo>
                                <a:pt x="102" y="373"/>
                              </a:lnTo>
                              <a:lnTo>
                                <a:pt x="84" y="371"/>
                              </a:lnTo>
                              <a:lnTo>
                                <a:pt x="69" y="366"/>
                              </a:lnTo>
                              <a:lnTo>
                                <a:pt x="56" y="358"/>
                              </a:lnTo>
                              <a:lnTo>
                                <a:pt x="45" y="348"/>
                              </a:lnTo>
                              <a:lnTo>
                                <a:pt x="37" y="335"/>
                              </a:lnTo>
                              <a:lnTo>
                                <a:pt x="32" y="321"/>
                              </a:lnTo>
                              <a:lnTo>
                                <a:pt x="31" y="306"/>
                              </a:lnTo>
                              <a:lnTo>
                                <a:pt x="32" y="289"/>
                              </a:lnTo>
                              <a:lnTo>
                                <a:pt x="37" y="274"/>
                              </a:lnTo>
                              <a:lnTo>
                                <a:pt x="44" y="259"/>
                              </a:lnTo>
                              <a:lnTo>
                                <a:pt x="54" y="246"/>
                              </a:lnTo>
                              <a:lnTo>
                                <a:pt x="67" y="233"/>
                              </a:lnTo>
                              <a:lnTo>
                                <a:pt x="81" y="222"/>
                              </a:lnTo>
                              <a:lnTo>
                                <a:pt x="96" y="214"/>
                              </a:lnTo>
                              <a:lnTo>
                                <a:pt x="113" y="209"/>
                              </a:lnTo>
                              <a:lnTo>
                                <a:pt x="131" y="206"/>
                              </a:lnTo>
                              <a:lnTo>
                                <a:pt x="142" y="206"/>
                              </a:lnTo>
                              <a:lnTo>
                                <a:pt x="215" y="206"/>
                              </a:lnTo>
                              <a:lnTo>
                                <a:pt x="214" y="204"/>
                              </a:lnTo>
                              <a:lnTo>
                                <a:pt x="201" y="194"/>
                              </a:lnTo>
                              <a:lnTo>
                                <a:pt x="186" y="187"/>
                              </a:lnTo>
                              <a:lnTo>
                                <a:pt x="171" y="181"/>
                              </a:lnTo>
                              <a:lnTo>
                                <a:pt x="154" y="179"/>
                              </a:lnTo>
                              <a:lnTo>
                                <a:pt x="137" y="178"/>
                              </a:lnTo>
                              <a:close/>
                              <a:moveTo>
                                <a:pt x="220" y="334"/>
                              </a:moveTo>
                              <a:lnTo>
                                <a:pt x="187" y="334"/>
                              </a:lnTo>
                              <a:lnTo>
                                <a:pt x="179" y="342"/>
                              </a:lnTo>
                              <a:lnTo>
                                <a:pt x="170" y="349"/>
                              </a:lnTo>
                              <a:lnTo>
                                <a:pt x="160" y="356"/>
                              </a:lnTo>
                              <a:lnTo>
                                <a:pt x="149" y="362"/>
                              </a:lnTo>
                              <a:lnTo>
                                <a:pt x="137" y="367"/>
                              </a:lnTo>
                              <a:lnTo>
                                <a:pt x="126" y="370"/>
                              </a:lnTo>
                              <a:lnTo>
                                <a:pt x="114" y="372"/>
                              </a:lnTo>
                              <a:lnTo>
                                <a:pt x="102" y="373"/>
                              </a:lnTo>
                              <a:lnTo>
                                <a:pt x="180" y="373"/>
                              </a:lnTo>
                              <a:lnTo>
                                <a:pt x="194" y="363"/>
                              </a:lnTo>
                              <a:lnTo>
                                <a:pt x="220" y="334"/>
                              </a:lnTo>
                              <a:close/>
                              <a:moveTo>
                                <a:pt x="215" y="206"/>
                              </a:moveTo>
                              <a:lnTo>
                                <a:pt x="142" y="206"/>
                              </a:lnTo>
                              <a:lnTo>
                                <a:pt x="152" y="207"/>
                              </a:lnTo>
                              <a:lnTo>
                                <a:pt x="172" y="213"/>
                              </a:lnTo>
                              <a:lnTo>
                                <a:pt x="180" y="217"/>
                              </a:lnTo>
                              <a:lnTo>
                                <a:pt x="194" y="230"/>
                              </a:lnTo>
                              <a:lnTo>
                                <a:pt x="200" y="238"/>
                              </a:lnTo>
                              <a:lnTo>
                                <a:pt x="203" y="247"/>
                              </a:lnTo>
                              <a:lnTo>
                                <a:pt x="237" y="247"/>
                              </a:lnTo>
                              <a:lnTo>
                                <a:pt x="232" y="230"/>
                              </a:lnTo>
                              <a:lnTo>
                                <a:pt x="224" y="216"/>
                              </a:lnTo>
                              <a:lnTo>
                                <a:pt x="215" y="206"/>
                              </a:lnTo>
                              <a:close/>
                              <a:moveTo>
                                <a:pt x="412" y="179"/>
                              </a:moveTo>
                              <a:lnTo>
                                <a:pt x="400" y="179"/>
                              </a:lnTo>
                              <a:lnTo>
                                <a:pt x="384" y="180"/>
                              </a:lnTo>
                              <a:lnTo>
                                <a:pt x="368" y="182"/>
                              </a:lnTo>
                              <a:lnTo>
                                <a:pt x="353" y="187"/>
                              </a:lnTo>
                              <a:lnTo>
                                <a:pt x="338" y="193"/>
                              </a:lnTo>
                              <a:lnTo>
                                <a:pt x="323" y="201"/>
                              </a:lnTo>
                              <a:lnTo>
                                <a:pt x="310" y="211"/>
                              </a:lnTo>
                              <a:lnTo>
                                <a:pt x="298" y="221"/>
                              </a:lnTo>
                              <a:lnTo>
                                <a:pt x="288" y="233"/>
                              </a:lnTo>
                              <a:lnTo>
                                <a:pt x="279" y="245"/>
                              </a:lnTo>
                              <a:lnTo>
                                <a:pt x="271" y="258"/>
                              </a:lnTo>
                              <a:lnTo>
                                <a:pt x="266" y="272"/>
                              </a:lnTo>
                              <a:lnTo>
                                <a:pt x="262" y="286"/>
                              </a:lnTo>
                              <a:lnTo>
                                <a:pt x="259" y="303"/>
                              </a:lnTo>
                              <a:lnTo>
                                <a:pt x="259" y="318"/>
                              </a:lnTo>
                              <a:lnTo>
                                <a:pt x="261" y="333"/>
                              </a:lnTo>
                              <a:lnTo>
                                <a:pt x="265" y="347"/>
                              </a:lnTo>
                              <a:lnTo>
                                <a:pt x="272" y="359"/>
                              </a:lnTo>
                              <a:lnTo>
                                <a:pt x="280" y="370"/>
                              </a:lnTo>
                              <a:lnTo>
                                <a:pt x="289" y="379"/>
                              </a:lnTo>
                              <a:lnTo>
                                <a:pt x="300" y="387"/>
                              </a:lnTo>
                              <a:lnTo>
                                <a:pt x="313" y="393"/>
                              </a:lnTo>
                              <a:lnTo>
                                <a:pt x="326" y="397"/>
                              </a:lnTo>
                              <a:lnTo>
                                <a:pt x="339" y="400"/>
                              </a:lnTo>
                              <a:lnTo>
                                <a:pt x="353" y="401"/>
                              </a:lnTo>
                              <a:lnTo>
                                <a:pt x="368" y="400"/>
                              </a:lnTo>
                              <a:lnTo>
                                <a:pt x="384" y="397"/>
                              </a:lnTo>
                              <a:lnTo>
                                <a:pt x="399" y="392"/>
                              </a:lnTo>
                              <a:lnTo>
                                <a:pt x="415" y="384"/>
                              </a:lnTo>
                              <a:lnTo>
                                <a:pt x="429" y="376"/>
                              </a:lnTo>
                              <a:lnTo>
                                <a:pt x="432" y="374"/>
                              </a:lnTo>
                              <a:lnTo>
                                <a:pt x="358" y="374"/>
                              </a:lnTo>
                              <a:lnTo>
                                <a:pt x="342" y="372"/>
                              </a:lnTo>
                              <a:lnTo>
                                <a:pt x="327" y="367"/>
                              </a:lnTo>
                              <a:lnTo>
                                <a:pt x="314" y="359"/>
                              </a:lnTo>
                              <a:lnTo>
                                <a:pt x="303" y="349"/>
                              </a:lnTo>
                              <a:lnTo>
                                <a:pt x="294" y="336"/>
                              </a:lnTo>
                              <a:lnTo>
                                <a:pt x="289" y="322"/>
                              </a:lnTo>
                              <a:lnTo>
                                <a:pt x="288" y="306"/>
                              </a:lnTo>
                              <a:lnTo>
                                <a:pt x="290" y="287"/>
                              </a:lnTo>
                              <a:lnTo>
                                <a:pt x="295" y="271"/>
                              </a:lnTo>
                              <a:lnTo>
                                <a:pt x="303" y="256"/>
                              </a:lnTo>
                              <a:lnTo>
                                <a:pt x="314" y="243"/>
                              </a:lnTo>
                              <a:lnTo>
                                <a:pt x="327" y="230"/>
                              </a:lnTo>
                              <a:lnTo>
                                <a:pt x="343" y="220"/>
                              </a:lnTo>
                              <a:lnTo>
                                <a:pt x="358" y="213"/>
                              </a:lnTo>
                              <a:lnTo>
                                <a:pt x="375" y="208"/>
                              </a:lnTo>
                              <a:lnTo>
                                <a:pt x="392" y="206"/>
                              </a:lnTo>
                              <a:lnTo>
                                <a:pt x="465" y="206"/>
                              </a:lnTo>
                              <a:lnTo>
                                <a:pt x="458" y="199"/>
                              </a:lnTo>
                              <a:lnTo>
                                <a:pt x="448" y="192"/>
                              </a:lnTo>
                              <a:lnTo>
                                <a:pt x="424" y="181"/>
                              </a:lnTo>
                              <a:lnTo>
                                <a:pt x="412" y="179"/>
                              </a:lnTo>
                              <a:close/>
                              <a:moveTo>
                                <a:pt x="465" y="206"/>
                              </a:moveTo>
                              <a:lnTo>
                                <a:pt x="392" y="206"/>
                              </a:lnTo>
                              <a:lnTo>
                                <a:pt x="402" y="207"/>
                              </a:lnTo>
                              <a:lnTo>
                                <a:pt x="412" y="209"/>
                              </a:lnTo>
                              <a:lnTo>
                                <a:pt x="421" y="212"/>
                              </a:lnTo>
                              <a:lnTo>
                                <a:pt x="430" y="217"/>
                              </a:lnTo>
                              <a:lnTo>
                                <a:pt x="441" y="225"/>
                              </a:lnTo>
                              <a:lnTo>
                                <a:pt x="450" y="235"/>
                              </a:lnTo>
                              <a:lnTo>
                                <a:pt x="455" y="248"/>
                              </a:lnTo>
                              <a:lnTo>
                                <a:pt x="458" y="258"/>
                              </a:lnTo>
                              <a:lnTo>
                                <a:pt x="460" y="268"/>
                              </a:lnTo>
                              <a:lnTo>
                                <a:pt x="460" y="277"/>
                              </a:lnTo>
                              <a:lnTo>
                                <a:pt x="459" y="287"/>
                              </a:lnTo>
                              <a:lnTo>
                                <a:pt x="455" y="300"/>
                              </a:lnTo>
                              <a:lnTo>
                                <a:pt x="451" y="313"/>
                              </a:lnTo>
                              <a:lnTo>
                                <a:pt x="444" y="324"/>
                              </a:lnTo>
                              <a:lnTo>
                                <a:pt x="437" y="334"/>
                              </a:lnTo>
                              <a:lnTo>
                                <a:pt x="428" y="343"/>
                              </a:lnTo>
                              <a:lnTo>
                                <a:pt x="419" y="351"/>
                              </a:lnTo>
                              <a:lnTo>
                                <a:pt x="409" y="358"/>
                              </a:lnTo>
                              <a:lnTo>
                                <a:pt x="399" y="364"/>
                              </a:lnTo>
                              <a:lnTo>
                                <a:pt x="389" y="368"/>
                              </a:lnTo>
                              <a:lnTo>
                                <a:pt x="378" y="371"/>
                              </a:lnTo>
                              <a:lnTo>
                                <a:pt x="368" y="373"/>
                              </a:lnTo>
                              <a:lnTo>
                                <a:pt x="358" y="374"/>
                              </a:lnTo>
                              <a:lnTo>
                                <a:pt x="432" y="374"/>
                              </a:lnTo>
                              <a:lnTo>
                                <a:pt x="443" y="365"/>
                              </a:lnTo>
                              <a:lnTo>
                                <a:pt x="455" y="354"/>
                              </a:lnTo>
                              <a:lnTo>
                                <a:pt x="466" y="340"/>
                              </a:lnTo>
                              <a:lnTo>
                                <a:pt x="475" y="326"/>
                              </a:lnTo>
                              <a:lnTo>
                                <a:pt x="483" y="311"/>
                              </a:lnTo>
                              <a:lnTo>
                                <a:pt x="488" y="296"/>
                              </a:lnTo>
                              <a:lnTo>
                                <a:pt x="491" y="280"/>
                              </a:lnTo>
                              <a:lnTo>
                                <a:pt x="491" y="272"/>
                              </a:lnTo>
                              <a:lnTo>
                                <a:pt x="491" y="268"/>
                              </a:lnTo>
                              <a:lnTo>
                                <a:pt x="491" y="259"/>
                              </a:lnTo>
                              <a:lnTo>
                                <a:pt x="489" y="250"/>
                              </a:lnTo>
                              <a:lnTo>
                                <a:pt x="487" y="240"/>
                              </a:lnTo>
                              <a:lnTo>
                                <a:pt x="482" y="227"/>
                              </a:lnTo>
                              <a:lnTo>
                                <a:pt x="475" y="217"/>
                              </a:lnTo>
                              <a:lnTo>
                                <a:pt x="465" y="206"/>
                              </a:lnTo>
                              <a:close/>
                              <a:moveTo>
                                <a:pt x="563" y="183"/>
                              </a:moveTo>
                              <a:lnTo>
                                <a:pt x="535" y="183"/>
                              </a:lnTo>
                              <a:lnTo>
                                <a:pt x="493" y="396"/>
                              </a:lnTo>
                              <a:lnTo>
                                <a:pt x="523" y="396"/>
                              </a:lnTo>
                              <a:lnTo>
                                <a:pt x="549" y="265"/>
                              </a:lnTo>
                              <a:lnTo>
                                <a:pt x="552" y="251"/>
                              </a:lnTo>
                              <a:lnTo>
                                <a:pt x="558" y="240"/>
                              </a:lnTo>
                              <a:lnTo>
                                <a:pt x="565" y="230"/>
                              </a:lnTo>
                              <a:lnTo>
                                <a:pt x="573" y="222"/>
                              </a:lnTo>
                              <a:lnTo>
                                <a:pt x="583" y="215"/>
                              </a:lnTo>
                              <a:lnTo>
                                <a:pt x="590" y="212"/>
                              </a:lnTo>
                              <a:lnTo>
                                <a:pt x="557" y="212"/>
                              </a:lnTo>
                              <a:lnTo>
                                <a:pt x="563" y="183"/>
                              </a:lnTo>
                              <a:close/>
                              <a:moveTo>
                                <a:pt x="686" y="207"/>
                              </a:moveTo>
                              <a:lnTo>
                                <a:pt x="615" y="207"/>
                              </a:lnTo>
                              <a:lnTo>
                                <a:pt x="627" y="208"/>
                              </a:lnTo>
                              <a:lnTo>
                                <a:pt x="638" y="211"/>
                              </a:lnTo>
                              <a:lnTo>
                                <a:pt x="648" y="216"/>
                              </a:lnTo>
                              <a:lnTo>
                                <a:pt x="656" y="223"/>
                              </a:lnTo>
                              <a:lnTo>
                                <a:pt x="663" y="231"/>
                              </a:lnTo>
                              <a:lnTo>
                                <a:pt x="666" y="241"/>
                              </a:lnTo>
                              <a:lnTo>
                                <a:pt x="667" y="251"/>
                              </a:lnTo>
                              <a:lnTo>
                                <a:pt x="667" y="254"/>
                              </a:lnTo>
                              <a:lnTo>
                                <a:pt x="666" y="265"/>
                              </a:lnTo>
                              <a:lnTo>
                                <a:pt x="640" y="396"/>
                              </a:lnTo>
                              <a:lnTo>
                                <a:pt x="671" y="396"/>
                              </a:lnTo>
                              <a:lnTo>
                                <a:pt x="697" y="261"/>
                              </a:lnTo>
                              <a:lnTo>
                                <a:pt x="701" y="249"/>
                              </a:lnTo>
                              <a:lnTo>
                                <a:pt x="706" y="238"/>
                              </a:lnTo>
                              <a:lnTo>
                                <a:pt x="713" y="229"/>
                              </a:lnTo>
                              <a:lnTo>
                                <a:pt x="722" y="221"/>
                              </a:lnTo>
                              <a:lnTo>
                                <a:pt x="725" y="219"/>
                              </a:lnTo>
                              <a:lnTo>
                                <a:pt x="691" y="219"/>
                              </a:lnTo>
                              <a:lnTo>
                                <a:pt x="686" y="207"/>
                              </a:lnTo>
                              <a:close/>
                              <a:moveTo>
                                <a:pt x="830" y="207"/>
                              </a:moveTo>
                              <a:lnTo>
                                <a:pt x="764" y="207"/>
                              </a:lnTo>
                              <a:lnTo>
                                <a:pt x="776" y="208"/>
                              </a:lnTo>
                              <a:lnTo>
                                <a:pt x="787" y="211"/>
                              </a:lnTo>
                              <a:lnTo>
                                <a:pt x="796" y="216"/>
                              </a:lnTo>
                              <a:lnTo>
                                <a:pt x="804" y="223"/>
                              </a:lnTo>
                              <a:lnTo>
                                <a:pt x="810" y="232"/>
                              </a:lnTo>
                              <a:lnTo>
                                <a:pt x="814" y="242"/>
                              </a:lnTo>
                              <a:lnTo>
                                <a:pt x="815" y="254"/>
                              </a:lnTo>
                              <a:lnTo>
                                <a:pt x="814" y="268"/>
                              </a:lnTo>
                              <a:lnTo>
                                <a:pt x="788" y="396"/>
                              </a:lnTo>
                              <a:lnTo>
                                <a:pt x="817" y="396"/>
                              </a:lnTo>
                              <a:lnTo>
                                <a:pt x="843" y="263"/>
                              </a:lnTo>
                              <a:lnTo>
                                <a:pt x="845" y="246"/>
                              </a:lnTo>
                              <a:lnTo>
                                <a:pt x="843" y="230"/>
                              </a:lnTo>
                              <a:lnTo>
                                <a:pt x="837" y="216"/>
                              </a:lnTo>
                              <a:lnTo>
                                <a:pt x="830" y="207"/>
                              </a:lnTo>
                              <a:close/>
                              <a:moveTo>
                                <a:pt x="768" y="180"/>
                              </a:moveTo>
                              <a:lnTo>
                                <a:pt x="758" y="180"/>
                              </a:lnTo>
                              <a:lnTo>
                                <a:pt x="748" y="182"/>
                              </a:lnTo>
                              <a:lnTo>
                                <a:pt x="738" y="185"/>
                              </a:lnTo>
                              <a:lnTo>
                                <a:pt x="728" y="189"/>
                              </a:lnTo>
                              <a:lnTo>
                                <a:pt x="718" y="195"/>
                              </a:lnTo>
                              <a:lnTo>
                                <a:pt x="708" y="202"/>
                              </a:lnTo>
                              <a:lnTo>
                                <a:pt x="699" y="210"/>
                              </a:lnTo>
                              <a:lnTo>
                                <a:pt x="691" y="219"/>
                              </a:lnTo>
                              <a:lnTo>
                                <a:pt x="725" y="219"/>
                              </a:lnTo>
                              <a:lnTo>
                                <a:pt x="732" y="215"/>
                              </a:lnTo>
                              <a:lnTo>
                                <a:pt x="742" y="211"/>
                              </a:lnTo>
                              <a:lnTo>
                                <a:pt x="753" y="208"/>
                              </a:lnTo>
                              <a:lnTo>
                                <a:pt x="764" y="207"/>
                              </a:lnTo>
                              <a:lnTo>
                                <a:pt x="830" y="207"/>
                              </a:lnTo>
                              <a:lnTo>
                                <a:pt x="827" y="203"/>
                              </a:lnTo>
                              <a:lnTo>
                                <a:pt x="815" y="193"/>
                              </a:lnTo>
                              <a:lnTo>
                                <a:pt x="801" y="186"/>
                              </a:lnTo>
                              <a:lnTo>
                                <a:pt x="785" y="181"/>
                              </a:lnTo>
                              <a:lnTo>
                                <a:pt x="768" y="180"/>
                              </a:lnTo>
                              <a:close/>
                              <a:moveTo>
                                <a:pt x="622" y="179"/>
                              </a:moveTo>
                              <a:lnTo>
                                <a:pt x="609" y="179"/>
                              </a:lnTo>
                              <a:lnTo>
                                <a:pt x="597" y="182"/>
                              </a:lnTo>
                              <a:lnTo>
                                <a:pt x="575" y="193"/>
                              </a:lnTo>
                              <a:lnTo>
                                <a:pt x="565" y="201"/>
                              </a:lnTo>
                              <a:lnTo>
                                <a:pt x="557" y="212"/>
                              </a:lnTo>
                              <a:lnTo>
                                <a:pt x="590" y="212"/>
                              </a:lnTo>
                              <a:lnTo>
                                <a:pt x="593" y="211"/>
                              </a:lnTo>
                              <a:lnTo>
                                <a:pt x="604" y="208"/>
                              </a:lnTo>
                              <a:lnTo>
                                <a:pt x="615" y="207"/>
                              </a:lnTo>
                              <a:lnTo>
                                <a:pt x="686" y="207"/>
                              </a:lnTo>
                              <a:lnTo>
                                <a:pt x="677" y="197"/>
                              </a:lnTo>
                              <a:lnTo>
                                <a:pt x="664" y="190"/>
                              </a:lnTo>
                              <a:lnTo>
                                <a:pt x="654" y="185"/>
                              </a:lnTo>
                              <a:lnTo>
                                <a:pt x="644" y="181"/>
                              </a:lnTo>
                              <a:lnTo>
                                <a:pt x="634" y="179"/>
                              </a:lnTo>
                              <a:lnTo>
                                <a:pt x="622" y="179"/>
                              </a:lnTo>
                              <a:close/>
                              <a:moveTo>
                                <a:pt x="938" y="359"/>
                              </a:moveTo>
                              <a:lnTo>
                                <a:pt x="903" y="359"/>
                              </a:lnTo>
                              <a:lnTo>
                                <a:pt x="908" y="368"/>
                              </a:lnTo>
                              <a:lnTo>
                                <a:pt x="915" y="377"/>
                              </a:lnTo>
                              <a:lnTo>
                                <a:pt x="924" y="384"/>
                              </a:lnTo>
                              <a:lnTo>
                                <a:pt x="934" y="391"/>
                              </a:lnTo>
                              <a:lnTo>
                                <a:pt x="945" y="395"/>
                              </a:lnTo>
                              <a:lnTo>
                                <a:pt x="958" y="399"/>
                              </a:lnTo>
                              <a:lnTo>
                                <a:pt x="971" y="401"/>
                              </a:lnTo>
                              <a:lnTo>
                                <a:pt x="986" y="401"/>
                              </a:lnTo>
                              <a:lnTo>
                                <a:pt x="999" y="400"/>
                              </a:lnTo>
                              <a:lnTo>
                                <a:pt x="1011" y="398"/>
                              </a:lnTo>
                              <a:lnTo>
                                <a:pt x="1024" y="395"/>
                              </a:lnTo>
                              <a:lnTo>
                                <a:pt x="1035" y="390"/>
                              </a:lnTo>
                              <a:lnTo>
                                <a:pt x="1047" y="385"/>
                              </a:lnTo>
                              <a:lnTo>
                                <a:pt x="1057" y="379"/>
                              </a:lnTo>
                              <a:lnTo>
                                <a:pt x="1065" y="373"/>
                              </a:lnTo>
                              <a:lnTo>
                                <a:pt x="991" y="373"/>
                              </a:lnTo>
                              <a:lnTo>
                                <a:pt x="969" y="371"/>
                              </a:lnTo>
                              <a:lnTo>
                                <a:pt x="951" y="366"/>
                              </a:lnTo>
                              <a:lnTo>
                                <a:pt x="938" y="359"/>
                              </a:lnTo>
                              <a:close/>
                              <a:moveTo>
                                <a:pt x="954" y="108"/>
                              </a:moveTo>
                              <a:lnTo>
                                <a:pt x="924" y="108"/>
                              </a:lnTo>
                              <a:lnTo>
                                <a:pt x="867" y="396"/>
                              </a:lnTo>
                              <a:lnTo>
                                <a:pt x="895" y="396"/>
                              </a:lnTo>
                              <a:lnTo>
                                <a:pt x="903" y="359"/>
                              </a:lnTo>
                              <a:lnTo>
                                <a:pt x="938" y="359"/>
                              </a:lnTo>
                              <a:lnTo>
                                <a:pt x="937" y="358"/>
                              </a:lnTo>
                              <a:lnTo>
                                <a:pt x="927" y="347"/>
                              </a:lnTo>
                              <a:lnTo>
                                <a:pt x="920" y="333"/>
                              </a:lnTo>
                              <a:lnTo>
                                <a:pt x="916" y="318"/>
                              </a:lnTo>
                              <a:lnTo>
                                <a:pt x="915" y="301"/>
                              </a:lnTo>
                              <a:lnTo>
                                <a:pt x="917" y="283"/>
                              </a:lnTo>
                              <a:lnTo>
                                <a:pt x="921" y="271"/>
                              </a:lnTo>
                              <a:lnTo>
                                <a:pt x="926" y="260"/>
                              </a:lnTo>
                              <a:lnTo>
                                <a:pt x="932" y="250"/>
                              </a:lnTo>
                              <a:lnTo>
                                <a:pt x="940" y="241"/>
                              </a:lnTo>
                              <a:lnTo>
                                <a:pt x="949" y="233"/>
                              </a:lnTo>
                              <a:lnTo>
                                <a:pt x="959" y="226"/>
                              </a:lnTo>
                              <a:lnTo>
                                <a:pt x="962" y="224"/>
                              </a:lnTo>
                              <a:lnTo>
                                <a:pt x="932" y="224"/>
                              </a:lnTo>
                              <a:lnTo>
                                <a:pt x="954" y="108"/>
                              </a:lnTo>
                              <a:close/>
                              <a:moveTo>
                                <a:pt x="1095" y="206"/>
                              </a:moveTo>
                              <a:lnTo>
                                <a:pt x="1007" y="206"/>
                              </a:lnTo>
                              <a:lnTo>
                                <a:pt x="1018" y="206"/>
                              </a:lnTo>
                              <a:lnTo>
                                <a:pt x="1029" y="207"/>
                              </a:lnTo>
                              <a:lnTo>
                                <a:pt x="1039" y="209"/>
                              </a:lnTo>
                              <a:lnTo>
                                <a:pt x="1048" y="212"/>
                              </a:lnTo>
                              <a:lnTo>
                                <a:pt x="1058" y="217"/>
                              </a:lnTo>
                              <a:lnTo>
                                <a:pt x="1070" y="224"/>
                              </a:lnTo>
                              <a:lnTo>
                                <a:pt x="1079" y="233"/>
                              </a:lnTo>
                              <a:lnTo>
                                <a:pt x="1085" y="246"/>
                              </a:lnTo>
                              <a:lnTo>
                                <a:pt x="1089" y="255"/>
                              </a:lnTo>
                              <a:lnTo>
                                <a:pt x="1091" y="265"/>
                              </a:lnTo>
                              <a:lnTo>
                                <a:pt x="1091" y="275"/>
                              </a:lnTo>
                              <a:lnTo>
                                <a:pt x="1090" y="285"/>
                              </a:lnTo>
                              <a:lnTo>
                                <a:pt x="1084" y="304"/>
                              </a:lnTo>
                              <a:lnTo>
                                <a:pt x="1077" y="320"/>
                              </a:lnTo>
                              <a:lnTo>
                                <a:pt x="1066" y="335"/>
                              </a:lnTo>
                              <a:lnTo>
                                <a:pt x="1053" y="348"/>
                              </a:lnTo>
                              <a:lnTo>
                                <a:pt x="1038" y="359"/>
                              </a:lnTo>
                              <a:lnTo>
                                <a:pt x="1023" y="367"/>
                              </a:lnTo>
                              <a:lnTo>
                                <a:pt x="1007" y="371"/>
                              </a:lnTo>
                              <a:lnTo>
                                <a:pt x="991" y="373"/>
                              </a:lnTo>
                              <a:lnTo>
                                <a:pt x="1065" y="373"/>
                              </a:lnTo>
                              <a:lnTo>
                                <a:pt x="1067" y="371"/>
                              </a:lnTo>
                              <a:lnTo>
                                <a:pt x="1076" y="363"/>
                              </a:lnTo>
                              <a:lnTo>
                                <a:pt x="1085" y="355"/>
                              </a:lnTo>
                              <a:lnTo>
                                <a:pt x="1092" y="346"/>
                              </a:lnTo>
                              <a:lnTo>
                                <a:pt x="1099" y="336"/>
                              </a:lnTo>
                              <a:lnTo>
                                <a:pt x="1105" y="326"/>
                              </a:lnTo>
                              <a:lnTo>
                                <a:pt x="1110" y="315"/>
                              </a:lnTo>
                              <a:lnTo>
                                <a:pt x="1115" y="304"/>
                              </a:lnTo>
                              <a:lnTo>
                                <a:pt x="1118" y="293"/>
                              </a:lnTo>
                              <a:lnTo>
                                <a:pt x="1120" y="281"/>
                              </a:lnTo>
                              <a:lnTo>
                                <a:pt x="1121" y="269"/>
                              </a:lnTo>
                              <a:lnTo>
                                <a:pt x="1121" y="257"/>
                              </a:lnTo>
                              <a:lnTo>
                                <a:pt x="1118" y="245"/>
                              </a:lnTo>
                              <a:lnTo>
                                <a:pt x="1114" y="233"/>
                              </a:lnTo>
                              <a:lnTo>
                                <a:pt x="1108" y="221"/>
                              </a:lnTo>
                              <a:lnTo>
                                <a:pt x="1100" y="211"/>
                              </a:lnTo>
                              <a:lnTo>
                                <a:pt x="1095" y="206"/>
                              </a:lnTo>
                              <a:close/>
                              <a:moveTo>
                                <a:pt x="1023" y="178"/>
                              </a:moveTo>
                              <a:lnTo>
                                <a:pt x="1010" y="179"/>
                              </a:lnTo>
                              <a:lnTo>
                                <a:pt x="997" y="182"/>
                              </a:lnTo>
                              <a:lnTo>
                                <a:pt x="984" y="186"/>
                              </a:lnTo>
                              <a:lnTo>
                                <a:pt x="971" y="192"/>
                              </a:lnTo>
                              <a:lnTo>
                                <a:pt x="959" y="199"/>
                              </a:lnTo>
                              <a:lnTo>
                                <a:pt x="949" y="206"/>
                              </a:lnTo>
                              <a:lnTo>
                                <a:pt x="940" y="215"/>
                              </a:lnTo>
                              <a:lnTo>
                                <a:pt x="932" y="224"/>
                              </a:lnTo>
                              <a:lnTo>
                                <a:pt x="962" y="224"/>
                              </a:lnTo>
                              <a:lnTo>
                                <a:pt x="969" y="220"/>
                              </a:lnTo>
                              <a:lnTo>
                                <a:pt x="980" y="215"/>
                              </a:lnTo>
                              <a:lnTo>
                                <a:pt x="994" y="209"/>
                              </a:lnTo>
                              <a:lnTo>
                                <a:pt x="1007" y="206"/>
                              </a:lnTo>
                              <a:lnTo>
                                <a:pt x="1095" y="206"/>
                              </a:lnTo>
                              <a:lnTo>
                                <a:pt x="1091" y="201"/>
                              </a:lnTo>
                              <a:lnTo>
                                <a:pt x="1079" y="193"/>
                              </a:lnTo>
                              <a:lnTo>
                                <a:pt x="1067" y="186"/>
                              </a:lnTo>
                              <a:lnTo>
                                <a:pt x="1054" y="182"/>
                              </a:lnTo>
                              <a:lnTo>
                                <a:pt x="1039" y="179"/>
                              </a:lnTo>
                              <a:lnTo>
                                <a:pt x="1023" y="178"/>
                              </a:lnTo>
                              <a:close/>
                              <a:moveTo>
                                <a:pt x="1210" y="183"/>
                              </a:moveTo>
                              <a:lnTo>
                                <a:pt x="1181" y="183"/>
                              </a:lnTo>
                              <a:lnTo>
                                <a:pt x="1139" y="396"/>
                              </a:lnTo>
                              <a:lnTo>
                                <a:pt x="1168" y="396"/>
                              </a:lnTo>
                              <a:lnTo>
                                <a:pt x="1210" y="183"/>
                              </a:lnTo>
                              <a:close/>
                              <a:moveTo>
                                <a:pt x="1225" y="108"/>
                              </a:moveTo>
                              <a:lnTo>
                                <a:pt x="1196" y="108"/>
                              </a:lnTo>
                              <a:lnTo>
                                <a:pt x="1186" y="158"/>
                              </a:lnTo>
                              <a:lnTo>
                                <a:pt x="1215" y="158"/>
                              </a:lnTo>
                              <a:lnTo>
                                <a:pt x="1225" y="108"/>
                              </a:lnTo>
                              <a:close/>
                              <a:moveTo>
                                <a:pt x="1310" y="210"/>
                              </a:moveTo>
                              <a:lnTo>
                                <a:pt x="1281" y="210"/>
                              </a:lnTo>
                              <a:lnTo>
                                <a:pt x="1244" y="396"/>
                              </a:lnTo>
                              <a:lnTo>
                                <a:pt x="1273" y="396"/>
                              </a:lnTo>
                              <a:lnTo>
                                <a:pt x="1310" y="210"/>
                              </a:lnTo>
                              <a:close/>
                              <a:moveTo>
                                <a:pt x="1366" y="183"/>
                              </a:moveTo>
                              <a:lnTo>
                                <a:pt x="1240" y="183"/>
                              </a:lnTo>
                              <a:lnTo>
                                <a:pt x="1235" y="210"/>
                              </a:lnTo>
                              <a:lnTo>
                                <a:pt x="1361" y="210"/>
                              </a:lnTo>
                              <a:lnTo>
                                <a:pt x="1366" y="183"/>
                              </a:lnTo>
                              <a:close/>
                              <a:moveTo>
                                <a:pt x="1330" y="108"/>
                              </a:moveTo>
                              <a:lnTo>
                                <a:pt x="1301" y="108"/>
                              </a:lnTo>
                              <a:lnTo>
                                <a:pt x="1286" y="183"/>
                              </a:lnTo>
                              <a:lnTo>
                                <a:pt x="1315" y="183"/>
                              </a:lnTo>
                              <a:lnTo>
                                <a:pt x="1330" y="108"/>
                              </a:lnTo>
                              <a:close/>
                              <a:moveTo>
                                <a:pt x="1466" y="0"/>
                              </a:moveTo>
                              <a:lnTo>
                                <a:pt x="1436" y="6"/>
                              </a:lnTo>
                              <a:lnTo>
                                <a:pt x="1412" y="22"/>
                              </a:lnTo>
                              <a:lnTo>
                                <a:pt x="1396" y="46"/>
                              </a:lnTo>
                              <a:lnTo>
                                <a:pt x="1390" y="76"/>
                              </a:lnTo>
                              <a:lnTo>
                                <a:pt x="1396" y="105"/>
                              </a:lnTo>
                              <a:lnTo>
                                <a:pt x="1412" y="129"/>
                              </a:lnTo>
                              <a:lnTo>
                                <a:pt x="1436" y="145"/>
                              </a:lnTo>
                              <a:lnTo>
                                <a:pt x="1466" y="151"/>
                              </a:lnTo>
                              <a:lnTo>
                                <a:pt x="1495" y="145"/>
                              </a:lnTo>
                              <a:lnTo>
                                <a:pt x="1498" y="143"/>
                              </a:lnTo>
                              <a:lnTo>
                                <a:pt x="1466" y="143"/>
                              </a:lnTo>
                              <a:lnTo>
                                <a:pt x="1439" y="138"/>
                              </a:lnTo>
                              <a:lnTo>
                                <a:pt x="1418" y="123"/>
                              </a:lnTo>
                              <a:lnTo>
                                <a:pt x="1404" y="102"/>
                              </a:lnTo>
                              <a:lnTo>
                                <a:pt x="1398" y="76"/>
                              </a:lnTo>
                              <a:lnTo>
                                <a:pt x="1404" y="49"/>
                              </a:lnTo>
                              <a:lnTo>
                                <a:pt x="1418" y="28"/>
                              </a:lnTo>
                              <a:lnTo>
                                <a:pt x="1439" y="14"/>
                              </a:lnTo>
                              <a:lnTo>
                                <a:pt x="1466" y="8"/>
                              </a:lnTo>
                              <a:lnTo>
                                <a:pt x="1498" y="8"/>
                              </a:lnTo>
                              <a:lnTo>
                                <a:pt x="1495" y="6"/>
                              </a:lnTo>
                              <a:lnTo>
                                <a:pt x="1466" y="0"/>
                              </a:lnTo>
                              <a:close/>
                              <a:moveTo>
                                <a:pt x="1498" y="8"/>
                              </a:moveTo>
                              <a:lnTo>
                                <a:pt x="1466" y="8"/>
                              </a:lnTo>
                              <a:lnTo>
                                <a:pt x="1492" y="14"/>
                              </a:lnTo>
                              <a:lnTo>
                                <a:pt x="1513" y="28"/>
                              </a:lnTo>
                              <a:lnTo>
                                <a:pt x="1528" y="49"/>
                              </a:lnTo>
                              <a:lnTo>
                                <a:pt x="1533" y="76"/>
                              </a:lnTo>
                              <a:lnTo>
                                <a:pt x="1528" y="102"/>
                              </a:lnTo>
                              <a:lnTo>
                                <a:pt x="1513" y="123"/>
                              </a:lnTo>
                              <a:lnTo>
                                <a:pt x="1492" y="138"/>
                              </a:lnTo>
                              <a:lnTo>
                                <a:pt x="1466" y="143"/>
                              </a:lnTo>
                              <a:lnTo>
                                <a:pt x="1498" y="143"/>
                              </a:lnTo>
                              <a:lnTo>
                                <a:pt x="1519" y="129"/>
                              </a:lnTo>
                              <a:lnTo>
                                <a:pt x="1535" y="105"/>
                              </a:lnTo>
                              <a:lnTo>
                                <a:pt x="1541" y="76"/>
                              </a:lnTo>
                              <a:lnTo>
                                <a:pt x="1535" y="46"/>
                              </a:lnTo>
                              <a:lnTo>
                                <a:pt x="1519" y="22"/>
                              </a:lnTo>
                              <a:lnTo>
                                <a:pt x="1498" y="8"/>
                              </a:lnTo>
                              <a:close/>
                              <a:moveTo>
                                <a:pt x="1478" y="38"/>
                              </a:moveTo>
                              <a:lnTo>
                                <a:pt x="1437" y="38"/>
                              </a:lnTo>
                              <a:lnTo>
                                <a:pt x="1437" y="115"/>
                              </a:lnTo>
                              <a:lnTo>
                                <a:pt x="1448" y="115"/>
                              </a:lnTo>
                              <a:lnTo>
                                <a:pt x="1448" y="81"/>
                              </a:lnTo>
                              <a:lnTo>
                                <a:pt x="1479" y="81"/>
                              </a:lnTo>
                              <a:lnTo>
                                <a:pt x="1477" y="80"/>
                              </a:lnTo>
                              <a:lnTo>
                                <a:pt x="1484" y="79"/>
                              </a:lnTo>
                              <a:lnTo>
                                <a:pt x="1490" y="76"/>
                              </a:lnTo>
                              <a:lnTo>
                                <a:pt x="1494" y="72"/>
                              </a:lnTo>
                              <a:lnTo>
                                <a:pt x="1448" y="72"/>
                              </a:lnTo>
                              <a:lnTo>
                                <a:pt x="1448" y="47"/>
                              </a:lnTo>
                              <a:lnTo>
                                <a:pt x="1495" y="47"/>
                              </a:lnTo>
                              <a:lnTo>
                                <a:pt x="1493" y="44"/>
                              </a:lnTo>
                              <a:lnTo>
                                <a:pt x="1490" y="42"/>
                              </a:lnTo>
                              <a:lnTo>
                                <a:pt x="1487" y="40"/>
                              </a:lnTo>
                              <a:lnTo>
                                <a:pt x="1483" y="39"/>
                              </a:lnTo>
                              <a:lnTo>
                                <a:pt x="1478" y="38"/>
                              </a:lnTo>
                              <a:close/>
                              <a:moveTo>
                                <a:pt x="1479" y="81"/>
                              </a:moveTo>
                              <a:lnTo>
                                <a:pt x="1462" y="81"/>
                              </a:lnTo>
                              <a:lnTo>
                                <a:pt x="1464" y="81"/>
                              </a:lnTo>
                              <a:lnTo>
                                <a:pt x="1465" y="81"/>
                              </a:lnTo>
                              <a:lnTo>
                                <a:pt x="1466" y="81"/>
                              </a:lnTo>
                              <a:lnTo>
                                <a:pt x="1468" y="82"/>
                              </a:lnTo>
                              <a:lnTo>
                                <a:pt x="1471" y="84"/>
                              </a:lnTo>
                              <a:lnTo>
                                <a:pt x="1473" y="86"/>
                              </a:lnTo>
                              <a:lnTo>
                                <a:pt x="1475" y="88"/>
                              </a:lnTo>
                              <a:lnTo>
                                <a:pt x="1477" y="91"/>
                              </a:lnTo>
                              <a:lnTo>
                                <a:pt x="1479" y="94"/>
                              </a:lnTo>
                              <a:lnTo>
                                <a:pt x="1482" y="99"/>
                              </a:lnTo>
                              <a:lnTo>
                                <a:pt x="1492" y="115"/>
                              </a:lnTo>
                              <a:lnTo>
                                <a:pt x="1505" y="115"/>
                              </a:lnTo>
                              <a:lnTo>
                                <a:pt x="1492" y="94"/>
                              </a:lnTo>
                              <a:lnTo>
                                <a:pt x="1489" y="90"/>
                              </a:lnTo>
                              <a:lnTo>
                                <a:pt x="1486" y="86"/>
                              </a:lnTo>
                              <a:lnTo>
                                <a:pt x="1482" y="82"/>
                              </a:lnTo>
                              <a:lnTo>
                                <a:pt x="1480" y="81"/>
                              </a:lnTo>
                              <a:lnTo>
                                <a:pt x="1479" y="81"/>
                              </a:lnTo>
                              <a:close/>
                              <a:moveTo>
                                <a:pt x="1495" y="47"/>
                              </a:moveTo>
                              <a:lnTo>
                                <a:pt x="1477" y="47"/>
                              </a:lnTo>
                              <a:lnTo>
                                <a:pt x="1482" y="48"/>
                              </a:lnTo>
                              <a:lnTo>
                                <a:pt x="1487" y="52"/>
                              </a:lnTo>
                              <a:lnTo>
                                <a:pt x="1488" y="55"/>
                              </a:lnTo>
                              <a:lnTo>
                                <a:pt x="1488" y="61"/>
                              </a:lnTo>
                              <a:lnTo>
                                <a:pt x="1487" y="64"/>
                              </a:lnTo>
                              <a:lnTo>
                                <a:pt x="1485" y="68"/>
                              </a:lnTo>
                              <a:lnTo>
                                <a:pt x="1483" y="69"/>
                              </a:lnTo>
                              <a:lnTo>
                                <a:pt x="1478" y="71"/>
                              </a:lnTo>
                              <a:lnTo>
                                <a:pt x="1474" y="72"/>
                              </a:lnTo>
                              <a:lnTo>
                                <a:pt x="1494" y="72"/>
                              </a:lnTo>
                              <a:lnTo>
                                <a:pt x="1497" y="69"/>
                              </a:lnTo>
                              <a:lnTo>
                                <a:pt x="1499" y="64"/>
                              </a:lnTo>
                              <a:lnTo>
                                <a:pt x="1499" y="55"/>
                              </a:lnTo>
                              <a:lnTo>
                                <a:pt x="1498" y="51"/>
                              </a:lnTo>
                              <a:lnTo>
                                <a:pt x="1495" y="47"/>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3B5511B" id="Group 6" o:spid="_x0000_s1026" style="position:absolute;margin-left:471.3pt;margin-top:-5.6pt;width:77.1pt;height:20.1pt;z-index:251665408;mso-position-horizontal-relative:page" coordsize="154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">
              <v:shape id="AutoShape 7" o:spid="_x0000_s1027" style="position:absolute;width:1542;height:402;visibility:visible;mso-wrap-style:square;v-text-anchor:top" coordsize="154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" path="m137,178r-15,1l108,182r-14,5l80,193r-13,7l54,209,42,219,31,231,21,244r-8,14l7,273,3,289r,1l2,290r,1l,306r,15l3,334r5,13l15,359r8,11l33,379r11,7l57,393r13,4l83,400r15,1l133,396r32,-12l180,373r-78,l84,371,69,366,56,358,45,348,37,335,32,321,31,306r1,-17l37,274r7,-15l54,246,67,233,81,222r15,-8l113,209r18,-3l142,206r73,l214,204,201,194r-15,-7l171,181r-17,-2l137,178xm220,334r-33,l179,342r-9,7l160,356r-11,6l137,367r-11,3l114,372r-12,1l180,373r14,-10l220,334xm215,206r-73,l152,207r20,6l180,217r14,13l200,238r3,9l237,247r-5,-17l224,216r-9,-10xm412,179r-12,l384,180r-16,2l353,187r-15,6l323,201r-13,10l298,221r-10,12l279,245r-8,13l266,272r-4,14l259,303r,15l261,333r4,14l272,359r8,11l289,379r11,8l313,393r13,4l339,400r14,1l368,400r16,-3l399,392r16,-8l429,376r3,-2l358,374r-16,-2l327,367r-13,-8l303,349r-9,-13l289,322r-1,-16l290,287r5,-16l303,256r11,-13l327,230r16,-10l358,213r17,-5l392,206r73,l458,199r-10,-7l424,181r-12,-2xm465,206r-73,l402,207r10,2l421,212r9,5l441,225r9,10l455,248r3,10l460,268r,9l459,287r-4,13l451,313r-7,11l437,334r-9,9l419,351r-10,7l399,364r-10,4l378,371r-10,2l358,374r74,l443,365r12,-11l466,340r9,-14l483,311r5,-15l491,280r,-8l491,268r,-9l489,250r-2,-10l482,227r-7,-10l465,206xm563,183r-28,l493,396r30,l549,265r3,-14l558,240r7,-10l573,222r10,-7l590,212r-33,l563,183xm686,207r-71,l627,208r11,3l648,216r8,7l663,231r3,10l667,251r,3l666,265,640,396r31,l697,261r4,-12l706,238r7,-9l722,221r3,-2l691,219r-5,-12xm830,207r-66,l776,208r11,3l796,216r8,7l810,232r4,10l815,254r-1,14l788,396r29,l843,263r2,-17l843,230r-6,-14l830,207xm768,180r-10,l748,182r-10,3l728,189r-10,6l708,202r-9,8l691,219r34,l732,215r10,-4l753,208r11,-1l830,207r-3,-4l815,193r-14,-7l785,181r-17,-1xm622,179r-13,l597,182r-22,11l565,201r-8,11l590,212r3,-1l604,208r11,-1l686,207r-9,-10l664,190r-10,-5l644,181r-10,-2l622,179xm938,359r-35,l908,368r7,9l924,384r10,7l945,395r13,4l971,401r15,l999,400r12,-2l1024,395r11,-5l1047,385r10,-6l1065,373r-74,l969,371r-18,-5l938,359xm954,108r-30,l867,396r28,l903,359r35,l937,358,927,347r-7,-14l916,318r-1,-17l917,283r4,-12l926,260r6,-10l940,241r9,-8l959,226r3,-2l932,224,954,108xm1095,206r-88,l1018,206r11,1l1039,209r9,3l1058,217r12,7l1079,233r6,13l1089,255r2,10l1091,275r-1,10l1084,304r-7,16l1066,335r-13,13l1038,359r-15,8l1007,371r-16,2l1065,373r2,-2l1076,363r9,-8l1092,346r7,-10l1105,326r5,-11l1115,304r3,-11l1120,281r1,-12l1121,257r-3,-12l1114,233r-6,-12l1100,211r-5,-5xm1023,178r-13,1l997,182r-13,4l971,192r-12,7l949,206r-9,9l932,224r30,l969,220r11,-5l994,209r13,-3l1095,206r-4,-5l1079,193r-12,-7l1054,182r-15,-3l1023,178xm1210,183r-29,l1139,396r29,l1210,183xm1225,108r-29,l1186,158r29,l1225,108xm1310,210r-29,l1244,396r29,l1310,210xm1366,183r-126,l1235,210r126,l1366,183xm1330,108r-29,l1286,183r29,l1330,108xm1466,r-30,6l1412,22r-16,24l1390,76r6,29l1412,129r24,16l1466,151r29,-6l1498,143r-32,l1439,138r-21,-15l1404,102r-6,-26l1404,49r14,-21l1439,14r27,-6l1498,8r-3,-2l1466,xm1498,8r-32,l1492,14r21,14l1528,49r5,27l1528,102r-15,21l1492,138r-26,5l1498,143r21,-14l1535,105r6,-29l1535,46,1519,22,1498,8xm1478,38r-41,l1437,115r11,l1448,81r31,l1477,80r7,-1l1490,76r4,-4l1448,72r,-25l1495,47r-2,-3l1490,42r-3,-2l1483,39r-5,-1xm1479,81r-17,l1464,81r1,l1466,81r2,1l1471,84r2,2l1475,88r2,3l1479,94r3,5l1492,115r13,l1492,94r-3,-4l1486,86r-4,-4l1480,81r-1,xm1495,47r-18,l1482,48r5,4l1488,55r,6l1487,64r-2,4l1483,69r-5,2l1474,72r20,l1497,69r2,-5l1499,55r-1,-4l1495,47xe" fillcolor="#6d6e71" stroked="f">
                <v:path arrowok="t" o:connecttype="custom" o:connectlocs="42,219;2,291;44,386;102,373;32,289;131,206;137,178;126,370;152,207;224,216;323,201;259,303;313,393;429,376;289,322;358,213;465,206;455,248;437,334;358,374;491,280;465,206;565,230;627,208;666,265;725,219;804,223;845,246;728,189;753,208;622,179;604,208;634,179;945,395;1047,385;924,108;916,318;959,226;1039,209;1091,275;1007,371;1105,326;1114,233;971,192;994,209;1023,178;1186,158;1366,183;1315,183;1412,129;1404,102;1466,0;1513,123;1519,22;1477,80;1490,42;1466,81;1492,115;1495,47;1483,69;1495,47" o:connectangles="0,0,0,0,0,0,0,0,0,0,0,0,0,0,0,0,0,0,0,0,0,0,0,0,0,0,0,0,0,0,0,0,0,0,0,0,0,0,0,0,0,0,0,0,0,0,0,0,0,0,0,0,0,0,0,0,0,0,0,0,0"/>
              </v:shape>
              <w10:wrap anchorx="page"/>
            </v:group>
          </w:pict>
        </mc:Fallback>
      </mc:AlternateContent>
    </w:r>
    <w:r w:rsidR="00B03D03">
      <w:rPr>
        <w:noProof/>
        <w:lang w:eastAsia="de-DE"/>
      </w:rPr>
      <mc:AlternateContent>
        <mc:Choice Requires="wps">
          <w:drawing>
            <wp:anchor distT="0" distB="0" distL="114300" distR="114300" simplePos="0" relativeHeight="251664384" behindDoc="1" locked="0" layoutInCell="1" allowOverlap="1" wp14:anchorId="36D0D780" wp14:editId="04E8248B">
              <wp:simplePos x="0" y="0"/>
              <wp:positionH relativeFrom="page">
                <wp:align>right</wp:align>
              </wp:positionH>
              <wp:positionV relativeFrom="paragraph">
                <wp:posOffset>-454963</wp:posOffset>
              </wp:positionV>
              <wp:extent cx="7560310" cy="1524000"/>
              <wp:effectExtent l="0" t="0" r="254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52400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4F8162F" id="Rectangle 5" o:spid="_x0000_s1026" style="position:absolute;margin-left:544.1pt;margin-top:-35.8pt;width:595.3pt;height:120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" fillcolor="#c6c8ca" stroked="f">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CA923" w14:textId="77777777" w:rsidR="00532238" w:rsidRDefault="00532238" w:rsidP="00C07FA8">
    <w:pPr>
      <w:pStyle w:val="Kopfzeile"/>
      <w:tabs>
        <w:tab w:val="clear" w:pos="9072"/>
        <w:tab w:val="righ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1E52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44B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2E9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DE2F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3C4C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48EFB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CCBB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30E3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A6E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5832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3944E4"/>
    <w:multiLevelType w:val="hybridMultilevel"/>
    <w:tmpl w:val="46BCECB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15:restartNumberingAfterBreak="0">
    <w:nsid w:val="1AB12B26"/>
    <w:multiLevelType w:val="hybridMultilevel"/>
    <w:tmpl w:val="C80277BE"/>
    <w:lvl w:ilvl="0" w:tplc="38CA239A">
      <w:start w:val="1"/>
      <w:numFmt w:val="bullet"/>
      <w:pStyle w:val="AufzhlungTexteingerck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o:colormru v:ext="edit" colors="#f7f7f7"/>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DC"/>
    <w:rsid w:val="000266CD"/>
    <w:rsid w:val="00030369"/>
    <w:rsid w:val="00092B8E"/>
    <w:rsid w:val="00096AAE"/>
    <w:rsid w:val="00162D0F"/>
    <w:rsid w:val="0019004B"/>
    <w:rsid w:val="001A001C"/>
    <w:rsid w:val="001D62CD"/>
    <w:rsid w:val="0027628E"/>
    <w:rsid w:val="00286DEF"/>
    <w:rsid w:val="002940CD"/>
    <w:rsid w:val="002A419C"/>
    <w:rsid w:val="00494A6F"/>
    <w:rsid w:val="005015C3"/>
    <w:rsid w:val="00507F29"/>
    <w:rsid w:val="00523E1A"/>
    <w:rsid w:val="00532238"/>
    <w:rsid w:val="00545B53"/>
    <w:rsid w:val="005E0A8E"/>
    <w:rsid w:val="005F24D5"/>
    <w:rsid w:val="006068BB"/>
    <w:rsid w:val="0062434D"/>
    <w:rsid w:val="00630815"/>
    <w:rsid w:val="0064429C"/>
    <w:rsid w:val="0064459C"/>
    <w:rsid w:val="00654ED3"/>
    <w:rsid w:val="006A5EA6"/>
    <w:rsid w:val="006F013B"/>
    <w:rsid w:val="007977E9"/>
    <w:rsid w:val="007E2773"/>
    <w:rsid w:val="007E4584"/>
    <w:rsid w:val="007F0621"/>
    <w:rsid w:val="00805757"/>
    <w:rsid w:val="00832136"/>
    <w:rsid w:val="008534A8"/>
    <w:rsid w:val="008A371F"/>
    <w:rsid w:val="008C5BFC"/>
    <w:rsid w:val="008D401B"/>
    <w:rsid w:val="008F49D4"/>
    <w:rsid w:val="00914B42"/>
    <w:rsid w:val="009718DE"/>
    <w:rsid w:val="00981CA0"/>
    <w:rsid w:val="009C235D"/>
    <w:rsid w:val="009D389A"/>
    <w:rsid w:val="00A02430"/>
    <w:rsid w:val="00A10671"/>
    <w:rsid w:val="00A87050"/>
    <w:rsid w:val="00B03D03"/>
    <w:rsid w:val="00B36447"/>
    <w:rsid w:val="00B42750"/>
    <w:rsid w:val="00BB1859"/>
    <w:rsid w:val="00C07FA8"/>
    <w:rsid w:val="00CF30DC"/>
    <w:rsid w:val="00D40883"/>
    <w:rsid w:val="00D971FA"/>
    <w:rsid w:val="00DB51CF"/>
    <w:rsid w:val="00DC666D"/>
    <w:rsid w:val="00DE54EE"/>
    <w:rsid w:val="00E155D7"/>
    <w:rsid w:val="00E66759"/>
    <w:rsid w:val="00E712C4"/>
    <w:rsid w:val="00F073C2"/>
    <w:rsid w:val="00F72848"/>
    <w:rsid w:val="00F807E6"/>
    <w:rsid w:val="00F961EF"/>
    <w:rsid w:val="00FC367D"/>
    <w:rsid w:val="00FC3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4:docId w14:val="4E08E592"/>
  <w15:docId w15:val="{E00AB2FD-E8CB-407E-A338-30A53BE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rsid w:val="005015C3"/>
    <w:rPr>
      <w:rFonts w:ascii="Humnst777 Lt BT" w:eastAsia="Humnst777 Lt BT" w:hAnsi="Humnst777 Lt BT" w:cs="Humnst777 Lt BT"/>
      <w:color w:val="242324"/>
      <w:sz w:val="20"/>
      <w:lang w:val="de-DE"/>
    </w:rPr>
  </w:style>
  <w:style w:type="paragraph" w:styleId="berschrift1">
    <w:name w:val="heading 1"/>
    <w:basedOn w:val="Standard"/>
    <w:next w:val="Standard"/>
    <w:link w:val="berschrift1Zchn"/>
    <w:uiPriority w:val="9"/>
    <w:rsid w:val="007F0621"/>
    <w:pPr>
      <w:keepNext/>
      <w:keepLines/>
      <w:spacing w:before="360"/>
      <w:outlineLvl w:val="0"/>
    </w:pPr>
    <w:rPr>
      <w:sz w:val="44"/>
      <w:lang w:eastAsia="de-DE"/>
    </w:rPr>
  </w:style>
  <w:style w:type="paragraph" w:styleId="berschrift2">
    <w:name w:val="heading 2"/>
    <w:basedOn w:val="Standard"/>
    <w:next w:val="Standard"/>
    <w:link w:val="berschrift2Zchn"/>
    <w:uiPriority w:val="9"/>
    <w:unhideWhenUsed/>
    <w:rsid w:val="00F807E6"/>
    <w:pPr>
      <w:keepNext/>
      <w:keepLines/>
      <w:spacing w:before="360" w:line="360" w:lineRule="auto"/>
      <w:outlineLvl w:val="1"/>
    </w:pPr>
    <w:rPr>
      <w:sz w:val="30"/>
      <w:lang w:val="en-US"/>
    </w:rPr>
  </w:style>
  <w:style w:type="paragraph" w:styleId="berschrift3">
    <w:name w:val="heading 3"/>
    <w:basedOn w:val="Standard"/>
    <w:next w:val="Standard"/>
    <w:link w:val="berschrift3Zchn"/>
    <w:uiPriority w:val="9"/>
    <w:unhideWhenUsed/>
    <w:qFormat/>
    <w:rsid w:val="00F807E6"/>
    <w:pPr>
      <w:keepNext/>
      <w:keepLines/>
      <w:spacing w:before="120" w:after="120"/>
      <w:outlineLvl w:val="2"/>
    </w:pPr>
    <w:rPr>
      <w:rFonts w:ascii="Humnst777 BT"/>
      <w:b/>
      <w:sz w:val="22"/>
      <w:lang w:val="en-US"/>
    </w:rPr>
  </w:style>
  <w:style w:type="paragraph" w:styleId="berschrift4">
    <w:name w:val="heading 4"/>
    <w:basedOn w:val="Standard"/>
    <w:next w:val="Standard"/>
    <w:link w:val="berschrift4Zchn"/>
    <w:uiPriority w:val="9"/>
    <w:unhideWhenUsed/>
    <w:qFormat/>
    <w:rsid w:val="00162D0F"/>
    <w:pPr>
      <w:keepNext/>
      <w:keepLines/>
      <w:ind w:left="567"/>
      <w:outlineLvl w:val="3"/>
    </w:pPr>
    <w:rPr>
      <w:rFonts w:ascii="Humnst777 BT"/>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Bild">
    <w:name w:val="Bild"/>
    <w:basedOn w:val="Text"/>
    <w:next w:val="Bildunterschrift"/>
    <w:uiPriority w:val="1"/>
    <w:rsid w:val="00B42750"/>
    <w:pPr>
      <w:keepNext/>
    </w:pPr>
    <w:rPr>
      <w:noProof/>
      <w:lang w:eastAsia="de-DE"/>
    </w:rPr>
  </w:style>
  <w:style w:type="paragraph" w:styleId="Listenabsatz">
    <w:name w:val="List Paragraph"/>
    <w:basedOn w:val="Text"/>
    <w:uiPriority w:val="1"/>
  </w:style>
  <w:style w:type="paragraph" w:customStyle="1" w:styleId="Bildunterschrift">
    <w:name w:val="Bildunterschrift"/>
    <w:basedOn w:val="Text"/>
    <w:next w:val="Text"/>
    <w:uiPriority w:val="1"/>
    <w:rsid w:val="00B42750"/>
  </w:style>
  <w:style w:type="character" w:customStyle="1" w:styleId="berschrift1Zchn">
    <w:name w:val="Überschrift 1 Zchn"/>
    <w:basedOn w:val="Absatz-Standardschriftart"/>
    <w:link w:val="berschrift1"/>
    <w:uiPriority w:val="9"/>
    <w:rsid w:val="007F0621"/>
    <w:rPr>
      <w:rFonts w:ascii="Humnst777 Lt BT" w:eastAsia="Humnst777 Lt BT" w:hAnsi="Humnst777 Lt BT" w:cs="Humnst777 Lt BT"/>
      <w:color w:val="242324"/>
      <w:sz w:val="44"/>
      <w:lang w:val="de-DE" w:eastAsia="de-DE"/>
    </w:rPr>
  </w:style>
  <w:style w:type="paragraph" w:styleId="Titel">
    <w:name w:val="Title"/>
    <w:basedOn w:val="Standard"/>
    <w:next w:val="Standard"/>
    <w:link w:val="TitelZchn"/>
    <w:qFormat/>
    <w:rsid w:val="00E712C4"/>
    <w:pPr>
      <w:spacing w:before="100"/>
      <w:ind w:left="1418" w:right="113" w:firstLine="2268"/>
      <w:jc w:val="right"/>
    </w:pPr>
    <w:rPr>
      <w:color w:val="FFFFFF"/>
      <w:sz w:val="72"/>
    </w:rPr>
  </w:style>
  <w:style w:type="character" w:customStyle="1" w:styleId="TitelZchn">
    <w:name w:val="Titel Zchn"/>
    <w:basedOn w:val="Absatz-Standardschriftart"/>
    <w:link w:val="Titel"/>
    <w:rsid w:val="00E712C4"/>
    <w:rPr>
      <w:rFonts w:ascii="Humnst777 Lt BT" w:eastAsia="Humnst777 Lt BT" w:hAnsi="Humnst777 Lt BT" w:cs="Humnst777 Lt BT"/>
      <w:color w:val="FFFFFF"/>
      <w:sz w:val="72"/>
      <w:lang w:val="de-DE"/>
    </w:rPr>
  </w:style>
  <w:style w:type="paragraph" w:customStyle="1" w:styleId="HeadlineCover">
    <w:name w:val="Headline Cover"/>
    <w:basedOn w:val="Titel"/>
    <w:link w:val="HeadlineCoverZchn"/>
    <w:uiPriority w:val="1"/>
    <w:rsid w:val="005F24D5"/>
  </w:style>
  <w:style w:type="paragraph" w:customStyle="1" w:styleId="Bildunterschrifteingerckt">
    <w:name w:val="Bildunterschrift eingerückt"/>
    <w:basedOn w:val="Texteingerckt"/>
    <w:next w:val="Texteingerckt"/>
    <w:uiPriority w:val="1"/>
    <w:rsid w:val="00B42750"/>
  </w:style>
  <w:style w:type="character" w:customStyle="1" w:styleId="HeadlineCoverZchn">
    <w:name w:val="Headline Cover Zchn"/>
    <w:basedOn w:val="TitelZchn"/>
    <w:link w:val="HeadlineCover"/>
    <w:uiPriority w:val="1"/>
    <w:rsid w:val="005F24D5"/>
    <w:rPr>
      <w:rFonts w:ascii="Humnst777 Lt BT" w:eastAsia="Humnst777 Lt BT" w:hAnsi="Humnst777 Lt BT" w:cs="Humnst777 Lt BT"/>
      <w:color w:val="FFFFFF"/>
      <w:sz w:val="72"/>
      <w:lang w:val="de-DE"/>
    </w:rPr>
  </w:style>
  <w:style w:type="paragraph" w:styleId="Untertitel">
    <w:name w:val="Subtitle"/>
    <w:basedOn w:val="Standard"/>
    <w:next w:val="Standard"/>
    <w:link w:val="UntertitelZchn"/>
    <w:uiPriority w:val="11"/>
    <w:qFormat/>
    <w:rsid w:val="00E712C4"/>
    <w:pPr>
      <w:spacing w:before="325"/>
      <w:ind w:left="3686" w:right="113" w:firstLine="2268"/>
      <w:jc w:val="right"/>
    </w:pPr>
    <w:rPr>
      <w:color w:val="FFFFFF"/>
      <w:sz w:val="40"/>
      <w:lang w:val="en-US"/>
    </w:rPr>
  </w:style>
  <w:style w:type="paragraph" w:customStyle="1" w:styleId="Bildeingerckt">
    <w:name w:val="Bild eingerückt"/>
    <w:basedOn w:val="Texteingerckt"/>
    <w:next w:val="Bildunterschrifteingerckt"/>
    <w:uiPriority w:val="1"/>
    <w:rsid w:val="00B42750"/>
    <w:pPr>
      <w:keepNext/>
    </w:pPr>
    <w:rPr>
      <w:noProof/>
      <w:lang w:eastAsia="de-DE"/>
    </w:rPr>
  </w:style>
  <w:style w:type="character" w:customStyle="1" w:styleId="UntertitelZchn">
    <w:name w:val="Untertitel Zchn"/>
    <w:basedOn w:val="Absatz-Standardschriftart"/>
    <w:link w:val="Untertitel"/>
    <w:uiPriority w:val="11"/>
    <w:rsid w:val="00E712C4"/>
    <w:rPr>
      <w:rFonts w:ascii="Humnst777 Lt BT" w:eastAsia="Humnst777 Lt BT" w:hAnsi="Humnst777 Lt BT" w:cs="Humnst777 Lt BT"/>
      <w:color w:val="FFFFFF"/>
      <w:sz w:val="40"/>
    </w:rPr>
  </w:style>
  <w:style w:type="paragraph" w:customStyle="1" w:styleId="TextEinleitung">
    <w:name w:val="Text Einleitung"/>
    <w:basedOn w:val="Text"/>
    <w:next w:val="Text"/>
    <w:uiPriority w:val="1"/>
    <w:rsid w:val="00B42750"/>
    <w:pPr>
      <w:keepNext/>
    </w:pPr>
  </w:style>
  <w:style w:type="paragraph" w:customStyle="1" w:styleId="TexteingercktEinleitung">
    <w:name w:val="Text eingerückt Einleitung"/>
    <w:basedOn w:val="Texteingerckt"/>
    <w:next w:val="Texteingerckt"/>
    <w:uiPriority w:val="1"/>
    <w:rsid w:val="00B42750"/>
    <w:pPr>
      <w:keepNext/>
    </w:pPr>
  </w:style>
  <w:style w:type="paragraph" w:customStyle="1" w:styleId="Produkt">
    <w:name w:val="Produkt"/>
    <w:basedOn w:val="Standard"/>
    <w:rsid w:val="00F961EF"/>
    <w:pPr>
      <w:widowControl/>
      <w:autoSpaceDE/>
      <w:autoSpaceDN/>
      <w:spacing w:line="280" w:lineRule="atLeast"/>
    </w:pPr>
    <w:rPr>
      <w:rFonts w:ascii="Tahoma" w:eastAsia="Times New Roman" w:hAnsi="Tahoma" w:cs="Times New Roman"/>
      <w:b/>
      <w:sz w:val="28"/>
      <w:szCs w:val="20"/>
    </w:rPr>
  </w:style>
  <w:style w:type="paragraph" w:customStyle="1" w:styleId="Text">
    <w:name w:val="Text"/>
    <w:basedOn w:val="Standard"/>
    <w:link w:val="TextZchn"/>
    <w:uiPriority w:val="1"/>
    <w:qFormat/>
    <w:rsid w:val="00162D0F"/>
    <w:pPr>
      <w:spacing w:after="120"/>
    </w:pPr>
    <w:rPr>
      <w:szCs w:val="18"/>
    </w:rPr>
  </w:style>
  <w:style w:type="paragraph" w:customStyle="1" w:styleId="Texteingerckt">
    <w:name w:val="Text eingerückt"/>
    <w:basedOn w:val="Standard"/>
    <w:link w:val="TexteingercktZchn"/>
    <w:uiPriority w:val="1"/>
    <w:qFormat/>
    <w:rsid w:val="00162D0F"/>
    <w:pPr>
      <w:spacing w:after="120"/>
      <w:ind w:left="567"/>
    </w:pPr>
    <w:rPr>
      <w:szCs w:val="18"/>
    </w:rPr>
  </w:style>
  <w:style w:type="character" w:customStyle="1" w:styleId="TextZchn">
    <w:name w:val="Text Zchn"/>
    <w:basedOn w:val="Absatz-Standardschriftart"/>
    <w:link w:val="Text"/>
    <w:uiPriority w:val="1"/>
    <w:rsid w:val="00162D0F"/>
    <w:rPr>
      <w:rFonts w:ascii="Humnst777 Lt BT" w:eastAsia="Humnst777 Lt BT" w:hAnsi="Humnst777 Lt BT" w:cs="Humnst777 Lt BT"/>
      <w:color w:val="242324"/>
      <w:sz w:val="20"/>
      <w:szCs w:val="18"/>
      <w:lang w:val="de-DE"/>
    </w:rPr>
  </w:style>
  <w:style w:type="paragraph" w:customStyle="1" w:styleId="HeadlineKopfzeileLight">
    <w:name w:val="Headline Kopfzeile Light"/>
    <w:basedOn w:val="Standard"/>
    <w:link w:val="HeadlineKopfzeileLightZchn"/>
    <w:uiPriority w:val="1"/>
    <w:qFormat/>
    <w:rsid w:val="002940CD"/>
    <w:rPr>
      <w:color w:val="6D6E71"/>
      <w:spacing w:val="-6"/>
      <w:sz w:val="28"/>
    </w:rPr>
  </w:style>
  <w:style w:type="character" w:customStyle="1" w:styleId="TexteingercktZchn">
    <w:name w:val="Text eingerückt Zchn"/>
    <w:basedOn w:val="Absatz-Standardschriftart"/>
    <w:link w:val="Texteingerckt"/>
    <w:uiPriority w:val="1"/>
    <w:rsid w:val="00162D0F"/>
    <w:rPr>
      <w:rFonts w:ascii="Humnst777 Lt BT" w:eastAsia="Humnst777 Lt BT" w:hAnsi="Humnst777 Lt BT" w:cs="Humnst777 Lt BT"/>
      <w:color w:val="242324"/>
      <w:sz w:val="20"/>
      <w:szCs w:val="18"/>
      <w:lang w:val="de-DE"/>
    </w:rPr>
  </w:style>
  <w:style w:type="paragraph" w:customStyle="1" w:styleId="HeadlineKopfzeileStrong">
    <w:name w:val="Headline Kopfzeile Strong"/>
    <w:basedOn w:val="Standard"/>
    <w:link w:val="HeadlineKopfzeileStrongZchn"/>
    <w:uiPriority w:val="1"/>
    <w:qFormat/>
    <w:rsid w:val="002940CD"/>
    <w:rPr>
      <w:rFonts w:ascii="Humnst777 BT"/>
      <w:b/>
      <w:color w:val="6D6E71"/>
      <w:spacing w:val="-6"/>
      <w:sz w:val="28"/>
    </w:rPr>
  </w:style>
  <w:style w:type="character" w:customStyle="1" w:styleId="HeadlineKopfzeileLightZchn">
    <w:name w:val="Headline Kopfzeile Light Zchn"/>
    <w:basedOn w:val="Absatz-Standardschriftart"/>
    <w:link w:val="HeadlineKopfzeileLight"/>
    <w:uiPriority w:val="1"/>
    <w:rsid w:val="002940CD"/>
    <w:rPr>
      <w:rFonts w:ascii="Humnst777 Lt BT" w:eastAsia="Humnst777 Lt BT" w:hAnsi="Humnst777 Lt BT" w:cs="Humnst777 Lt BT"/>
      <w:color w:val="6D6E71"/>
      <w:spacing w:val="-6"/>
      <w:sz w:val="28"/>
    </w:rPr>
  </w:style>
  <w:style w:type="paragraph" w:styleId="Kopfzeile">
    <w:name w:val="header"/>
    <w:basedOn w:val="Standard"/>
    <w:link w:val="KopfzeileZchn"/>
    <w:uiPriority w:val="99"/>
    <w:unhideWhenUsed/>
    <w:rsid w:val="00D971FA"/>
    <w:pPr>
      <w:tabs>
        <w:tab w:val="center" w:pos="4536"/>
        <w:tab w:val="right" w:pos="9072"/>
      </w:tabs>
    </w:pPr>
  </w:style>
  <w:style w:type="character" w:customStyle="1" w:styleId="HeadlineKopfzeileStrongZchn">
    <w:name w:val="Headline Kopfzeile Strong Zchn"/>
    <w:basedOn w:val="Absatz-Standardschriftart"/>
    <w:link w:val="HeadlineKopfzeileStrong"/>
    <w:uiPriority w:val="1"/>
    <w:rsid w:val="002940CD"/>
    <w:rPr>
      <w:rFonts w:ascii="Humnst777 BT" w:eastAsia="Humnst777 Lt BT" w:hAnsi="Humnst777 Lt BT" w:cs="Humnst777 Lt BT"/>
      <w:b/>
      <w:color w:val="6D6E71"/>
      <w:spacing w:val="-6"/>
      <w:sz w:val="28"/>
    </w:rPr>
  </w:style>
  <w:style w:type="character" w:customStyle="1" w:styleId="KopfzeileZchn">
    <w:name w:val="Kopfzeile Zchn"/>
    <w:basedOn w:val="Absatz-Standardschriftart"/>
    <w:link w:val="Kopfzeile"/>
    <w:uiPriority w:val="99"/>
    <w:rsid w:val="00D971FA"/>
    <w:rPr>
      <w:rFonts w:ascii="Humnst777 Lt BT" w:eastAsia="Humnst777 Lt BT" w:hAnsi="Humnst777 Lt BT" w:cs="Humnst777 Lt BT"/>
    </w:rPr>
  </w:style>
  <w:style w:type="paragraph" w:styleId="Fuzeile">
    <w:name w:val="footer"/>
    <w:basedOn w:val="Standard"/>
    <w:link w:val="FuzeileZchn"/>
    <w:uiPriority w:val="99"/>
    <w:unhideWhenUsed/>
    <w:rsid w:val="00D971FA"/>
    <w:pPr>
      <w:tabs>
        <w:tab w:val="center" w:pos="4536"/>
        <w:tab w:val="right" w:pos="9072"/>
      </w:tabs>
    </w:pPr>
  </w:style>
  <w:style w:type="character" w:customStyle="1" w:styleId="FuzeileZchn">
    <w:name w:val="Fußzeile Zchn"/>
    <w:basedOn w:val="Absatz-Standardschriftart"/>
    <w:link w:val="Fuzeile"/>
    <w:uiPriority w:val="99"/>
    <w:rsid w:val="00D971FA"/>
    <w:rPr>
      <w:rFonts w:ascii="Humnst777 Lt BT" w:eastAsia="Humnst777 Lt BT" w:hAnsi="Humnst777 Lt BT" w:cs="Humnst777 Lt BT"/>
    </w:rPr>
  </w:style>
  <w:style w:type="paragraph" w:customStyle="1" w:styleId="Seitennummerierung">
    <w:name w:val="Seitennummerierung"/>
    <w:basedOn w:val="Standard"/>
    <w:link w:val="SeitennummerierungZchn"/>
    <w:uiPriority w:val="1"/>
    <w:qFormat/>
    <w:rsid w:val="00F72848"/>
    <w:pPr>
      <w:spacing w:before="101"/>
      <w:ind w:right="1131"/>
      <w:jc w:val="right"/>
    </w:pPr>
    <w:rPr>
      <w:color w:val="6D6E71"/>
    </w:rPr>
  </w:style>
  <w:style w:type="paragraph" w:styleId="Inhaltsverzeichnisberschrift">
    <w:name w:val="TOC Heading"/>
    <w:basedOn w:val="Standard"/>
    <w:next w:val="Standard"/>
    <w:uiPriority w:val="39"/>
    <w:unhideWhenUsed/>
    <w:qFormat/>
    <w:rsid w:val="00494A6F"/>
    <w:pPr>
      <w:keepNext/>
      <w:keepLines/>
      <w:spacing w:before="360" w:line="480" w:lineRule="auto"/>
    </w:pPr>
    <w:rPr>
      <w:sz w:val="44"/>
      <w:szCs w:val="44"/>
    </w:rPr>
  </w:style>
  <w:style w:type="character" w:customStyle="1" w:styleId="SeitennummerierungZchn">
    <w:name w:val="Seitennummerierung Zchn"/>
    <w:basedOn w:val="Absatz-Standardschriftart"/>
    <w:link w:val="Seitennummerierung"/>
    <w:uiPriority w:val="1"/>
    <w:rsid w:val="00F72848"/>
    <w:rPr>
      <w:rFonts w:ascii="Humnst777 Lt BT" w:eastAsia="Humnst777 Lt BT" w:hAnsi="Humnst777 Lt BT" w:cs="Humnst777 Lt BT"/>
      <w:color w:val="6D6E71"/>
      <w:sz w:val="20"/>
      <w:lang w:val="de-DE"/>
    </w:rPr>
  </w:style>
  <w:style w:type="paragraph" w:styleId="Verzeichnis1">
    <w:name w:val="toc 1"/>
    <w:basedOn w:val="Standard"/>
    <w:next w:val="Standard"/>
    <w:autoRedefine/>
    <w:uiPriority w:val="39"/>
    <w:unhideWhenUsed/>
    <w:rsid w:val="005E0A8E"/>
    <w:pPr>
      <w:tabs>
        <w:tab w:val="right" w:leader="dot" w:pos="9348"/>
      </w:tabs>
      <w:spacing w:after="100"/>
    </w:pPr>
    <w:rPr>
      <w:sz w:val="30"/>
    </w:rPr>
  </w:style>
  <w:style w:type="character" w:styleId="Hyperlink">
    <w:name w:val="Hyperlink"/>
    <w:basedOn w:val="Absatz-Standardschriftart"/>
    <w:uiPriority w:val="99"/>
    <w:unhideWhenUsed/>
    <w:rsid w:val="00E155D7"/>
    <w:rPr>
      <w:color w:val="0000FF" w:themeColor="hyperlink"/>
      <w:u w:val="single"/>
    </w:rPr>
  </w:style>
  <w:style w:type="character" w:customStyle="1" w:styleId="berschrift2Zchn">
    <w:name w:val="Überschrift 2 Zchn"/>
    <w:basedOn w:val="Absatz-Standardschriftart"/>
    <w:link w:val="berschrift2"/>
    <w:uiPriority w:val="9"/>
    <w:rsid w:val="00F807E6"/>
    <w:rPr>
      <w:rFonts w:ascii="Humnst777 Lt BT" w:eastAsia="Humnst777 Lt BT" w:hAnsi="Humnst777 Lt BT" w:cs="Humnst777 Lt BT"/>
      <w:color w:val="242324"/>
      <w:sz w:val="30"/>
    </w:rPr>
  </w:style>
  <w:style w:type="paragraph" w:styleId="Verzeichnis3">
    <w:name w:val="toc 3"/>
    <w:basedOn w:val="Standard"/>
    <w:next w:val="Standard"/>
    <w:autoRedefine/>
    <w:uiPriority w:val="39"/>
    <w:unhideWhenUsed/>
    <w:rsid w:val="00E155D7"/>
    <w:pPr>
      <w:spacing w:after="100"/>
      <w:ind w:left="440"/>
    </w:pPr>
  </w:style>
  <w:style w:type="character" w:customStyle="1" w:styleId="berschrift3Zchn">
    <w:name w:val="Überschrift 3 Zchn"/>
    <w:basedOn w:val="Absatz-Standardschriftart"/>
    <w:link w:val="berschrift3"/>
    <w:uiPriority w:val="9"/>
    <w:rsid w:val="00F807E6"/>
    <w:rPr>
      <w:rFonts w:ascii="Humnst777 BT" w:eastAsia="Humnst777 Lt BT" w:hAnsi="Humnst777 Lt BT" w:cs="Humnst777 Lt BT"/>
      <w:b/>
      <w:color w:val="242324"/>
    </w:rPr>
  </w:style>
  <w:style w:type="paragraph" w:styleId="Verzeichnis2">
    <w:name w:val="toc 2"/>
    <w:basedOn w:val="Standard"/>
    <w:next w:val="Standard"/>
    <w:autoRedefine/>
    <w:uiPriority w:val="39"/>
    <w:unhideWhenUsed/>
    <w:rsid w:val="00E155D7"/>
    <w:pPr>
      <w:spacing w:after="100"/>
      <w:ind w:left="220"/>
    </w:pPr>
  </w:style>
  <w:style w:type="paragraph" w:styleId="Verzeichnis4">
    <w:name w:val="toc 4"/>
    <w:basedOn w:val="Standard"/>
    <w:next w:val="Standard"/>
    <w:autoRedefine/>
    <w:uiPriority w:val="39"/>
    <w:unhideWhenUsed/>
    <w:rsid w:val="00E155D7"/>
    <w:pPr>
      <w:spacing w:after="100"/>
      <w:ind w:left="660"/>
    </w:pPr>
  </w:style>
  <w:style w:type="character" w:customStyle="1" w:styleId="berschrift4Zchn">
    <w:name w:val="Überschrift 4 Zchn"/>
    <w:basedOn w:val="Absatz-Standardschriftart"/>
    <w:link w:val="berschrift4"/>
    <w:uiPriority w:val="9"/>
    <w:rsid w:val="00162D0F"/>
    <w:rPr>
      <w:rFonts w:ascii="Humnst777 BT" w:eastAsia="Humnst777 Lt BT" w:hAnsi="Humnst777 Lt BT" w:cs="Humnst777 Lt BT"/>
      <w:b/>
      <w:color w:val="242324"/>
      <w:sz w:val="20"/>
      <w:lang w:val="de-DE"/>
    </w:rPr>
  </w:style>
  <w:style w:type="character" w:customStyle="1" w:styleId="Label">
    <w:name w:val="Label"/>
    <w:basedOn w:val="Absatz-Standardschriftart"/>
    <w:uiPriority w:val="1"/>
    <w:rsid w:val="007F0621"/>
    <w:rPr>
      <w:b/>
      <w:color w:val="808080" w:themeColor="background1" w:themeShade="80"/>
      <w:lang w:val="en-US"/>
    </w:rPr>
  </w:style>
  <w:style w:type="paragraph" w:styleId="Aufzhlungszeichen2">
    <w:name w:val="List Bullet 2"/>
    <w:basedOn w:val="Standard"/>
    <w:uiPriority w:val="99"/>
    <w:unhideWhenUsed/>
    <w:rsid w:val="00FC3DA0"/>
    <w:pPr>
      <w:numPr>
        <w:numId w:val="2"/>
      </w:numPr>
      <w:contextualSpacing/>
    </w:pPr>
  </w:style>
  <w:style w:type="paragraph" w:styleId="Aufzhlungszeichen3">
    <w:name w:val="List Bullet 3"/>
    <w:basedOn w:val="Standard"/>
    <w:uiPriority w:val="99"/>
    <w:unhideWhenUsed/>
    <w:rsid w:val="00FC3DA0"/>
    <w:pPr>
      <w:numPr>
        <w:numId w:val="3"/>
      </w:numPr>
      <w:contextualSpacing/>
    </w:pPr>
  </w:style>
  <w:style w:type="paragraph" w:styleId="Aufzhlungszeichen4">
    <w:name w:val="List Bullet 4"/>
    <w:basedOn w:val="Standard"/>
    <w:uiPriority w:val="99"/>
    <w:unhideWhenUsed/>
    <w:rsid w:val="00FC3DA0"/>
    <w:pPr>
      <w:numPr>
        <w:numId w:val="4"/>
      </w:numPr>
      <w:contextualSpacing/>
    </w:pPr>
  </w:style>
  <w:style w:type="paragraph" w:styleId="Aufzhlungszeichen">
    <w:name w:val="List Bullet"/>
    <w:basedOn w:val="Standard"/>
    <w:uiPriority w:val="99"/>
    <w:unhideWhenUsed/>
    <w:rsid w:val="00FC3DA0"/>
    <w:pPr>
      <w:numPr>
        <w:numId w:val="1"/>
      </w:numPr>
      <w:contextualSpacing/>
    </w:pPr>
  </w:style>
  <w:style w:type="paragraph" w:customStyle="1" w:styleId="AufzhlungTexteingerckt">
    <w:name w:val="Aufzählung Text eingerückt"/>
    <w:basedOn w:val="Texteingerckt"/>
    <w:uiPriority w:val="1"/>
    <w:rsid w:val="00FC3DA0"/>
    <w:pPr>
      <w:numPr>
        <w:numId w:val="12"/>
      </w:numPr>
      <w:ind w:left="924" w:hanging="357"/>
    </w:pPr>
  </w:style>
  <w:style w:type="paragraph" w:customStyle="1" w:styleId="AufzhlungText">
    <w:name w:val="Aufzählung Text"/>
    <w:basedOn w:val="Text"/>
    <w:uiPriority w:val="1"/>
    <w:rsid w:val="00FC3DA0"/>
    <w:pPr>
      <w:ind w:left="360" w:hanging="360"/>
    </w:pPr>
  </w:style>
  <w:style w:type="paragraph" w:styleId="Textkrper">
    <w:name w:val="Body Text"/>
    <w:basedOn w:val="Standard"/>
    <w:link w:val="TextkrperZchn"/>
    <w:uiPriority w:val="1"/>
    <w:semiHidden/>
    <w:unhideWhenUsed/>
    <w:rsid w:val="00092B8E"/>
    <w:pPr>
      <w:spacing w:after="120"/>
    </w:pPr>
  </w:style>
  <w:style w:type="character" w:customStyle="1" w:styleId="TextkrperZchn">
    <w:name w:val="Textkörper Zchn"/>
    <w:basedOn w:val="Absatz-Standardschriftart"/>
    <w:link w:val="Textkrper"/>
    <w:uiPriority w:val="1"/>
    <w:semiHidden/>
    <w:rsid w:val="00092B8E"/>
    <w:rPr>
      <w:rFonts w:ascii="Humnst777 Lt BT" w:eastAsia="Humnst777 Lt BT" w:hAnsi="Humnst777 Lt BT" w:cs="Humnst777 Lt BT"/>
      <w:color w:val="242324"/>
      <w:sz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mbit.net/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oern\Desktop\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689D-36A3-439B-8D75-E28E6DF1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7</Pages>
  <Words>925</Words>
  <Characters>5829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&lt;Dokumenttitel, optional mehrzeilig&gt;</vt:lpstr>
    </vt:vector>
  </TitlesOfParts>
  <Company>combit GmbH</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Beispiele für COBOL</dc:title>
  <dc:subject>combit List &amp; Label</dc:subject>
  <dc:creator>combit</dc:creator>
  <cp:lastModifiedBy>combit - Daniel Kenner</cp:lastModifiedBy>
  <cp:revision>15</cp:revision>
  <cp:lastPrinted>2020-03-30T13:19:00Z</cp:lastPrinted>
  <dcterms:created xsi:type="dcterms:W3CDTF">2018-05-16T12:46:00Z</dcterms:created>
  <dcterms:modified xsi:type="dcterms:W3CDTF">2020-03-30T13:19:00Z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2017-11-02T00:00:00Z</vt:filetime>
  </property>
  <property fmtid="{D5CDD505-2E9C-101B-9397-08002B2CF9AE}" pid="3" name="Creator">
    <vt:lpwstr>Adobe InDesign CC 2017 (Windows)</vt:lpwstr>
  </property>
  <property fmtid="{D5CDD505-2E9C-101B-9397-08002B2CF9AE}" pid="4" name="LastSaved">
    <vt:filetime>2017-11-02T00:00:00Z</vt:filetime>
  </property>
</Properties>
</file>