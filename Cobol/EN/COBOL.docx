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5C1B" w14:textId="77777777" w:rsidR="008A371F" w:rsidRPr="00136857" w:rsidRDefault="001D62CD" w:rsidP="007E2773">
      <w:pPr>
        <w:jc w:val="right"/>
        <w:rPr>
          <w:lang w:val="en-US"/>
        </w:rPr>
      </w:pPr>
      <w:r w:rsidRPr="00136857">
        <w:rPr>
          <w:noProof/>
          <w:lang w:val="en-US" w:eastAsia="de-DE"/>
        </w:rPr>
        <mc:AlternateContent>
          <mc:Choice Requires="wps">
            <w:drawing>
              <wp:anchor distT="0" distB="0" distL="114300" distR="114300" simplePos="0" relativeHeight="503308536" behindDoc="1" locked="0" layoutInCell="1" allowOverlap="1" wp14:anchorId="005D8F1E" wp14:editId="204830B1">
                <wp:simplePos x="0" y="0"/>
                <wp:positionH relativeFrom="page">
                  <wp:align>right</wp:align>
                </wp:positionH>
                <wp:positionV relativeFrom="margin">
                  <wp:align>top</wp:align>
                </wp:positionV>
                <wp:extent cx="7560310" cy="10692130"/>
                <wp:effectExtent l="0" t="0" r="254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BB697" id="Rectangle 30" o:spid="_x0000_s1026" style="position:absolute;margin-left:544.1pt;margin-top:0;width:595.3pt;height:841.9pt;z-index:-794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e2CjdggIA&#10;AP8EAAAOAAAAAAAAAAAAAAAAAC4CAABkcnMvZTJvRG9jLnhtbFBLAQItABQABgAIAAAAIQA3DOVj&#10;2wAAAAcBAAAPAAAAAAAAAAAAAAAAANwEAABkcnMvZG93bnJldi54bWxQSwUGAAAAAAQABADzAAAA&#10;5AUAAAAA&#10;" fillcolor="#6d6e71" stroked="f">
                <w10:wrap anchorx="page" anchory="margin"/>
              </v:rect>
            </w:pict>
          </mc:Fallback>
        </mc:AlternateContent>
      </w:r>
      <w:r w:rsidR="00E66759" w:rsidRPr="00136857">
        <w:rPr>
          <w:noProof/>
          <w:lang w:val="en-US" w:eastAsia="de-DE"/>
        </w:rPr>
        <w:drawing>
          <wp:inline distT="0" distB="0" distL="0" distR="0" wp14:anchorId="0C80B206" wp14:editId="403A4920">
            <wp:extent cx="2000496" cy="216926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Lasc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201" cy="2189551"/>
                    </a:xfrm>
                    <a:prstGeom prst="rect">
                      <a:avLst/>
                    </a:prstGeom>
                  </pic:spPr>
                </pic:pic>
              </a:graphicData>
            </a:graphic>
          </wp:inline>
        </w:drawing>
      </w:r>
    </w:p>
    <w:p w14:paraId="6CE6813A" w14:textId="77777777" w:rsidR="008A371F" w:rsidRPr="00136857" w:rsidRDefault="008A371F" w:rsidP="007E2773">
      <w:pPr>
        <w:rPr>
          <w:lang w:val="en-US"/>
        </w:rPr>
      </w:pPr>
    </w:p>
    <w:p w14:paraId="61F86D01" w14:textId="77777777" w:rsidR="008A371F" w:rsidRPr="00136857" w:rsidRDefault="008A371F" w:rsidP="007E2773">
      <w:pPr>
        <w:rPr>
          <w:lang w:val="en-US"/>
        </w:rPr>
      </w:pPr>
    </w:p>
    <w:p w14:paraId="127A9E9A" w14:textId="77777777" w:rsidR="008A371F" w:rsidRPr="00136857" w:rsidRDefault="008A371F" w:rsidP="007E2773">
      <w:pPr>
        <w:rPr>
          <w:lang w:val="en-US"/>
        </w:rPr>
      </w:pPr>
    </w:p>
    <w:p w14:paraId="05232841" w14:textId="77777777" w:rsidR="008A371F" w:rsidRPr="00136857" w:rsidRDefault="008A371F" w:rsidP="007E2773">
      <w:pPr>
        <w:rPr>
          <w:lang w:val="en-US"/>
        </w:rPr>
      </w:pPr>
    </w:p>
    <w:p w14:paraId="30CC02D5" w14:textId="77777777" w:rsidR="008A371F" w:rsidRPr="00136857" w:rsidRDefault="008A371F" w:rsidP="007E2773">
      <w:pPr>
        <w:rPr>
          <w:lang w:val="en-US"/>
        </w:rPr>
      </w:pPr>
    </w:p>
    <w:p w14:paraId="1D956838" w14:textId="77777777" w:rsidR="008A371F" w:rsidRPr="00136857" w:rsidRDefault="008A371F" w:rsidP="007E2773">
      <w:pPr>
        <w:rPr>
          <w:lang w:val="en-US"/>
        </w:rPr>
      </w:pPr>
    </w:p>
    <w:p w14:paraId="07CBE0B9" w14:textId="77777777" w:rsidR="008A371F" w:rsidRPr="00136857" w:rsidRDefault="008A371F" w:rsidP="007E2773">
      <w:pPr>
        <w:rPr>
          <w:lang w:val="en-US"/>
        </w:rPr>
      </w:pPr>
    </w:p>
    <w:p w14:paraId="3378CB69" w14:textId="77777777" w:rsidR="008A371F" w:rsidRPr="00136857" w:rsidRDefault="008A371F" w:rsidP="007E2773">
      <w:pPr>
        <w:rPr>
          <w:lang w:val="en-US"/>
        </w:rPr>
      </w:pPr>
    </w:p>
    <w:p w14:paraId="3C204972" w14:textId="77777777" w:rsidR="008A371F" w:rsidRPr="00136857" w:rsidRDefault="008A371F" w:rsidP="007E2773">
      <w:pPr>
        <w:rPr>
          <w:lang w:val="en-US"/>
        </w:rPr>
      </w:pPr>
    </w:p>
    <w:p w14:paraId="3DAE6D23" w14:textId="77777777" w:rsidR="008A371F" w:rsidRPr="00136857" w:rsidRDefault="008A371F" w:rsidP="007E2773">
      <w:pPr>
        <w:rPr>
          <w:lang w:val="en-US"/>
        </w:rPr>
      </w:pPr>
    </w:p>
    <w:p w14:paraId="679D9F92" w14:textId="77777777" w:rsidR="008A371F" w:rsidRPr="00136857" w:rsidRDefault="008A371F" w:rsidP="007E2773">
      <w:pPr>
        <w:rPr>
          <w:lang w:val="en-US"/>
        </w:rPr>
      </w:pPr>
    </w:p>
    <w:p w14:paraId="24FF854C" w14:textId="77777777" w:rsidR="008A371F" w:rsidRPr="00136857" w:rsidRDefault="008A371F" w:rsidP="007E2773">
      <w:pPr>
        <w:rPr>
          <w:lang w:val="en-US"/>
        </w:rPr>
      </w:pPr>
    </w:p>
    <w:p w14:paraId="79A9859B" w14:textId="77777777" w:rsidR="008A371F" w:rsidRPr="00136857" w:rsidRDefault="008A371F" w:rsidP="007E2773">
      <w:pPr>
        <w:rPr>
          <w:lang w:val="en-US"/>
        </w:rPr>
      </w:pPr>
    </w:p>
    <w:p w14:paraId="777772B5" w14:textId="77777777" w:rsidR="008A371F" w:rsidRPr="00136857" w:rsidRDefault="008A371F" w:rsidP="007E2773">
      <w:pPr>
        <w:rPr>
          <w:lang w:val="en-US"/>
        </w:rPr>
      </w:pPr>
    </w:p>
    <w:p w14:paraId="3C787D12" w14:textId="77777777" w:rsidR="008A371F" w:rsidRPr="00136857" w:rsidRDefault="008A371F" w:rsidP="007E2773">
      <w:pPr>
        <w:rPr>
          <w:lang w:val="en-US"/>
        </w:rPr>
      </w:pPr>
    </w:p>
    <w:p w14:paraId="7562E3FE" w14:textId="77777777" w:rsidR="008A371F" w:rsidRPr="00136857" w:rsidRDefault="008A371F" w:rsidP="007E2773">
      <w:pPr>
        <w:rPr>
          <w:lang w:val="en-US"/>
        </w:rPr>
      </w:pPr>
    </w:p>
    <w:p w14:paraId="6DD179E9" w14:textId="77777777" w:rsidR="008A371F" w:rsidRPr="00136857" w:rsidRDefault="008A371F" w:rsidP="007E2773">
      <w:pPr>
        <w:rPr>
          <w:lang w:val="en-US"/>
        </w:rPr>
      </w:pPr>
    </w:p>
    <w:p w14:paraId="183EDC8E" w14:textId="77777777" w:rsidR="008A371F" w:rsidRPr="00136857" w:rsidRDefault="008A371F" w:rsidP="007E2773">
      <w:pPr>
        <w:rPr>
          <w:sz w:val="19"/>
          <w:lang w:val="en-US"/>
        </w:rPr>
      </w:pPr>
    </w:p>
    <w:bookmarkStart w:id="0" w:name="Produkt"/>
    <w:p w14:paraId="3E9FDF45" w14:textId="40642744" w:rsidR="00E712C4" w:rsidRPr="00136857" w:rsidRDefault="00E712C4" w:rsidP="000266CD">
      <w:pPr>
        <w:pStyle w:val="Titel"/>
        <w:ind w:firstLine="0"/>
        <w:rPr>
          <w:lang w:val="en-US"/>
        </w:rPr>
      </w:pPr>
      <w:r w:rsidRPr="00136857">
        <w:rPr>
          <w:lang w:val="en-US"/>
        </w:rPr>
        <w:fldChar w:fldCharType="begin"/>
      </w:r>
      <w:r w:rsidRPr="00136857">
        <w:rPr>
          <w:lang w:val="en-US"/>
        </w:rPr>
        <w:instrText xml:space="preserve"> TITLE  \* MERGEFORMAT </w:instrText>
      </w:r>
      <w:r w:rsidRPr="00136857">
        <w:rPr>
          <w:lang w:val="en-US"/>
        </w:rPr>
        <w:fldChar w:fldCharType="separate"/>
      </w:r>
      <w:r w:rsidR="005E0386">
        <w:rPr>
          <w:lang w:val="en-US"/>
        </w:rPr>
        <w:t>Examples for COBOL</w:t>
      </w:r>
      <w:r w:rsidRPr="00136857">
        <w:rPr>
          <w:lang w:val="en-US"/>
        </w:rPr>
        <w:fldChar w:fldCharType="end"/>
      </w:r>
      <w:r w:rsidRPr="00136857">
        <w:rPr>
          <w:lang w:val="en-US"/>
        </w:rPr>
        <w:t xml:space="preserve"> </w:t>
      </w:r>
    </w:p>
    <w:p w14:paraId="16452FF0" w14:textId="7336AC06" w:rsidR="00F961EF" w:rsidRPr="00136857" w:rsidRDefault="000677A4" w:rsidP="000266CD">
      <w:pPr>
        <w:pStyle w:val="Untertitel"/>
        <w:ind w:firstLine="0"/>
      </w:pPr>
      <w:r>
        <w:fldChar w:fldCharType="begin"/>
      </w:r>
      <w:r>
        <w:instrText xml:space="preserve"> SUBJECT  \* MERGEFORMAT </w:instrText>
      </w:r>
      <w:r>
        <w:fldChar w:fldCharType="separate"/>
      </w:r>
      <w:r w:rsidR="005E0386">
        <w:t>combit List &amp; Label</w:t>
      </w:r>
      <w:r>
        <w:fldChar w:fldCharType="end"/>
      </w:r>
    </w:p>
    <w:bookmarkEnd w:id="0"/>
    <w:p w14:paraId="774CC3CE" w14:textId="77777777" w:rsidR="00F961EF" w:rsidRPr="00136857" w:rsidRDefault="00F961EF" w:rsidP="00F961EF">
      <w:pPr>
        <w:rPr>
          <w:lang w:val="en-US"/>
        </w:rPr>
      </w:pPr>
    </w:p>
    <w:p w14:paraId="5700A9D3" w14:textId="77777777" w:rsidR="007977E9" w:rsidRPr="00136857" w:rsidRDefault="007977E9" w:rsidP="00F961EF">
      <w:pPr>
        <w:rPr>
          <w:lang w:val="en-US"/>
        </w:rPr>
      </w:pPr>
    </w:p>
    <w:p w14:paraId="4F7FE462" w14:textId="77777777" w:rsidR="00654ED3" w:rsidRPr="00136857" w:rsidRDefault="00654ED3" w:rsidP="00654ED3">
      <w:pPr>
        <w:rPr>
          <w:color w:val="F79646" w:themeColor="accent6"/>
          <w:sz w:val="24"/>
          <w:lang w:val="en-US"/>
        </w:rPr>
      </w:pPr>
    </w:p>
    <w:p w14:paraId="7869708B" w14:textId="77777777" w:rsidR="007977E9" w:rsidRPr="00136857" w:rsidRDefault="007977E9" w:rsidP="00F961EF">
      <w:pPr>
        <w:rPr>
          <w:lang w:val="en-US"/>
        </w:rPr>
      </w:pPr>
    </w:p>
    <w:p w14:paraId="000F88C0" w14:textId="77777777" w:rsidR="00F961EF" w:rsidRPr="00136857" w:rsidRDefault="00F961EF" w:rsidP="00F961EF">
      <w:pPr>
        <w:rPr>
          <w:lang w:val="en-US"/>
        </w:rPr>
      </w:pPr>
    </w:p>
    <w:p w14:paraId="6EFDD1CA" w14:textId="77777777" w:rsidR="008A371F" w:rsidRPr="00136857" w:rsidRDefault="008A371F">
      <w:pPr>
        <w:rPr>
          <w:sz w:val="40"/>
          <w:lang w:val="en-US"/>
        </w:rPr>
        <w:sectPr w:rsidR="008A371F" w:rsidRPr="00136857" w:rsidSect="00532238">
          <w:headerReference w:type="default" r:id="rId9"/>
          <w:footerReference w:type="default" r:id="rId10"/>
          <w:type w:val="continuous"/>
          <w:pgSz w:w="11910" w:h="16840"/>
          <w:pgMar w:top="0" w:right="1020" w:bottom="280" w:left="1680" w:header="720" w:footer="720" w:gutter="0"/>
          <w:cols w:space="720"/>
          <w:titlePg/>
          <w:docGrid w:linePitch="299"/>
        </w:sectPr>
      </w:pPr>
    </w:p>
    <w:sdt>
      <w:sdtPr>
        <w:rPr>
          <w:sz w:val="22"/>
          <w:szCs w:val="22"/>
          <w:lang w:val="en-US"/>
        </w:rPr>
        <w:id w:val="53200215"/>
        <w:docPartObj>
          <w:docPartGallery w:val="Table of Contents"/>
          <w:docPartUnique/>
        </w:docPartObj>
      </w:sdtPr>
      <w:sdtEndPr>
        <w:rPr>
          <w:b/>
          <w:bCs/>
          <w:sz w:val="20"/>
        </w:rPr>
      </w:sdtEndPr>
      <w:sdtContent>
        <w:p w14:paraId="1A661A63" w14:textId="77777777" w:rsidR="005E0A8E" w:rsidRPr="00136857" w:rsidRDefault="005E0A8E">
          <w:pPr>
            <w:pStyle w:val="Inhaltsverzeichnisberschrift"/>
            <w:rPr>
              <w:lang w:val="en-US"/>
            </w:rPr>
          </w:pPr>
          <w:r w:rsidRPr="00136857">
            <w:rPr>
              <w:lang w:val="en-US"/>
            </w:rPr>
            <w:t>Inhalt</w:t>
          </w:r>
        </w:p>
        <w:p w14:paraId="33B8C3C8" w14:textId="48F3D4E4" w:rsidR="005E0386" w:rsidRDefault="005E0A8E">
          <w:pPr>
            <w:pStyle w:val="Verzeichnis1"/>
            <w:rPr>
              <w:rFonts w:asciiTheme="minorHAnsi" w:eastAsiaTheme="minorEastAsia" w:hAnsiTheme="minorHAnsi" w:cstheme="minorBidi"/>
              <w:noProof/>
              <w:color w:val="auto"/>
              <w:sz w:val="22"/>
              <w:lang w:eastAsia="de-DE"/>
            </w:rPr>
          </w:pPr>
          <w:r w:rsidRPr="00136857">
            <w:rPr>
              <w:lang w:val="en-US"/>
            </w:rPr>
            <w:fldChar w:fldCharType="begin"/>
          </w:r>
          <w:r w:rsidRPr="00136857">
            <w:rPr>
              <w:lang w:val="en-US"/>
            </w:rPr>
            <w:instrText xml:space="preserve"> TOC \o "1-3" \h \z \u </w:instrText>
          </w:r>
          <w:r w:rsidRPr="00136857">
            <w:rPr>
              <w:lang w:val="en-US"/>
            </w:rPr>
            <w:fldChar w:fldCharType="separate"/>
          </w:r>
          <w:hyperlink w:anchor="_Toc138231017" w:history="1">
            <w:r w:rsidR="005E0386" w:rsidRPr="00AB605B">
              <w:rPr>
                <w:rStyle w:val="Hyperlink"/>
                <w:noProof/>
                <w:lang w:val="en-US"/>
              </w:rPr>
              <w:t>Foreword</w:t>
            </w:r>
            <w:r w:rsidR="005E0386">
              <w:rPr>
                <w:noProof/>
                <w:webHidden/>
              </w:rPr>
              <w:tab/>
            </w:r>
            <w:r w:rsidR="005E0386">
              <w:rPr>
                <w:noProof/>
                <w:webHidden/>
              </w:rPr>
              <w:fldChar w:fldCharType="begin"/>
            </w:r>
            <w:r w:rsidR="005E0386">
              <w:rPr>
                <w:noProof/>
                <w:webHidden/>
              </w:rPr>
              <w:instrText xml:space="preserve"> PAGEREF _Toc138231017 \h </w:instrText>
            </w:r>
            <w:r w:rsidR="005E0386">
              <w:rPr>
                <w:noProof/>
                <w:webHidden/>
              </w:rPr>
            </w:r>
            <w:r w:rsidR="005E0386">
              <w:rPr>
                <w:noProof/>
                <w:webHidden/>
              </w:rPr>
              <w:fldChar w:fldCharType="separate"/>
            </w:r>
            <w:r w:rsidR="005E0386">
              <w:rPr>
                <w:noProof/>
                <w:webHidden/>
              </w:rPr>
              <w:t>3</w:t>
            </w:r>
            <w:r w:rsidR="005E0386">
              <w:rPr>
                <w:noProof/>
                <w:webHidden/>
              </w:rPr>
              <w:fldChar w:fldCharType="end"/>
            </w:r>
          </w:hyperlink>
        </w:p>
        <w:p w14:paraId="523B8BD3" w14:textId="43F32CF0" w:rsidR="005E0386" w:rsidRDefault="005E0386">
          <w:pPr>
            <w:pStyle w:val="Verzeichnis1"/>
            <w:rPr>
              <w:rFonts w:asciiTheme="minorHAnsi" w:eastAsiaTheme="minorEastAsia" w:hAnsiTheme="minorHAnsi" w:cstheme="minorBidi"/>
              <w:noProof/>
              <w:color w:val="auto"/>
              <w:sz w:val="22"/>
              <w:lang w:eastAsia="de-DE"/>
            </w:rPr>
          </w:pPr>
          <w:hyperlink w:anchor="_Toc138231018" w:history="1">
            <w:r w:rsidRPr="00AB605B">
              <w:rPr>
                <w:rStyle w:val="Hyperlink"/>
                <w:noProof/>
                <w:lang w:val="en-US"/>
              </w:rPr>
              <w:t>Invoking the Designer</w:t>
            </w:r>
            <w:r>
              <w:rPr>
                <w:noProof/>
                <w:webHidden/>
              </w:rPr>
              <w:tab/>
            </w:r>
            <w:r>
              <w:rPr>
                <w:noProof/>
                <w:webHidden/>
              </w:rPr>
              <w:fldChar w:fldCharType="begin"/>
            </w:r>
            <w:r>
              <w:rPr>
                <w:noProof/>
                <w:webHidden/>
              </w:rPr>
              <w:instrText xml:space="preserve"> PAGEREF _Toc138231018 \h </w:instrText>
            </w:r>
            <w:r>
              <w:rPr>
                <w:noProof/>
                <w:webHidden/>
              </w:rPr>
            </w:r>
            <w:r>
              <w:rPr>
                <w:noProof/>
                <w:webHidden/>
              </w:rPr>
              <w:fldChar w:fldCharType="separate"/>
            </w:r>
            <w:r>
              <w:rPr>
                <w:noProof/>
                <w:webHidden/>
              </w:rPr>
              <w:t>4</w:t>
            </w:r>
            <w:r>
              <w:rPr>
                <w:noProof/>
                <w:webHidden/>
              </w:rPr>
              <w:fldChar w:fldCharType="end"/>
            </w:r>
          </w:hyperlink>
        </w:p>
        <w:p w14:paraId="516FF205" w14:textId="6F284380" w:rsidR="005E0386" w:rsidRDefault="005E0386">
          <w:pPr>
            <w:pStyle w:val="Verzeichnis1"/>
            <w:rPr>
              <w:rFonts w:asciiTheme="minorHAnsi" w:eastAsiaTheme="minorEastAsia" w:hAnsiTheme="minorHAnsi" w:cstheme="minorBidi"/>
              <w:noProof/>
              <w:color w:val="auto"/>
              <w:sz w:val="22"/>
              <w:lang w:eastAsia="de-DE"/>
            </w:rPr>
          </w:pPr>
          <w:hyperlink w:anchor="_Toc138231019" w:history="1">
            <w:r w:rsidRPr="00AB605B">
              <w:rPr>
                <w:rStyle w:val="Hyperlink"/>
                <w:noProof/>
                <w:lang w:val="en-US"/>
              </w:rPr>
              <w:t>Printing a Label</w:t>
            </w:r>
            <w:r>
              <w:rPr>
                <w:noProof/>
                <w:webHidden/>
              </w:rPr>
              <w:tab/>
            </w:r>
            <w:r>
              <w:rPr>
                <w:noProof/>
                <w:webHidden/>
              </w:rPr>
              <w:fldChar w:fldCharType="begin"/>
            </w:r>
            <w:r>
              <w:rPr>
                <w:noProof/>
                <w:webHidden/>
              </w:rPr>
              <w:instrText xml:space="preserve"> PAGEREF _Toc138231019 \h </w:instrText>
            </w:r>
            <w:r>
              <w:rPr>
                <w:noProof/>
                <w:webHidden/>
              </w:rPr>
            </w:r>
            <w:r>
              <w:rPr>
                <w:noProof/>
                <w:webHidden/>
              </w:rPr>
              <w:fldChar w:fldCharType="separate"/>
            </w:r>
            <w:r>
              <w:rPr>
                <w:noProof/>
                <w:webHidden/>
              </w:rPr>
              <w:t>5</w:t>
            </w:r>
            <w:r>
              <w:rPr>
                <w:noProof/>
                <w:webHidden/>
              </w:rPr>
              <w:fldChar w:fldCharType="end"/>
            </w:r>
          </w:hyperlink>
        </w:p>
        <w:p w14:paraId="7BC7DE47" w14:textId="5947D4BA" w:rsidR="005E0A8E" w:rsidRPr="00136857" w:rsidRDefault="005E0A8E">
          <w:pPr>
            <w:rPr>
              <w:lang w:val="en-US"/>
            </w:rPr>
          </w:pPr>
          <w:r w:rsidRPr="00136857">
            <w:rPr>
              <w:b/>
              <w:bCs/>
              <w:lang w:val="en-US"/>
            </w:rPr>
            <w:fldChar w:fldCharType="end"/>
          </w:r>
        </w:p>
      </w:sdtContent>
    </w:sdt>
    <w:p w14:paraId="3DA752FD" w14:textId="77777777" w:rsidR="00630815" w:rsidRPr="00136857" w:rsidRDefault="00630815" w:rsidP="00630815">
      <w:pPr>
        <w:rPr>
          <w:lang w:val="en-US"/>
        </w:rPr>
      </w:pPr>
    </w:p>
    <w:p w14:paraId="57277DDD" w14:textId="77777777" w:rsidR="00630815" w:rsidRPr="00136857" w:rsidRDefault="00630815" w:rsidP="00162D0F">
      <w:pPr>
        <w:pStyle w:val="Text"/>
        <w:rPr>
          <w:lang w:val="en-US"/>
        </w:rPr>
        <w:sectPr w:rsidR="00630815" w:rsidRPr="00136857" w:rsidSect="00B03D03">
          <w:headerReference w:type="default" r:id="rId11"/>
          <w:footerReference w:type="default" r:id="rId12"/>
          <w:pgSz w:w="11910" w:h="16840"/>
          <w:pgMar w:top="2552" w:right="1134" w:bottom="278" w:left="1418" w:header="720" w:footer="1270" w:gutter="0"/>
          <w:cols w:space="720"/>
        </w:sectPr>
      </w:pPr>
    </w:p>
    <w:p w14:paraId="4BEC5343" w14:textId="77777777" w:rsidR="00DA7956" w:rsidRPr="00136857" w:rsidRDefault="00DA7956" w:rsidP="00DA7956">
      <w:pPr>
        <w:pStyle w:val="berschrift1"/>
        <w:rPr>
          <w:lang w:val="en-US"/>
        </w:rPr>
      </w:pPr>
      <w:bookmarkStart w:id="1" w:name="_Toc138231017"/>
      <w:r w:rsidRPr="00136857">
        <w:rPr>
          <w:lang w:val="en-US"/>
        </w:rPr>
        <w:lastRenderedPageBreak/>
        <w:t>Foreword</w:t>
      </w:r>
      <w:bookmarkEnd w:id="1"/>
    </w:p>
    <w:p w14:paraId="4442FFCA" w14:textId="77777777" w:rsidR="00DA7956" w:rsidRPr="00136857" w:rsidRDefault="00DA7956" w:rsidP="00DA7956">
      <w:pPr>
        <w:rPr>
          <w:lang w:val="en-US"/>
        </w:rPr>
      </w:pPr>
      <w:r w:rsidRPr="00136857">
        <w:rPr>
          <w:lang w:val="en-US"/>
        </w:rPr>
        <w:t>The following samples are not ready to</w:t>
      </w:r>
      <w:bookmarkStart w:id="2" w:name="_GoBack"/>
      <w:bookmarkEnd w:id="2"/>
      <w:r w:rsidRPr="00136857">
        <w:rPr>
          <w:lang w:val="en-US"/>
        </w:rPr>
        <w:t xml:space="preserve"> compile or run. The function calls to open / close a List &amp; Label job, error handling and much more is missing. The samples are only for informational purpose, they should just show how to integrate List &amp; Label into a COBOL application.</w:t>
      </w:r>
    </w:p>
    <w:p w14:paraId="595BC90A" w14:textId="77777777" w:rsidR="00DA7956" w:rsidRPr="00136857" w:rsidRDefault="00DA7956" w:rsidP="00DA7956">
      <w:pPr>
        <w:rPr>
          <w:lang w:val="en-US"/>
        </w:rPr>
      </w:pPr>
    </w:p>
    <w:p w14:paraId="313C6A9D" w14:textId="77777777" w:rsidR="00DA7956" w:rsidRPr="00136857" w:rsidRDefault="00DA7956" w:rsidP="00DA7956">
      <w:pPr>
        <w:rPr>
          <w:lang w:val="en-US"/>
        </w:rPr>
      </w:pPr>
      <w:r w:rsidRPr="00136857">
        <w:rPr>
          <w:lang w:val="en-US"/>
        </w:rPr>
        <w:t>The used List &amp; Label constants have to be defined in COBOL syntax. The easiest way is to transfer them from the C/C++ header file "cmbtLL??.h" (?? indicates the List &amp; Label version number, e.g. 14, 15, …) to COBOL. The header file can be found in the Visual C++ subdirectory and can be opened with any text editor.</w:t>
      </w:r>
    </w:p>
    <w:p w14:paraId="75D2C4AD" w14:textId="77777777" w:rsidR="00DA7956" w:rsidRPr="00136857" w:rsidRDefault="00DA7956" w:rsidP="00DA7956">
      <w:pPr>
        <w:rPr>
          <w:lang w:val="en-US"/>
        </w:rPr>
      </w:pPr>
    </w:p>
    <w:p w14:paraId="31D0112B" w14:textId="77777777" w:rsidR="00DA7956" w:rsidRPr="00136857" w:rsidRDefault="00DA7956" w:rsidP="00DA7956">
      <w:pPr>
        <w:rPr>
          <w:lang w:val="en-US"/>
        </w:rPr>
      </w:pPr>
      <w:r w:rsidRPr="00136857">
        <w:rPr>
          <w:lang w:val="en-US"/>
        </w:rPr>
        <w:t>A sample for a C++ definition of a constant:</w:t>
      </w:r>
    </w:p>
    <w:p w14:paraId="162F5CE4" w14:textId="77777777" w:rsidR="00DA7956" w:rsidRPr="00136857" w:rsidRDefault="00DA7956" w:rsidP="00DA7956">
      <w:pPr>
        <w:rPr>
          <w:lang w:val="en-US"/>
        </w:rPr>
      </w:pPr>
    </w:p>
    <w:p w14:paraId="320B4822" w14:textId="77777777" w:rsidR="00DA7956" w:rsidRPr="00136857" w:rsidRDefault="00DA7956" w:rsidP="00DA7956">
      <w:pPr>
        <w:rPr>
          <w:rFonts w:ascii="Courier New" w:hAnsi="Courier New" w:cs="Courier New"/>
          <w:lang w:val="en-US"/>
        </w:rPr>
      </w:pPr>
      <w:r w:rsidRPr="00136857">
        <w:rPr>
          <w:rFonts w:ascii="Courier New" w:hAnsi="Courier New" w:cs="Courier New"/>
          <w:lang w:val="en-US"/>
        </w:rPr>
        <w:t xml:space="preserve">       #define LL_PROJECT_LABEL (1)</w:t>
      </w:r>
    </w:p>
    <w:p w14:paraId="75DB07C1" w14:textId="77777777" w:rsidR="00DA7956" w:rsidRPr="00136857" w:rsidRDefault="00DA7956" w:rsidP="00DA7956">
      <w:pPr>
        <w:rPr>
          <w:lang w:val="en-US"/>
        </w:rPr>
      </w:pPr>
    </w:p>
    <w:p w14:paraId="6EC57B49" w14:textId="77777777" w:rsidR="00DA7956" w:rsidRPr="00136857" w:rsidRDefault="00DA7956" w:rsidP="00DA7956">
      <w:pPr>
        <w:rPr>
          <w:lang w:val="en-US"/>
        </w:rPr>
      </w:pPr>
      <w:r w:rsidRPr="00136857">
        <w:rPr>
          <w:lang w:val="en-US"/>
        </w:rPr>
        <w:t>This has to be translated to COBOL syntax. For instance:</w:t>
      </w:r>
    </w:p>
    <w:p w14:paraId="2917893F" w14:textId="77777777" w:rsidR="00DA7956" w:rsidRPr="00136857" w:rsidRDefault="00DA7956" w:rsidP="00DA7956">
      <w:pPr>
        <w:rPr>
          <w:lang w:val="en-US"/>
        </w:rPr>
      </w:pPr>
    </w:p>
    <w:p w14:paraId="06F8F4C1" w14:textId="77777777" w:rsidR="00DA7956" w:rsidRPr="00136857" w:rsidRDefault="00DA7956" w:rsidP="00DA7956">
      <w:pPr>
        <w:rPr>
          <w:rFonts w:ascii="Courier New" w:hAnsi="Courier New" w:cs="Courier New"/>
          <w:lang w:val="en-US"/>
        </w:rPr>
      </w:pPr>
      <w:r w:rsidRPr="00136857">
        <w:rPr>
          <w:rFonts w:ascii="Courier New" w:hAnsi="Courier New" w:cs="Courier New"/>
          <w:lang w:val="en-US"/>
        </w:rPr>
        <w:t xml:space="preserve">       78 LL-PROJECT-LABEL value 1.</w:t>
      </w:r>
    </w:p>
    <w:p w14:paraId="17D252CD" w14:textId="77777777" w:rsidR="00DA7956" w:rsidRPr="00136857" w:rsidRDefault="00DA7956" w:rsidP="00DA7956">
      <w:pPr>
        <w:rPr>
          <w:lang w:val="en-US"/>
        </w:rPr>
      </w:pPr>
    </w:p>
    <w:p w14:paraId="7ABF4F45" w14:textId="77777777" w:rsidR="00DA7956" w:rsidRPr="00136857" w:rsidRDefault="00DA7956" w:rsidP="00DA7956">
      <w:pPr>
        <w:rPr>
          <w:lang w:val="en-US"/>
        </w:rPr>
      </w:pPr>
      <w:r w:rsidRPr="00136857">
        <w:rPr>
          <w:lang w:val="en-US"/>
        </w:rPr>
        <w:t>There might exist a tool in the COBOL development environment that could do this job automatically (it might be called "H2CPY").</w:t>
      </w:r>
    </w:p>
    <w:p w14:paraId="1851113D" w14:textId="77777777" w:rsidR="00DA7956" w:rsidRPr="00136857" w:rsidRDefault="00DA7956" w:rsidP="00DA7956">
      <w:pPr>
        <w:pStyle w:val="berschrift1"/>
        <w:rPr>
          <w:lang w:val="en-US"/>
        </w:rPr>
      </w:pPr>
      <w:r w:rsidRPr="00136857">
        <w:rPr>
          <w:lang w:val="en-US"/>
        </w:rPr>
        <w:br w:type="page"/>
      </w:r>
      <w:bookmarkStart w:id="3" w:name="_Toc138231018"/>
      <w:r w:rsidRPr="00136857">
        <w:rPr>
          <w:lang w:val="en-US"/>
        </w:rPr>
        <w:lastRenderedPageBreak/>
        <w:t>Invoking the Designer</w:t>
      </w:r>
      <w:bookmarkEnd w:id="3"/>
    </w:p>
    <w:p w14:paraId="790F1EB5" w14:textId="77777777" w:rsidR="00DA7956" w:rsidRPr="00136857" w:rsidRDefault="00DA7956" w:rsidP="00DA7956">
      <w:pPr>
        <w:rPr>
          <w:i/>
          <w:lang w:val="en-US"/>
        </w:rPr>
      </w:pPr>
      <w:r w:rsidRPr="00136857">
        <w:rPr>
          <w:i/>
          <w:lang w:val="en-US"/>
        </w:rPr>
        <w:t xml:space="preserve">      *********************************************************************************</w:t>
      </w:r>
    </w:p>
    <w:p w14:paraId="541A05E1" w14:textId="77777777" w:rsidR="00DA7956" w:rsidRPr="00136857" w:rsidRDefault="00DA7956" w:rsidP="00DA7956">
      <w:pPr>
        <w:rPr>
          <w:i/>
          <w:lang w:val="en-US"/>
        </w:rPr>
      </w:pPr>
      <w:r w:rsidRPr="00136857">
        <w:rPr>
          <w:i/>
          <w:lang w:val="en-US"/>
        </w:rPr>
        <w:t xml:space="preserve">      *    This COBOL Sample starts the Designer of List &amp; Label.</w:t>
      </w:r>
    </w:p>
    <w:p w14:paraId="056079F5" w14:textId="77777777" w:rsidR="00DA7956" w:rsidRPr="00136857" w:rsidRDefault="00DA7956" w:rsidP="00DA7956">
      <w:pPr>
        <w:rPr>
          <w:i/>
          <w:lang w:val="en-US"/>
        </w:rPr>
      </w:pPr>
      <w:r w:rsidRPr="00136857">
        <w:rPr>
          <w:i/>
          <w:lang w:val="en-US"/>
        </w:rPr>
        <w:t xml:space="preserve">      *    Two fields will be defined: 'Itemnumber' and 'Description'</w:t>
      </w:r>
    </w:p>
    <w:p w14:paraId="61337116" w14:textId="77777777" w:rsidR="00DA7956" w:rsidRPr="00136857" w:rsidRDefault="00DA7956" w:rsidP="00DA7956">
      <w:pPr>
        <w:rPr>
          <w:i/>
          <w:lang w:val="en-US"/>
        </w:rPr>
      </w:pPr>
      <w:r w:rsidRPr="00136857">
        <w:rPr>
          <w:i/>
          <w:lang w:val="en-US"/>
        </w:rPr>
        <w:t xml:space="preserve">      *    </w:t>
      </w:r>
    </w:p>
    <w:p w14:paraId="0D8644F8" w14:textId="77777777" w:rsidR="00DA7956" w:rsidRPr="00136857" w:rsidRDefault="00DA7956" w:rsidP="00DA7956">
      <w:pPr>
        <w:rPr>
          <w:i/>
          <w:lang w:val="en-US"/>
        </w:rPr>
      </w:pPr>
      <w:r w:rsidRPr="00136857">
        <w:rPr>
          <w:i/>
          <w:lang w:val="en-US"/>
        </w:rPr>
        <w:t xml:space="preserve">      *    Copyright (c) combit GmbH</w:t>
      </w:r>
    </w:p>
    <w:p w14:paraId="731087C0" w14:textId="77777777" w:rsidR="00DA7956" w:rsidRPr="00136857" w:rsidRDefault="00DA7956" w:rsidP="00DA7956">
      <w:pPr>
        <w:rPr>
          <w:i/>
          <w:lang w:val="en-US"/>
        </w:rPr>
      </w:pPr>
      <w:r w:rsidRPr="00136857">
        <w:rPr>
          <w:i/>
          <w:lang w:val="en-US"/>
        </w:rPr>
        <w:t xml:space="preserve">      *********************************************************************************</w:t>
      </w:r>
    </w:p>
    <w:p w14:paraId="5C34D0A7" w14:textId="77777777" w:rsidR="00DA7956" w:rsidRPr="00136857" w:rsidRDefault="00DA7956" w:rsidP="00DA7956">
      <w:pPr>
        <w:rPr>
          <w:lang w:val="en-US"/>
        </w:rPr>
      </w:pPr>
      <w:r w:rsidRPr="00136857">
        <w:rPr>
          <w:lang w:val="en-US"/>
        </w:rPr>
        <w:t xml:space="preserve">      [...]</w:t>
      </w:r>
    </w:p>
    <w:p w14:paraId="713572E7" w14:textId="77777777" w:rsidR="00DA7956" w:rsidRPr="00136857" w:rsidRDefault="00DA7956" w:rsidP="00DA7956">
      <w:pPr>
        <w:rPr>
          <w:lang w:val="en-US"/>
        </w:rPr>
      </w:pPr>
    </w:p>
    <w:p w14:paraId="2A85F8C3" w14:textId="77777777" w:rsidR="00DA7956" w:rsidRPr="00136857" w:rsidRDefault="00DA7956" w:rsidP="00DA7956">
      <w:pPr>
        <w:rPr>
          <w:lang w:val="en-US"/>
        </w:rPr>
      </w:pPr>
      <w:r w:rsidRPr="00136857">
        <w:rPr>
          <w:lang w:val="en-US"/>
        </w:rPr>
        <w:t xml:space="preserve">           MOVE "</w:t>
      </w:r>
      <w:r w:rsidRPr="00136857">
        <w:rPr>
          <w:b/>
          <w:lang w:val="en-US"/>
        </w:rPr>
        <w:t>LLDEMO.LBL</w:t>
      </w:r>
      <w:r w:rsidRPr="00136857">
        <w:rPr>
          <w:lang w:val="en-US"/>
        </w:rPr>
        <w:t>" &amp; X"00" TO PROJECTNAME</w:t>
      </w:r>
    </w:p>
    <w:p w14:paraId="70A51998" w14:textId="77777777" w:rsidR="00DA7956" w:rsidRPr="00136857" w:rsidRDefault="00DA7956" w:rsidP="00DA7956">
      <w:pPr>
        <w:rPr>
          <w:lang w:val="en-US"/>
        </w:rPr>
      </w:pPr>
      <w:r w:rsidRPr="00136857">
        <w:rPr>
          <w:lang w:val="en-US"/>
        </w:rPr>
        <w:t xml:space="preserve">           MOVE LL-PROJECT-LABEL TO PROJECTTYPE</w:t>
      </w:r>
    </w:p>
    <w:p w14:paraId="08D3C45F" w14:textId="77777777" w:rsidR="00DA7956" w:rsidRPr="00136857" w:rsidRDefault="00DA7956" w:rsidP="00DA7956">
      <w:pPr>
        <w:rPr>
          <w:lang w:val="en-US"/>
        </w:rPr>
      </w:pPr>
      <w:r w:rsidRPr="00136857">
        <w:rPr>
          <w:lang w:val="en-US"/>
        </w:rPr>
        <w:t xml:space="preserve">           MOVE "Label Designer" &amp; X"00" TO WINDOWTITLE</w:t>
      </w:r>
    </w:p>
    <w:p w14:paraId="3F213692" w14:textId="77777777" w:rsidR="00DA7956" w:rsidRPr="00136857" w:rsidRDefault="00DA7956" w:rsidP="00DA7956">
      <w:pPr>
        <w:rPr>
          <w:lang w:val="en-US"/>
        </w:rPr>
      </w:pPr>
    </w:p>
    <w:p w14:paraId="78375282" w14:textId="77777777" w:rsidR="00DA7956" w:rsidRPr="00136857" w:rsidRDefault="00DA7956" w:rsidP="00DA7956">
      <w:pPr>
        <w:spacing w:after="120"/>
        <w:rPr>
          <w:i/>
          <w:lang w:val="en-US"/>
        </w:rPr>
      </w:pPr>
      <w:r w:rsidRPr="00136857">
        <w:rPr>
          <w:i/>
          <w:lang w:val="en-US"/>
        </w:rPr>
        <w:t xml:space="preserve">      * Define 'Itemnumber' and 'Description' and povide dummy date</w:t>
      </w:r>
    </w:p>
    <w:p w14:paraId="7D652C66" w14:textId="77777777" w:rsidR="00DA7956" w:rsidRPr="00136857" w:rsidRDefault="00DA7956" w:rsidP="00DA7956">
      <w:pPr>
        <w:rPr>
          <w:lang w:val="en-US"/>
        </w:rPr>
      </w:pPr>
      <w:r w:rsidRPr="00136857">
        <w:rPr>
          <w:lang w:val="en-US"/>
        </w:rPr>
        <w:t xml:space="preserve">           MOVE "</w:t>
      </w:r>
      <w:r w:rsidRPr="00136857">
        <w:rPr>
          <w:b/>
          <w:lang w:val="en-US"/>
        </w:rPr>
        <w:t>Itemnumber</w:t>
      </w:r>
      <w:r w:rsidRPr="00136857">
        <w:rPr>
          <w:lang w:val="en-US"/>
        </w:rPr>
        <w:t>" TO VARIABLE-NAME</w:t>
      </w:r>
    </w:p>
    <w:p w14:paraId="2D6549E7" w14:textId="77777777" w:rsidR="00DA7956" w:rsidRPr="00136857" w:rsidRDefault="00DA7956" w:rsidP="00DA7956">
      <w:pPr>
        <w:rPr>
          <w:lang w:val="en-US"/>
        </w:rPr>
      </w:pPr>
      <w:r w:rsidRPr="00136857">
        <w:rPr>
          <w:lang w:val="en-US"/>
        </w:rPr>
        <w:t xml:space="preserve">           MOVE "SampleItemnumber" TO VARIABLE-CONTENTS</w:t>
      </w:r>
    </w:p>
    <w:p w14:paraId="21D0FEB5" w14:textId="77777777" w:rsidR="00DA7956" w:rsidRPr="00136857" w:rsidRDefault="00DA7956" w:rsidP="00DA7956">
      <w:pPr>
        <w:rPr>
          <w:lang w:val="en-US"/>
        </w:rPr>
      </w:pPr>
      <w:r w:rsidRPr="00136857">
        <w:rPr>
          <w:lang w:val="en-US"/>
        </w:rPr>
        <w:t xml:space="preserve">           CALL WINAPI "</w:t>
      </w:r>
      <w:r w:rsidRPr="00136857">
        <w:rPr>
          <w:b/>
          <w:lang w:val="en-US"/>
        </w:rPr>
        <w:t>LlDefineVariableA</w:t>
      </w:r>
      <w:r w:rsidRPr="00136857">
        <w:rPr>
          <w:lang w:val="en-US"/>
        </w:rPr>
        <w:t>"</w:t>
      </w:r>
    </w:p>
    <w:p w14:paraId="69C82CC9" w14:textId="77777777" w:rsidR="00DA7956" w:rsidRPr="00136857" w:rsidRDefault="00DA7956" w:rsidP="00DA7956">
      <w:pPr>
        <w:rPr>
          <w:lang w:val="en-US"/>
        </w:rPr>
      </w:pPr>
      <w:r w:rsidRPr="00136857">
        <w:rPr>
          <w:lang w:val="en-US"/>
        </w:rPr>
        <w:t xml:space="preserve">                      USING BY VALUE JOB-HANDLE</w:t>
      </w:r>
    </w:p>
    <w:p w14:paraId="3F6AFC5A" w14:textId="77777777" w:rsidR="00DA7956" w:rsidRPr="00136857" w:rsidRDefault="00DA7956" w:rsidP="00DA7956">
      <w:pPr>
        <w:rPr>
          <w:lang w:val="en-US"/>
        </w:rPr>
      </w:pPr>
      <w:r w:rsidRPr="00136857">
        <w:rPr>
          <w:lang w:val="en-US"/>
        </w:rPr>
        <w:t xml:space="preserve">                            BY REFERENCE VARIABLE-NAME</w:t>
      </w:r>
    </w:p>
    <w:p w14:paraId="065FE0AA" w14:textId="77777777" w:rsidR="00DA7956" w:rsidRPr="00136857" w:rsidRDefault="00DA7956" w:rsidP="00DA7956">
      <w:pPr>
        <w:rPr>
          <w:lang w:val="en-US"/>
        </w:rPr>
      </w:pPr>
      <w:r w:rsidRPr="00136857">
        <w:rPr>
          <w:lang w:val="en-US"/>
        </w:rPr>
        <w:t xml:space="preserve">                            BY REFERENCE VARIABLE-CONTENTS</w:t>
      </w:r>
    </w:p>
    <w:p w14:paraId="273A96AD" w14:textId="77777777" w:rsidR="00DA7956" w:rsidRPr="00136857" w:rsidRDefault="00DA7956" w:rsidP="00DA7956">
      <w:pPr>
        <w:rPr>
          <w:lang w:val="en-US"/>
        </w:rPr>
      </w:pPr>
      <w:r w:rsidRPr="00136857">
        <w:rPr>
          <w:lang w:val="en-US"/>
        </w:rPr>
        <w:t xml:space="preserve">                      RETURNING RC-INT</w:t>
      </w:r>
    </w:p>
    <w:p w14:paraId="0DB3382D" w14:textId="77777777" w:rsidR="00DA7956" w:rsidRPr="00136857" w:rsidRDefault="00DA7956" w:rsidP="00DA7956">
      <w:pPr>
        <w:rPr>
          <w:lang w:val="en-US"/>
        </w:rPr>
      </w:pPr>
      <w:r w:rsidRPr="00136857">
        <w:rPr>
          <w:lang w:val="en-US"/>
        </w:rPr>
        <w:t xml:space="preserve">           END-CALL</w:t>
      </w:r>
    </w:p>
    <w:p w14:paraId="2F7EDB35" w14:textId="77777777" w:rsidR="00DA7956" w:rsidRPr="00136857" w:rsidRDefault="00DA7956" w:rsidP="00DA7956">
      <w:pPr>
        <w:rPr>
          <w:lang w:val="en-US"/>
        </w:rPr>
      </w:pPr>
      <w:r w:rsidRPr="00136857">
        <w:rPr>
          <w:lang w:val="en-US"/>
        </w:rPr>
        <w:t xml:space="preserve">           MOVE "</w:t>
      </w:r>
      <w:r w:rsidRPr="00136857">
        <w:rPr>
          <w:b/>
          <w:lang w:val="en-US"/>
        </w:rPr>
        <w:t>Description</w:t>
      </w:r>
      <w:r w:rsidRPr="00136857">
        <w:rPr>
          <w:lang w:val="en-US"/>
        </w:rPr>
        <w:t>" TO VARIABLE-NAME</w:t>
      </w:r>
    </w:p>
    <w:p w14:paraId="30AC5752" w14:textId="77777777" w:rsidR="00DA7956" w:rsidRPr="00136857" w:rsidRDefault="00DA7956" w:rsidP="00DA7956">
      <w:pPr>
        <w:rPr>
          <w:lang w:val="en-US"/>
        </w:rPr>
      </w:pPr>
      <w:r w:rsidRPr="00136857">
        <w:rPr>
          <w:lang w:val="en-US"/>
        </w:rPr>
        <w:t xml:space="preserve">           MOVE "SampleDescription" TO VARIABLE-CONTENTS</w:t>
      </w:r>
    </w:p>
    <w:p w14:paraId="5E9EC12D" w14:textId="77777777" w:rsidR="00DA7956" w:rsidRPr="00136857" w:rsidRDefault="00DA7956" w:rsidP="00DA7956">
      <w:pPr>
        <w:rPr>
          <w:lang w:val="en-US"/>
        </w:rPr>
      </w:pPr>
      <w:r w:rsidRPr="00136857">
        <w:rPr>
          <w:lang w:val="en-US"/>
        </w:rPr>
        <w:t xml:space="preserve">           CALL WINAPI "</w:t>
      </w:r>
      <w:r w:rsidRPr="00136857">
        <w:rPr>
          <w:b/>
          <w:lang w:val="en-US"/>
        </w:rPr>
        <w:t>LlDefineVariableA</w:t>
      </w:r>
      <w:r w:rsidRPr="00136857">
        <w:rPr>
          <w:lang w:val="en-US"/>
        </w:rPr>
        <w:t>"</w:t>
      </w:r>
    </w:p>
    <w:p w14:paraId="0B65B3C4" w14:textId="77777777" w:rsidR="00DA7956" w:rsidRPr="00136857" w:rsidRDefault="00DA7956" w:rsidP="00DA7956">
      <w:pPr>
        <w:rPr>
          <w:lang w:val="en-US"/>
        </w:rPr>
      </w:pPr>
      <w:r w:rsidRPr="00136857">
        <w:rPr>
          <w:lang w:val="en-US"/>
        </w:rPr>
        <w:t xml:space="preserve">                      USING BY VALUE JOB-HANDLE</w:t>
      </w:r>
    </w:p>
    <w:p w14:paraId="57AE2691" w14:textId="77777777" w:rsidR="00DA7956" w:rsidRPr="00136857" w:rsidRDefault="00DA7956" w:rsidP="00DA7956">
      <w:pPr>
        <w:rPr>
          <w:lang w:val="en-US"/>
        </w:rPr>
      </w:pPr>
      <w:r w:rsidRPr="00136857">
        <w:rPr>
          <w:lang w:val="en-US"/>
        </w:rPr>
        <w:t xml:space="preserve">                            BY REFERENCE VARIABLE-NAME</w:t>
      </w:r>
    </w:p>
    <w:p w14:paraId="4F0A63A3" w14:textId="77777777" w:rsidR="00DA7956" w:rsidRPr="00136857" w:rsidRDefault="00DA7956" w:rsidP="00DA7956">
      <w:pPr>
        <w:rPr>
          <w:lang w:val="en-US"/>
        </w:rPr>
      </w:pPr>
      <w:r w:rsidRPr="00136857">
        <w:rPr>
          <w:lang w:val="en-US"/>
        </w:rPr>
        <w:t xml:space="preserve">                            BY REFERENCE VARIABLE-CONTENTS</w:t>
      </w:r>
    </w:p>
    <w:p w14:paraId="5C9D51AF" w14:textId="77777777" w:rsidR="00DA7956" w:rsidRPr="00136857" w:rsidRDefault="00DA7956" w:rsidP="00DA7956">
      <w:pPr>
        <w:rPr>
          <w:lang w:val="en-US"/>
        </w:rPr>
      </w:pPr>
      <w:r w:rsidRPr="00136857">
        <w:rPr>
          <w:lang w:val="en-US"/>
        </w:rPr>
        <w:t xml:space="preserve">                      RETURNING RC-INT</w:t>
      </w:r>
    </w:p>
    <w:p w14:paraId="1A538EE1" w14:textId="77777777" w:rsidR="00DA7956" w:rsidRPr="00136857" w:rsidRDefault="00DA7956" w:rsidP="00DA7956">
      <w:pPr>
        <w:rPr>
          <w:lang w:val="en-US"/>
        </w:rPr>
      </w:pPr>
      <w:r w:rsidRPr="00136857">
        <w:rPr>
          <w:lang w:val="en-US"/>
        </w:rPr>
        <w:t xml:space="preserve">           END-CALL</w:t>
      </w:r>
    </w:p>
    <w:p w14:paraId="129CFB39" w14:textId="77777777" w:rsidR="00DA7956" w:rsidRPr="00136857" w:rsidRDefault="00DA7956" w:rsidP="00DA7956">
      <w:pPr>
        <w:rPr>
          <w:lang w:val="en-US"/>
        </w:rPr>
      </w:pPr>
    </w:p>
    <w:p w14:paraId="2B5E7700" w14:textId="77777777" w:rsidR="00DA7956" w:rsidRPr="00136857" w:rsidRDefault="00DA7956" w:rsidP="00DA7956">
      <w:pPr>
        <w:spacing w:after="120"/>
        <w:rPr>
          <w:i/>
          <w:lang w:val="en-US"/>
        </w:rPr>
      </w:pPr>
      <w:r w:rsidRPr="00136857">
        <w:rPr>
          <w:i/>
          <w:lang w:val="en-US"/>
        </w:rPr>
        <w:t xml:space="preserve">      * Start Designer</w:t>
      </w:r>
    </w:p>
    <w:p w14:paraId="620804CD" w14:textId="77777777" w:rsidR="00DA7956" w:rsidRPr="00136857" w:rsidRDefault="00DA7956" w:rsidP="00DA7956">
      <w:pPr>
        <w:rPr>
          <w:lang w:val="en-US"/>
        </w:rPr>
      </w:pPr>
      <w:r w:rsidRPr="00136857">
        <w:rPr>
          <w:lang w:val="en-US"/>
        </w:rPr>
        <w:t xml:space="preserve">           CALL WINAPI "</w:t>
      </w:r>
      <w:r w:rsidRPr="00136857">
        <w:rPr>
          <w:b/>
          <w:lang w:val="en-US"/>
        </w:rPr>
        <w:t>LlDefineLayoutA</w:t>
      </w:r>
      <w:r w:rsidRPr="00136857">
        <w:rPr>
          <w:lang w:val="en-US"/>
        </w:rPr>
        <w:t>"</w:t>
      </w:r>
    </w:p>
    <w:p w14:paraId="68AD2973" w14:textId="77777777" w:rsidR="00DA7956" w:rsidRPr="00136857" w:rsidRDefault="00DA7956" w:rsidP="00DA7956">
      <w:pPr>
        <w:rPr>
          <w:lang w:val="en-US"/>
        </w:rPr>
      </w:pPr>
      <w:r w:rsidRPr="00136857">
        <w:rPr>
          <w:lang w:val="en-US"/>
        </w:rPr>
        <w:t xml:space="preserve">                USING BY VALUE JOB-HANDLE</w:t>
      </w:r>
    </w:p>
    <w:p w14:paraId="561C2014" w14:textId="77777777" w:rsidR="00DA7956" w:rsidRPr="00136857" w:rsidRDefault="00DA7956" w:rsidP="00DA7956">
      <w:pPr>
        <w:rPr>
          <w:lang w:val="en-US"/>
        </w:rPr>
      </w:pPr>
      <w:r w:rsidRPr="00136857">
        <w:rPr>
          <w:lang w:val="en-US"/>
        </w:rPr>
        <w:t xml:space="preserve">                      BY VALUE WINDOW-HANDLE</w:t>
      </w:r>
    </w:p>
    <w:p w14:paraId="10079069" w14:textId="682DD2B6" w:rsidR="00DA7956" w:rsidRDefault="00DA7956" w:rsidP="00DA7956">
      <w:pPr>
        <w:rPr>
          <w:lang w:val="en-US"/>
        </w:rPr>
      </w:pPr>
      <w:r w:rsidRPr="00136857">
        <w:rPr>
          <w:lang w:val="en-US"/>
        </w:rPr>
        <w:t xml:space="preserve">                      BY REFERENCE WINDOWTITLE</w:t>
      </w:r>
    </w:p>
    <w:p w14:paraId="02372510" w14:textId="77777777" w:rsidR="005E0386" w:rsidRPr="00136857" w:rsidRDefault="005E0386" w:rsidP="005E0386">
      <w:pPr>
        <w:rPr>
          <w:lang w:val="en-US"/>
        </w:rPr>
      </w:pPr>
      <w:r w:rsidRPr="00136857">
        <w:rPr>
          <w:lang w:val="en-US"/>
        </w:rPr>
        <w:t xml:space="preserve">                      BY VALUE PROJECTTYPE</w:t>
      </w:r>
    </w:p>
    <w:p w14:paraId="0D3BCA43" w14:textId="77777777" w:rsidR="00DA7956" w:rsidRPr="00136857" w:rsidRDefault="00DA7956" w:rsidP="00DA7956">
      <w:pPr>
        <w:rPr>
          <w:lang w:val="en-US"/>
        </w:rPr>
      </w:pPr>
      <w:r w:rsidRPr="00136857">
        <w:rPr>
          <w:lang w:val="en-US"/>
        </w:rPr>
        <w:t xml:space="preserve">                      BY REFERENCE PROJECTNAME</w:t>
      </w:r>
    </w:p>
    <w:p w14:paraId="13E62031" w14:textId="77777777" w:rsidR="00DA7956" w:rsidRPr="00136857" w:rsidRDefault="00DA7956" w:rsidP="00DA7956">
      <w:pPr>
        <w:rPr>
          <w:lang w:val="en-US"/>
        </w:rPr>
      </w:pPr>
      <w:r w:rsidRPr="00136857">
        <w:rPr>
          <w:lang w:val="en-US"/>
        </w:rPr>
        <w:t xml:space="preserve">                RETURNING RC-INT</w:t>
      </w:r>
    </w:p>
    <w:p w14:paraId="7E6DAE7F" w14:textId="77777777" w:rsidR="00DA7956" w:rsidRPr="00136857" w:rsidRDefault="00DA7956" w:rsidP="00DA7956">
      <w:pPr>
        <w:rPr>
          <w:lang w:val="en-US"/>
        </w:rPr>
      </w:pPr>
      <w:r w:rsidRPr="00136857">
        <w:rPr>
          <w:lang w:val="en-US"/>
        </w:rPr>
        <w:t xml:space="preserve">             END-CALL</w:t>
      </w:r>
    </w:p>
    <w:p w14:paraId="50CC2EE7" w14:textId="77777777" w:rsidR="00DA7956" w:rsidRPr="00136857" w:rsidRDefault="00DA7956" w:rsidP="00DA7956">
      <w:pPr>
        <w:rPr>
          <w:lang w:val="en-US"/>
        </w:rPr>
      </w:pPr>
    </w:p>
    <w:p w14:paraId="44303BFE" w14:textId="77777777" w:rsidR="00DA7956" w:rsidRPr="00136857" w:rsidRDefault="00DA7956" w:rsidP="00DA7956">
      <w:pPr>
        <w:rPr>
          <w:lang w:val="en-US"/>
        </w:rPr>
      </w:pPr>
      <w:r w:rsidRPr="00136857">
        <w:rPr>
          <w:lang w:val="en-US"/>
        </w:rPr>
        <w:t xml:space="preserve">      [...]</w:t>
      </w:r>
    </w:p>
    <w:p w14:paraId="097A6495" w14:textId="77777777" w:rsidR="00DA7956" w:rsidRPr="00136857" w:rsidRDefault="00DA7956" w:rsidP="00DA7956">
      <w:pPr>
        <w:pStyle w:val="berschrift1"/>
        <w:rPr>
          <w:lang w:val="en-US"/>
        </w:rPr>
      </w:pPr>
      <w:r w:rsidRPr="00136857">
        <w:rPr>
          <w:i/>
          <w:sz w:val="18"/>
          <w:szCs w:val="18"/>
          <w:lang w:val="en-US"/>
        </w:rPr>
        <w:br w:type="page"/>
      </w:r>
      <w:bookmarkStart w:id="4" w:name="_Toc138231019"/>
      <w:r w:rsidRPr="00136857">
        <w:rPr>
          <w:lang w:val="en-US"/>
        </w:rPr>
        <w:lastRenderedPageBreak/>
        <w:t>Printing a Label</w:t>
      </w:r>
      <w:bookmarkEnd w:id="4"/>
    </w:p>
    <w:p w14:paraId="37714B6C" w14:textId="77777777" w:rsidR="00DA7956" w:rsidRPr="00136857" w:rsidRDefault="00DA7956" w:rsidP="00DA7956">
      <w:pPr>
        <w:rPr>
          <w:i/>
          <w:lang w:val="en-US"/>
        </w:rPr>
      </w:pPr>
      <w:r w:rsidRPr="00136857">
        <w:rPr>
          <w:i/>
          <w:lang w:val="en-US"/>
        </w:rPr>
        <w:t xml:space="preserve">      *********************************************************************************</w:t>
      </w:r>
    </w:p>
    <w:p w14:paraId="106736EB" w14:textId="77777777" w:rsidR="00DA7956" w:rsidRPr="00136857" w:rsidRDefault="00DA7956" w:rsidP="00DA7956">
      <w:pPr>
        <w:rPr>
          <w:i/>
          <w:lang w:val="en-US"/>
        </w:rPr>
      </w:pPr>
      <w:r w:rsidRPr="00136857">
        <w:rPr>
          <w:i/>
          <w:lang w:val="en-US"/>
        </w:rPr>
        <w:t xml:space="preserve">      *    This COBOL sample prints 1 Label using List &amp; Label. For demon-</w:t>
      </w:r>
    </w:p>
    <w:p w14:paraId="62B29030" w14:textId="77777777" w:rsidR="00DA7956" w:rsidRPr="00136857" w:rsidRDefault="00DA7956" w:rsidP="00DA7956">
      <w:pPr>
        <w:rPr>
          <w:i/>
          <w:lang w:val="en-US"/>
        </w:rPr>
      </w:pPr>
      <w:r w:rsidRPr="00136857">
        <w:rPr>
          <w:i/>
          <w:lang w:val="en-US"/>
        </w:rPr>
        <w:t xml:space="preserve">      *    stration purposes data is being fetched from an array MYDATA</w:t>
      </w:r>
    </w:p>
    <w:p w14:paraId="775271D4" w14:textId="77777777" w:rsidR="00DA7956" w:rsidRPr="00136857" w:rsidRDefault="00DA7956" w:rsidP="00DA7956">
      <w:pPr>
        <w:rPr>
          <w:i/>
          <w:lang w:val="en-US"/>
        </w:rPr>
      </w:pPr>
      <w:r w:rsidRPr="00136857">
        <w:rPr>
          <w:i/>
          <w:lang w:val="en-US"/>
        </w:rPr>
        <w:t xml:space="preserve">      * </w:t>
      </w:r>
      <w:proofErr w:type="gramStart"/>
      <w:r w:rsidRPr="00136857">
        <w:rPr>
          <w:i/>
          <w:lang w:val="en-US"/>
        </w:rPr>
        <w:t xml:space="preserve">   (</w:t>
      </w:r>
      <w:proofErr w:type="gramEnd"/>
      <w:r w:rsidRPr="00136857">
        <w:rPr>
          <w:i/>
          <w:lang w:val="en-US"/>
        </w:rPr>
        <w:t>normally a record set access would happen there).</w:t>
      </w:r>
    </w:p>
    <w:p w14:paraId="30E5BD8A" w14:textId="77777777" w:rsidR="00DA7956" w:rsidRPr="00136857" w:rsidRDefault="00DA7956" w:rsidP="00DA7956">
      <w:pPr>
        <w:rPr>
          <w:i/>
          <w:lang w:val="en-US"/>
        </w:rPr>
      </w:pPr>
      <w:r w:rsidRPr="00136857">
        <w:rPr>
          <w:i/>
          <w:lang w:val="en-US"/>
        </w:rPr>
        <w:t xml:space="preserve">      *</w:t>
      </w:r>
    </w:p>
    <w:p w14:paraId="78A523C8" w14:textId="77777777" w:rsidR="00DA7956" w:rsidRPr="00136857" w:rsidRDefault="00DA7956" w:rsidP="00DA7956">
      <w:pPr>
        <w:rPr>
          <w:i/>
          <w:lang w:val="en-US"/>
        </w:rPr>
      </w:pPr>
      <w:r w:rsidRPr="00136857">
        <w:rPr>
          <w:i/>
          <w:lang w:val="en-US"/>
        </w:rPr>
        <w:t xml:space="preserve">      *    Copyright (c) combit GmbH</w:t>
      </w:r>
    </w:p>
    <w:p w14:paraId="725AA8E3" w14:textId="77777777" w:rsidR="00DA7956" w:rsidRPr="00136857" w:rsidRDefault="00DA7956" w:rsidP="00DA7956">
      <w:pPr>
        <w:rPr>
          <w:i/>
          <w:lang w:val="en-US"/>
        </w:rPr>
      </w:pPr>
      <w:r w:rsidRPr="00136857">
        <w:rPr>
          <w:i/>
          <w:lang w:val="en-US"/>
        </w:rPr>
        <w:t xml:space="preserve">      *********************************************************************************</w:t>
      </w:r>
    </w:p>
    <w:p w14:paraId="1B0E08C6" w14:textId="77777777" w:rsidR="00DA7956" w:rsidRPr="00136857" w:rsidRDefault="00DA7956" w:rsidP="00DA7956">
      <w:pPr>
        <w:rPr>
          <w:lang w:val="en-US"/>
        </w:rPr>
      </w:pPr>
      <w:r w:rsidRPr="00136857">
        <w:rPr>
          <w:lang w:val="en-US"/>
        </w:rPr>
        <w:t xml:space="preserve">      [...]</w:t>
      </w:r>
    </w:p>
    <w:p w14:paraId="04735499" w14:textId="77777777" w:rsidR="00DA7956" w:rsidRPr="00136857" w:rsidRDefault="00DA7956" w:rsidP="00DA7956">
      <w:pPr>
        <w:rPr>
          <w:lang w:val="en-US"/>
        </w:rPr>
      </w:pPr>
    </w:p>
    <w:p w14:paraId="57811BB1" w14:textId="77777777" w:rsidR="00DA7956" w:rsidRPr="00136857" w:rsidRDefault="00DA7956" w:rsidP="00DA7956">
      <w:pPr>
        <w:spacing w:after="120"/>
        <w:rPr>
          <w:i/>
          <w:lang w:val="en-US"/>
        </w:rPr>
      </w:pPr>
      <w:r w:rsidRPr="00136857">
        <w:rPr>
          <w:i/>
          <w:lang w:val="en-US"/>
        </w:rPr>
        <w:t xml:space="preserve">      * Start preview print process of label "</w:t>
      </w:r>
      <w:r w:rsidRPr="00136857">
        <w:rPr>
          <w:b/>
          <w:i/>
          <w:lang w:val="en-US"/>
        </w:rPr>
        <w:t>LLDEMO.LBL</w:t>
      </w:r>
      <w:r w:rsidRPr="00136857">
        <w:rPr>
          <w:i/>
          <w:lang w:val="en-US"/>
        </w:rPr>
        <w:t>":</w:t>
      </w:r>
    </w:p>
    <w:p w14:paraId="0F10324A" w14:textId="77777777" w:rsidR="00DA7956" w:rsidRPr="00136857" w:rsidRDefault="00DA7956" w:rsidP="00DA7956">
      <w:pPr>
        <w:rPr>
          <w:lang w:val="en-US"/>
        </w:rPr>
      </w:pPr>
      <w:r w:rsidRPr="00136857">
        <w:rPr>
          <w:lang w:val="en-US"/>
        </w:rPr>
        <w:t xml:space="preserve">           MOVE "</w:t>
      </w:r>
      <w:r w:rsidRPr="00136857">
        <w:rPr>
          <w:b/>
          <w:lang w:val="en-US"/>
        </w:rPr>
        <w:t>LLDEMO.LBL</w:t>
      </w:r>
      <w:r w:rsidRPr="00136857">
        <w:rPr>
          <w:lang w:val="en-US"/>
        </w:rPr>
        <w:t>" &amp; X"00" TO PROJECTNAME</w:t>
      </w:r>
    </w:p>
    <w:p w14:paraId="7B660451" w14:textId="77777777" w:rsidR="00DA7956" w:rsidRPr="00136857" w:rsidRDefault="00DA7956" w:rsidP="00DA7956">
      <w:pPr>
        <w:rPr>
          <w:lang w:val="en-US"/>
        </w:rPr>
      </w:pPr>
      <w:r w:rsidRPr="00136857">
        <w:rPr>
          <w:lang w:val="en-US"/>
        </w:rPr>
        <w:t xml:space="preserve">           MOVE </w:t>
      </w:r>
      <w:r w:rsidRPr="00136857">
        <w:rPr>
          <w:b/>
          <w:lang w:val="en-US"/>
        </w:rPr>
        <w:t>LL-PRINT-PREVIEW</w:t>
      </w:r>
      <w:r w:rsidRPr="00136857">
        <w:rPr>
          <w:lang w:val="en-US"/>
        </w:rPr>
        <w:t xml:space="preserve"> TO PRINTOPTIONS</w:t>
      </w:r>
    </w:p>
    <w:p w14:paraId="13C0838D" w14:textId="77777777" w:rsidR="00DA7956" w:rsidRPr="00136857" w:rsidRDefault="00DA7956" w:rsidP="00DA7956">
      <w:pPr>
        <w:rPr>
          <w:lang w:val="en-US"/>
        </w:rPr>
      </w:pPr>
      <w:r w:rsidRPr="00136857">
        <w:rPr>
          <w:lang w:val="en-US"/>
        </w:rPr>
        <w:t xml:space="preserve">           MOVE LL-PROJECT-LABEL TO PROJECTTYPE</w:t>
      </w:r>
    </w:p>
    <w:p w14:paraId="5B836FE5" w14:textId="77777777" w:rsidR="00DA7956" w:rsidRPr="00136857" w:rsidRDefault="00DA7956" w:rsidP="00DA7956">
      <w:pPr>
        <w:rPr>
          <w:lang w:val="en-US"/>
        </w:rPr>
      </w:pPr>
      <w:r w:rsidRPr="00136857">
        <w:rPr>
          <w:lang w:val="en-US"/>
        </w:rPr>
        <w:t xml:space="preserve">           MOVE LL-BOXTYPE-BRIDGEMETER TO BOXTYPE</w:t>
      </w:r>
    </w:p>
    <w:p w14:paraId="5C687C75" w14:textId="77777777" w:rsidR="00DA7956" w:rsidRPr="00136857" w:rsidRDefault="00DA7956" w:rsidP="00DA7956">
      <w:pPr>
        <w:rPr>
          <w:lang w:val="en-US"/>
        </w:rPr>
      </w:pPr>
      <w:r w:rsidRPr="00136857">
        <w:rPr>
          <w:lang w:val="en-US"/>
        </w:rPr>
        <w:t xml:space="preserve">           MOVE "Label Printing" &amp; X"00" TO WINDOWTITLE</w:t>
      </w:r>
    </w:p>
    <w:p w14:paraId="2F7B6D4C" w14:textId="77777777" w:rsidR="00DA7956" w:rsidRPr="00136857" w:rsidRDefault="00DA7956" w:rsidP="00DA7956">
      <w:pPr>
        <w:rPr>
          <w:lang w:val="en-US"/>
        </w:rPr>
      </w:pPr>
    </w:p>
    <w:p w14:paraId="2D1CB974" w14:textId="77777777" w:rsidR="00DA7956" w:rsidRPr="00136857" w:rsidRDefault="00DA7956" w:rsidP="00DA7956">
      <w:pPr>
        <w:rPr>
          <w:lang w:val="en-US"/>
        </w:rPr>
      </w:pPr>
      <w:r w:rsidRPr="00136857">
        <w:rPr>
          <w:lang w:val="en-US"/>
        </w:rPr>
        <w:t xml:space="preserve">           CALL WINAPI "</w:t>
      </w:r>
      <w:r w:rsidRPr="00136857">
        <w:rPr>
          <w:b/>
          <w:lang w:val="en-US"/>
        </w:rPr>
        <w:t>LlPrintWithBoxStartA</w:t>
      </w:r>
      <w:r w:rsidRPr="00136857">
        <w:rPr>
          <w:lang w:val="en-US"/>
        </w:rPr>
        <w:t>"</w:t>
      </w:r>
    </w:p>
    <w:p w14:paraId="42035D80" w14:textId="77777777" w:rsidR="00DA7956" w:rsidRPr="00136857" w:rsidRDefault="00DA7956" w:rsidP="00DA7956">
      <w:pPr>
        <w:rPr>
          <w:lang w:val="en-US"/>
        </w:rPr>
      </w:pPr>
      <w:r w:rsidRPr="00136857">
        <w:rPr>
          <w:lang w:val="en-US"/>
        </w:rPr>
        <w:t xml:space="preserve">                USING BY VALUE JOB-HANDLE</w:t>
      </w:r>
    </w:p>
    <w:p w14:paraId="1626C07C" w14:textId="77777777" w:rsidR="00DA7956" w:rsidRPr="00136857" w:rsidRDefault="00DA7956" w:rsidP="00DA7956">
      <w:pPr>
        <w:rPr>
          <w:lang w:val="en-US"/>
        </w:rPr>
      </w:pPr>
      <w:r w:rsidRPr="00136857">
        <w:rPr>
          <w:lang w:val="en-US"/>
        </w:rPr>
        <w:t xml:space="preserve">                      BY VALUE PROJECTTYPE</w:t>
      </w:r>
    </w:p>
    <w:p w14:paraId="67B30560" w14:textId="77777777" w:rsidR="00DA7956" w:rsidRPr="00136857" w:rsidRDefault="00DA7956" w:rsidP="00DA7956">
      <w:pPr>
        <w:rPr>
          <w:lang w:val="en-US"/>
        </w:rPr>
      </w:pPr>
      <w:r w:rsidRPr="00136857">
        <w:rPr>
          <w:lang w:val="en-US"/>
        </w:rPr>
        <w:t xml:space="preserve">                      BY REFERENCE PROJECTNAME</w:t>
      </w:r>
    </w:p>
    <w:p w14:paraId="59E213C8" w14:textId="77777777" w:rsidR="00DA7956" w:rsidRPr="00136857" w:rsidRDefault="00DA7956" w:rsidP="00DA7956">
      <w:pPr>
        <w:rPr>
          <w:lang w:val="en-US"/>
        </w:rPr>
      </w:pPr>
      <w:r w:rsidRPr="00136857">
        <w:rPr>
          <w:lang w:val="en-US"/>
        </w:rPr>
        <w:t xml:space="preserve">                      BY VALUE PRINTOPTIONS</w:t>
      </w:r>
    </w:p>
    <w:p w14:paraId="511DCCAD" w14:textId="77777777" w:rsidR="00DA7956" w:rsidRPr="00136857" w:rsidRDefault="00DA7956" w:rsidP="00DA7956">
      <w:pPr>
        <w:rPr>
          <w:lang w:val="en-US"/>
        </w:rPr>
      </w:pPr>
      <w:r w:rsidRPr="00136857">
        <w:rPr>
          <w:lang w:val="en-US"/>
        </w:rPr>
        <w:t xml:space="preserve">                      BY VALUE BOXTYPE</w:t>
      </w:r>
    </w:p>
    <w:p w14:paraId="7F41EDB3" w14:textId="77777777" w:rsidR="00DA7956" w:rsidRPr="00136857" w:rsidRDefault="00DA7956" w:rsidP="00DA7956">
      <w:pPr>
        <w:rPr>
          <w:lang w:val="en-US"/>
        </w:rPr>
      </w:pPr>
      <w:r w:rsidRPr="00136857">
        <w:rPr>
          <w:lang w:val="en-US"/>
        </w:rPr>
        <w:t xml:space="preserve">                      BY VALUE WINDOW-HANDLE</w:t>
      </w:r>
    </w:p>
    <w:p w14:paraId="1F48D89A" w14:textId="77777777" w:rsidR="00DA7956" w:rsidRPr="00136857" w:rsidRDefault="00DA7956" w:rsidP="00DA7956">
      <w:pPr>
        <w:rPr>
          <w:lang w:val="en-US"/>
        </w:rPr>
      </w:pPr>
      <w:r w:rsidRPr="00136857">
        <w:rPr>
          <w:lang w:val="en-US"/>
        </w:rPr>
        <w:t xml:space="preserve">                      BY REFERENCE WINDOWTITLE</w:t>
      </w:r>
    </w:p>
    <w:p w14:paraId="48AA4710" w14:textId="77777777" w:rsidR="00DA7956" w:rsidRPr="00136857" w:rsidRDefault="00DA7956" w:rsidP="00DA7956">
      <w:pPr>
        <w:rPr>
          <w:lang w:val="en-US"/>
        </w:rPr>
      </w:pPr>
      <w:r w:rsidRPr="00136857">
        <w:rPr>
          <w:lang w:val="en-US"/>
        </w:rPr>
        <w:t xml:space="preserve">                RETURNING RC-INT</w:t>
      </w:r>
    </w:p>
    <w:p w14:paraId="477516B7" w14:textId="77777777" w:rsidR="00DA7956" w:rsidRPr="00136857" w:rsidRDefault="00DA7956" w:rsidP="00DA7956">
      <w:pPr>
        <w:rPr>
          <w:lang w:val="en-US"/>
        </w:rPr>
      </w:pPr>
      <w:r w:rsidRPr="00136857">
        <w:rPr>
          <w:lang w:val="en-US"/>
        </w:rPr>
        <w:t xml:space="preserve">           END-CALL</w:t>
      </w:r>
    </w:p>
    <w:p w14:paraId="71F54584" w14:textId="77777777" w:rsidR="00DA7956" w:rsidRPr="00136857" w:rsidRDefault="00DA7956" w:rsidP="00DA7956">
      <w:pPr>
        <w:rPr>
          <w:lang w:val="en-US"/>
        </w:rPr>
      </w:pPr>
    </w:p>
    <w:p w14:paraId="6978CD64" w14:textId="77777777" w:rsidR="00DA7956" w:rsidRPr="00136857" w:rsidRDefault="00DA7956" w:rsidP="00DA7956">
      <w:pPr>
        <w:rPr>
          <w:i/>
          <w:lang w:val="en-US"/>
        </w:rPr>
      </w:pPr>
      <w:r w:rsidRPr="00136857">
        <w:rPr>
          <w:i/>
          <w:lang w:val="en-US"/>
        </w:rPr>
        <w:t xml:space="preserve">      * Define all variables of the record to be printed (in this case Itemnumber + Description):</w:t>
      </w:r>
    </w:p>
    <w:p w14:paraId="5A6C59A8" w14:textId="77777777" w:rsidR="00DA7956" w:rsidRPr="00136857" w:rsidRDefault="00DA7956" w:rsidP="00DA7956">
      <w:pPr>
        <w:spacing w:after="120"/>
        <w:rPr>
          <w:i/>
          <w:lang w:val="en-US"/>
        </w:rPr>
      </w:pPr>
      <w:r w:rsidRPr="00136857">
        <w:rPr>
          <w:i/>
          <w:lang w:val="en-US"/>
        </w:rPr>
        <w:t xml:space="preserve">      * fetch data from data source (in this case for demonstration the contents of array MYDATA)</w:t>
      </w:r>
    </w:p>
    <w:p w14:paraId="09B86431" w14:textId="77777777" w:rsidR="00DA7956" w:rsidRPr="00136857" w:rsidRDefault="00DA7956" w:rsidP="00DA7956">
      <w:pPr>
        <w:rPr>
          <w:lang w:val="en-US"/>
        </w:rPr>
      </w:pPr>
      <w:r w:rsidRPr="00136857">
        <w:rPr>
          <w:lang w:val="en-US"/>
        </w:rPr>
        <w:t xml:space="preserve">           MOVE "</w:t>
      </w:r>
      <w:r w:rsidRPr="00136857">
        <w:rPr>
          <w:b/>
          <w:lang w:val="en-US"/>
        </w:rPr>
        <w:t>Itemnumber</w:t>
      </w:r>
      <w:r w:rsidRPr="00136857">
        <w:rPr>
          <w:lang w:val="en-US"/>
        </w:rPr>
        <w:t>" TO VARIABLE-NAME</w:t>
      </w:r>
    </w:p>
    <w:p w14:paraId="01E85D55" w14:textId="77777777" w:rsidR="00DA7956" w:rsidRPr="00136857" w:rsidRDefault="00DA7956" w:rsidP="00DA7956">
      <w:pPr>
        <w:rPr>
          <w:lang w:val="en-US"/>
        </w:rPr>
      </w:pPr>
      <w:r w:rsidRPr="00136857">
        <w:rPr>
          <w:lang w:val="en-US"/>
        </w:rPr>
        <w:t xml:space="preserve">           MOVE MYDATA (1) TO VARIABLE-CONTENTS</w:t>
      </w:r>
    </w:p>
    <w:p w14:paraId="4A513BD4" w14:textId="77777777" w:rsidR="00DA7956" w:rsidRPr="00136857" w:rsidRDefault="00DA7956" w:rsidP="00DA7956">
      <w:pPr>
        <w:rPr>
          <w:lang w:val="en-US"/>
        </w:rPr>
      </w:pPr>
      <w:r w:rsidRPr="00136857">
        <w:rPr>
          <w:lang w:val="en-US"/>
        </w:rPr>
        <w:t xml:space="preserve">           CALL WINAPI "</w:t>
      </w:r>
      <w:r w:rsidRPr="00136857">
        <w:rPr>
          <w:b/>
          <w:lang w:val="en-US"/>
        </w:rPr>
        <w:t>LlDefineVariableA</w:t>
      </w:r>
      <w:r w:rsidRPr="00136857">
        <w:rPr>
          <w:lang w:val="en-US"/>
        </w:rPr>
        <w:t>"</w:t>
      </w:r>
    </w:p>
    <w:p w14:paraId="29710577" w14:textId="77777777" w:rsidR="00DA7956" w:rsidRPr="00136857" w:rsidRDefault="00DA7956" w:rsidP="00DA7956">
      <w:pPr>
        <w:rPr>
          <w:lang w:val="en-US"/>
        </w:rPr>
      </w:pPr>
      <w:r w:rsidRPr="00136857">
        <w:rPr>
          <w:lang w:val="en-US"/>
        </w:rPr>
        <w:t xml:space="preserve">                      USING BY VALUE JOB-HANDLE</w:t>
      </w:r>
    </w:p>
    <w:p w14:paraId="6FEB81B7" w14:textId="77777777" w:rsidR="00DA7956" w:rsidRPr="00136857" w:rsidRDefault="00DA7956" w:rsidP="00DA7956">
      <w:pPr>
        <w:rPr>
          <w:lang w:val="en-US"/>
        </w:rPr>
      </w:pPr>
      <w:r w:rsidRPr="00136857">
        <w:rPr>
          <w:lang w:val="en-US"/>
        </w:rPr>
        <w:t xml:space="preserve">                            BY REFERENCE VARIABLE-NAME</w:t>
      </w:r>
    </w:p>
    <w:p w14:paraId="38DC415E" w14:textId="77777777" w:rsidR="00DA7956" w:rsidRPr="00136857" w:rsidRDefault="00DA7956" w:rsidP="00DA7956">
      <w:pPr>
        <w:rPr>
          <w:lang w:val="en-US"/>
        </w:rPr>
      </w:pPr>
      <w:r w:rsidRPr="00136857">
        <w:rPr>
          <w:lang w:val="en-US"/>
        </w:rPr>
        <w:t xml:space="preserve">                            BY REFERENCE VARIABLE-CONTENTS</w:t>
      </w:r>
    </w:p>
    <w:p w14:paraId="74C47E99" w14:textId="77777777" w:rsidR="00DA7956" w:rsidRPr="00136857" w:rsidRDefault="00DA7956" w:rsidP="00DA7956">
      <w:pPr>
        <w:rPr>
          <w:lang w:val="en-US"/>
        </w:rPr>
      </w:pPr>
      <w:r w:rsidRPr="00136857">
        <w:rPr>
          <w:lang w:val="en-US"/>
        </w:rPr>
        <w:t xml:space="preserve">                      RETURNING RC-INT</w:t>
      </w:r>
    </w:p>
    <w:p w14:paraId="3139B06A" w14:textId="77777777" w:rsidR="00DA7956" w:rsidRPr="00136857" w:rsidRDefault="00DA7956" w:rsidP="00DA7956">
      <w:pPr>
        <w:rPr>
          <w:lang w:val="en-US"/>
        </w:rPr>
      </w:pPr>
      <w:r w:rsidRPr="00136857">
        <w:rPr>
          <w:lang w:val="en-US"/>
        </w:rPr>
        <w:t xml:space="preserve">           END-CALL</w:t>
      </w:r>
    </w:p>
    <w:p w14:paraId="0D319DAA" w14:textId="77777777" w:rsidR="00DA7956" w:rsidRPr="00136857" w:rsidRDefault="00DA7956" w:rsidP="00DA7956">
      <w:pPr>
        <w:rPr>
          <w:lang w:val="en-US"/>
        </w:rPr>
      </w:pPr>
      <w:r w:rsidRPr="00136857">
        <w:rPr>
          <w:lang w:val="en-US"/>
        </w:rPr>
        <w:t xml:space="preserve">           MOVE "</w:t>
      </w:r>
      <w:r w:rsidRPr="00136857">
        <w:rPr>
          <w:b/>
          <w:lang w:val="en-US"/>
        </w:rPr>
        <w:t>Description</w:t>
      </w:r>
      <w:r w:rsidRPr="00136857">
        <w:rPr>
          <w:lang w:val="en-US"/>
        </w:rPr>
        <w:t>" TO VARIABLE-NAME</w:t>
      </w:r>
    </w:p>
    <w:p w14:paraId="437A3D5A" w14:textId="77777777" w:rsidR="00DA7956" w:rsidRPr="00136857" w:rsidRDefault="00DA7956" w:rsidP="00DA7956">
      <w:pPr>
        <w:rPr>
          <w:lang w:val="en-US"/>
        </w:rPr>
      </w:pPr>
      <w:r w:rsidRPr="00136857">
        <w:rPr>
          <w:lang w:val="en-US"/>
        </w:rPr>
        <w:t xml:space="preserve">           MOVE MYDATA (2) TO VARIABLE-CONTENTS</w:t>
      </w:r>
    </w:p>
    <w:p w14:paraId="4390812F" w14:textId="77777777" w:rsidR="00DA7956" w:rsidRPr="00136857" w:rsidRDefault="00DA7956" w:rsidP="00DA7956">
      <w:pPr>
        <w:rPr>
          <w:lang w:val="en-US"/>
        </w:rPr>
      </w:pPr>
      <w:r w:rsidRPr="00136857">
        <w:rPr>
          <w:lang w:val="en-US"/>
        </w:rPr>
        <w:t xml:space="preserve">           CALL WINAPI "</w:t>
      </w:r>
      <w:r w:rsidRPr="00136857">
        <w:rPr>
          <w:b/>
          <w:lang w:val="en-US"/>
        </w:rPr>
        <w:t>LlDefineVariableA</w:t>
      </w:r>
      <w:r w:rsidRPr="00136857">
        <w:rPr>
          <w:lang w:val="en-US"/>
        </w:rPr>
        <w:t>"</w:t>
      </w:r>
    </w:p>
    <w:p w14:paraId="19B8B999" w14:textId="77777777" w:rsidR="00DA7956" w:rsidRPr="00136857" w:rsidRDefault="00DA7956" w:rsidP="00DA7956">
      <w:pPr>
        <w:rPr>
          <w:lang w:val="en-US"/>
        </w:rPr>
      </w:pPr>
      <w:r w:rsidRPr="00136857">
        <w:rPr>
          <w:lang w:val="en-US"/>
        </w:rPr>
        <w:t xml:space="preserve">                      USING BY VALUE JOB-HANDLE</w:t>
      </w:r>
    </w:p>
    <w:p w14:paraId="5EB4EE09" w14:textId="77777777" w:rsidR="00DA7956" w:rsidRPr="00136857" w:rsidRDefault="00DA7956" w:rsidP="00DA7956">
      <w:pPr>
        <w:rPr>
          <w:lang w:val="en-US"/>
        </w:rPr>
      </w:pPr>
      <w:r w:rsidRPr="00136857">
        <w:rPr>
          <w:lang w:val="en-US"/>
        </w:rPr>
        <w:t xml:space="preserve">                            BY REFERENCE VARIABLE-NAME</w:t>
      </w:r>
    </w:p>
    <w:p w14:paraId="5E1CA5BC" w14:textId="77777777" w:rsidR="00DA7956" w:rsidRPr="00136857" w:rsidRDefault="00DA7956" w:rsidP="00DA7956">
      <w:pPr>
        <w:rPr>
          <w:lang w:val="en-US"/>
        </w:rPr>
      </w:pPr>
      <w:r w:rsidRPr="00136857">
        <w:rPr>
          <w:lang w:val="en-US"/>
        </w:rPr>
        <w:t xml:space="preserve">                            BY REFERENCE VARIABLE-CONTENTS</w:t>
      </w:r>
    </w:p>
    <w:p w14:paraId="0C0F0EAB" w14:textId="77777777" w:rsidR="00DA7956" w:rsidRPr="00136857" w:rsidRDefault="00DA7956" w:rsidP="00DA7956">
      <w:pPr>
        <w:rPr>
          <w:lang w:val="en-US"/>
        </w:rPr>
      </w:pPr>
      <w:r w:rsidRPr="00136857">
        <w:rPr>
          <w:lang w:val="en-US"/>
        </w:rPr>
        <w:t xml:space="preserve">                      RETURNING RC-INT</w:t>
      </w:r>
    </w:p>
    <w:p w14:paraId="38B262C7" w14:textId="77777777" w:rsidR="00DA7956" w:rsidRPr="00136857" w:rsidRDefault="00DA7956" w:rsidP="00DA7956">
      <w:pPr>
        <w:rPr>
          <w:lang w:val="en-US"/>
        </w:rPr>
      </w:pPr>
      <w:r w:rsidRPr="00136857">
        <w:rPr>
          <w:lang w:val="en-US"/>
        </w:rPr>
        <w:t xml:space="preserve">           END-CALL</w:t>
      </w:r>
    </w:p>
    <w:p w14:paraId="2E845006" w14:textId="77777777" w:rsidR="00DA7956" w:rsidRPr="00136857" w:rsidRDefault="00DA7956" w:rsidP="00DA7956">
      <w:pPr>
        <w:rPr>
          <w:lang w:val="en-US"/>
        </w:rPr>
      </w:pPr>
    </w:p>
    <w:p w14:paraId="24FEC6F4" w14:textId="77777777" w:rsidR="00DA7956" w:rsidRPr="00136857" w:rsidRDefault="00DA7956" w:rsidP="00DA7956">
      <w:pPr>
        <w:rPr>
          <w:i/>
          <w:lang w:val="en-US"/>
        </w:rPr>
      </w:pPr>
      <w:r w:rsidRPr="00136857">
        <w:rPr>
          <w:i/>
          <w:lang w:val="en-US"/>
        </w:rPr>
        <w:t xml:space="preserve">     * Print label</w:t>
      </w:r>
    </w:p>
    <w:p w14:paraId="5D235123" w14:textId="77777777" w:rsidR="00DA7956" w:rsidRPr="00136857" w:rsidRDefault="00DA7956" w:rsidP="00DA7956">
      <w:pPr>
        <w:rPr>
          <w:lang w:val="en-US"/>
        </w:rPr>
      </w:pPr>
      <w:r w:rsidRPr="00136857">
        <w:rPr>
          <w:lang w:val="en-US"/>
        </w:rPr>
        <w:t xml:space="preserve">           CALL WINAPI "</w:t>
      </w:r>
      <w:r w:rsidRPr="00136857">
        <w:rPr>
          <w:b/>
          <w:lang w:val="en-US"/>
        </w:rPr>
        <w:t>LlPrint</w:t>
      </w:r>
      <w:r w:rsidRPr="00136857">
        <w:rPr>
          <w:lang w:val="en-US"/>
        </w:rPr>
        <w:t>"</w:t>
      </w:r>
    </w:p>
    <w:p w14:paraId="2EEC8508" w14:textId="77777777" w:rsidR="00DA7956" w:rsidRPr="00136857" w:rsidRDefault="00DA7956" w:rsidP="00DA7956">
      <w:pPr>
        <w:rPr>
          <w:lang w:val="en-US"/>
        </w:rPr>
      </w:pPr>
      <w:r w:rsidRPr="00136857">
        <w:rPr>
          <w:lang w:val="en-US"/>
        </w:rPr>
        <w:lastRenderedPageBreak/>
        <w:t xml:space="preserve">                USING BY VALUE JOB-HANDLE</w:t>
      </w:r>
    </w:p>
    <w:p w14:paraId="42B84B2A" w14:textId="77777777" w:rsidR="00DA7956" w:rsidRPr="00136857" w:rsidRDefault="00DA7956" w:rsidP="00DA7956">
      <w:pPr>
        <w:rPr>
          <w:lang w:val="en-US"/>
        </w:rPr>
      </w:pPr>
      <w:r w:rsidRPr="00136857">
        <w:rPr>
          <w:lang w:val="en-US"/>
        </w:rPr>
        <w:t xml:space="preserve">                RETURNING RC-INT</w:t>
      </w:r>
    </w:p>
    <w:p w14:paraId="7C98A9C9" w14:textId="77777777" w:rsidR="00DA7956" w:rsidRPr="00136857" w:rsidRDefault="00DA7956" w:rsidP="00DA7956">
      <w:pPr>
        <w:rPr>
          <w:lang w:val="en-US"/>
        </w:rPr>
      </w:pPr>
      <w:r w:rsidRPr="00136857">
        <w:rPr>
          <w:lang w:val="en-US"/>
        </w:rPr>
        <w:t xml:space="preserve">           END-CALL</w:t>
      </w:r>
    </w:p>
    <w:p w14:paraId="05F6BAD5" w14:textId="77777777" w:rsidR="00DA7956" w:rsidRPr="00136857" w:rsidRDefault="00DA7956" w:rsidP="00DA7956">
      <w:pPr>
        <w:rPr>
          <w:i/>
          <w:lang w:val="en-US"/>
        </w:rPr>
      </w:pPr>
    </w:p>
    <w:p w14:paraId="3383960C" w14:textId="5C9CC9CE" w:rsidR="00DA7956" w:rsidRPr="00136857" w:rsidRDefault="00DA7956" w:rsidP="00DA7956">
      <w:pPr>
        <w:rPr>
          <w:i/>
          <w:lang w:val="en-US"/>
        </w:rPr>
      </w:pPr>
      <w:r w:rsidRPr="00136857">
        <w:rPr>
          <w:i/>
          <w:lang w:val="en-US"/>
        </w:rPr>
        <w:t xml:space="preserve">     * Finish print process</w:t>
      </w:r>
    </w:p>
    <w:p w14:paraId="5A200D1F" w14:textId="77777777" w:rsidR="00DA7956" w:rsidRPr="00136857" w:rsidRDefault="00DA7956" w:rsidP="00DA7956">
      <w:pPr>
        <w:rPr>
          <w:lang w:val="en-US"/>
        </w:rPr>
      </w:pPr>
      <w:r w:rsidRPr="00136857">
        <w:rPr>
          <w:lang w:val="en-US"/>
        </w:rPr>
        <w:t xml:space="preserve">           MOVE 0 TO PAGES</w:t>
      </w:r>
    </w:p>
    <w:p w14:paraId="1AA43209" w14:textId="77777777" w:rsidR="00DA7956" w:rsidRPr="00136857" w:rsidRDefault="00DA7956" w:rsidP="00DA7956">
      <w:pPr>
        <w:rPr>
          <w:lang w:val="en-US"/>
        </w:rPr>
      </w:pPr>
      <w:r w:rsidRPr="00136857">
        <w:rPr>
          <w:lang w:val="en-US"/>
        </w:rPr>
        <w:t xml:space="preserve">           CALL WINAPI "</w:t>
      </w:r>
      <w:r w:rsidRPr="00136857">
        <w:rPr>
          <w:b/>
          <w:lang w:val="en-US"/>
        </w:rPr>
        <w:t>LlPrintEnd</w:t>
      </w:r>
      <w:r w:rsidRPr="00136857">
        <w:rPr>
          <w:lang w:val="en-US"/>
        </w:rPr>
        <w:t>"</w:t>
      </w:r>
    </w:p>
    <w:p w14:paraId="28203998" w14:textId="77777777" w:rsidR="00DA7956" w:rsidRPr="00136857" w:rsidRDefault="00DA7956" w:rsidP="00DA7956">
      <w:pPr>
        <w:rPr>
          <w:lang w:val="en-US"/>
        </w:rPr>
      </w:pPr>
      <w:r w:rsidRPr="00136857">
        <w:rPr>
          <w:lang w:val="en-US"/>
        </w:rPr>
        <w:t xml:space="preserve">                USING BY VALUE JOB-HANDLE</w:t>
      </w:r>
    </w:p>
    <w:p w14:paraId="774E4A24" w14:textId="77777777" w:rsidR="00DA7956" w:rsidRPr="00136857" w:rsidRDefault="00DA7956" w:rsidP="00DA7956">
      <w:pPr>
        <w:rPr>
          <w:lang w:val="en-US"/>
        </w:rPr>
      </w:pPr>
      <w:r w:rsidRPr="00136857">
        <w:rPr>
          <w:lang w:val="en-US"/>
        </w:rPr>
        <w:t xml:space="preserve">                      BY VALUE PAGES</w:t>
      </w:r>
    </w:p>
    <w:p w14:paraId="117F43B0" w14:textId="77777777" w:rsidR="00DA7956" w:rsidRPr="00136857" w:rsidRDefault="00DA7956" w:rsidP="00DA7956">
      <w:pPr>
        <w:rPr>
          <w:lang w:val="en-US"/>
        </w:rPr>
      </w:pPr>
      <w:r w:rsidRPr="00136857">
        <w:rPr>
          <w:lang w:val="en-US"/>
        </w:rPr>
        <w:t xml:space="preserve">                RETURNING RC-INT</w:t>
      </w:r>
    </w:p>
    <w:p w14:paraId="5A546D1C" w14:textId="77777777" w:rsidR="00DA7956" w:rsidRPr="00136857" w:rsidRDefault="00DA7956" w:rsidP="00DA7956">
      <w:pPr>
        <w:rPr>
          <w:lang w:val="en-US"/>
        </w:rPr>
      </w:pPr>
      <w:r w:rsidRPr="00136857">
        <w:rPr>
          <w:lang w:val="en-US"/>
        </w:rPr>
        <w:t xml:space="preserve">           END-CALL</w:t>
      </w:r>
    </w:p>
    <w:p w14:paraId="73EAB185" w14:textId="77777777" w:rsidR="00DA7956" w:rsidRPr="00136857" w:rsidRDefault="00DA7956" w:rsidP="00DA7956">
      <w:pPr>
        <w:rPr>
          <w:lang w:val="en-US"/>
        </w:rPr>
      </w:pPr>
    </w:p>
    <w:p w14:paraId="0DA9402B" w14:textId="77777777" w:rsidR="00DA7956" w:rsidRPr="00136857" w:rsidRDefault="00DA7956" w:rsidP="00DA7956">
      <w:pPr>
        <w:rPr>
          <w:i/>
          <w:lang w:val="en-US"/>
        </w:rPr>
      </w:pPr>
      <w:r w:rsidRPr="00136857">
        <w:rPr>
          <w:i/>
          <w:lang w:val="en-US"/>
        </w:rPr>
        <w:t xml:space="preserve">      * Show preview</w:t>
      </w:r>
    </w:p>
    <w:p w14:paraId="310F670C" w14:textId="77777777" w:rsidR="00DA7956" w:rsidRPr="00136857" w:rsidRDefault="00DA7956" w:rsidP="00DA7956">
      <w:pPr>
        <w:rPr>
          <w:lang w:val="en-US"/>
        </w:rPr>
      </w:pPr>
      <w:r w:rsidRPr="00136857">
        <w:rPr>
          <w:lang w:val="en-US"/>
        </w:rPr>
        <w:t xml:space="preserve">           MOVE "." &amp; X"00" TO PATH.</w:t>
      </w:r>
    </w:p>
    <w:p w14:paraId="36F0FE64" w14:textId="77777777" w:rsidR="00DA7956" w:rsidRPr="00136857" w:rsidRDefault="00DA7956" w:rsidP="00DA7956">
      <w:pPr>
        <w:rPr>
          <w:lang w:val="en-US"/>
        </w:rPr>
      </w:pPr>
      <w:r w:rsidRPr="00136857">
        <w:rPr>
          <w:lang w:val="en-US"/>
        </w:rPr>
        <w:t xml:space="preserve">           CALL WINAPI "</w:t>
      </w:r>
      <w:r w:rsidRPr="00136857">
        <w:rPr>
          <w:b/>
          <w:lang w:val="en-US"/>
        </w:rPr>
        <w:t>LlPreviewDisplayA</w:t>
      </w:r>
      <w:r w:rsidRPr="00136857">
        <w:rPr>
          <w:lang w:val="en-US"/>
        </w:rPr>
        <w:t>"</w:t>
      </w:r>
    </w:p>
    <w:p w14:paraId="565C23A9" w14:textId="77777777" w:rsidR="00DA7956" w:rsidRPr="00136857" w:rsidRDefault="00DA7956" w:rsidP="00DA7956">
      <w:pPr>
        <w:rPr>
          <w:lang w:val="en-US"/>
        </w:rPr>
      </w:pPr>
      <w:r w:rsidRPr="00136857">
        <w:rPr>
          <w:lang w:val="en-US"/>
        </w:rPr>
        <w:t xml:space="preserve">                USING BY VALUE JOB-HANDLE</w:t>
      </w:r>
    </w:p>
    <w:p w14:paraId="27D0E25D" w14:textId="77777777" w:rsidR="00DA7956" w:rsidRPr="00136857" w:rsidRDefault="00DA7956" w:rsidP="00DA7956">
      <w:pPr>
        <w:rPr>
          <w:lang w:val="en-US"/>
        </w:rPr>
      </w:pPr>
      <w:r w:rsidRPr="00136857">
        <w:rPr>
          <w:lang w:val="en-US"/>
        </w:rPr>
        <w:t xml:space="preserve">                      BY REFERENCE PROJECTNAME</w:t>
      </w:r>
    </w:p>
    <w:p w14:paraId="1388C6B4" w14:textId="77777777" w:rsidR="00DA7956" w:rsidRPr="00136857" w:rsidRDefault="00DA7956" w:rsidP="00DA7956">
      <w:pPr>
        <w:rPr>
          <w:lang w:val="en-US"/>
        </w:rPr>
      </w:pPr>
      <w:r w:rsidRPr="00136857">
        <w:rPr>
          <w:lang w:val="en-US"/>
        </w:rPr>
        <w:t xml:space="preserve">                      BY REFERENCE PATH</w:t>
      </w:r>
    </w:p>
    <w:p w14:paraId="013BB4B9" w14:textId="77777777" w:rsidR="00DA7956" w:rsidRPr="00136857" w:rsidRDefault="00DA7956" w:rsidP="00DA7956">
      <w:pPr>
        <w:rPr>
          <w:lang w:val="en-US"/>
        </w:rPr>
      </w:pPr>
      <w:r w:rsidRPr="00136857">
        <w:rPr>
          <w:lang w:val="en-US"/>
        </w:rPr>
        <w:t xml:space="preserve">                      BY VALUE WINDOW-HANDLE</w:t>
      </w:r>
    </w:p>
    <w:p w14:paraId="6A90BBB3" w14:textId="77777777" w:rsidR="00DA7956" w:rsidRPr="00136857" w:rsidRDefault="00DA7956" w:rsidP="00DA7956">
      <w:pPr>
        <w:rPr>
          <w:lang w:val="en-US"/>
        </w:rPr>
      </w:pPr>
      <w:r w:rsidRPr="00136857">
        <w:rPr>
          <w:lang w:val="en-US"/>
        </w:rPr>
        <w:t xml:space="preserve">                RETURNING RC-INT</w:t>
      </w:r>
    </w:p>
    <w:p w14:paraId="4D7DBF75" w14:textId="77777777" w:rsidR="00DA7956" w:rsidRPr="00136857" w:rsidRDefault="00DA7956" w:rsidP="00DA7956">
      <w:pPr>
        <w:rPr>
          <w:lang w:val="en-US"/>
        </w:rPr>
      </w:pPr>
      <w:r w:rsidRPr="00136857">
        <w:rPr>
          <w:lang w:val="en-US"/>
        </w:rPr>
        <w:t xml:space="preserve">             END-CALL</w:t>
      </w:r>
    </w:p>
    <w:p w14:paraId="6C26D35A" w14:textId="77777777" w:rsidR="00DA7956" w:rsidRPr="00136857" w:rsidRDefault="00DA7956" w:rsidP="00DA7956">
      <w:pPr>
        <w:rPr>
          <w:lang w:val="en-US"/>
        </w:rPr>
      </w:pPr>
    </w:p>
    <w:p w14:paraId="30CC36CB" w14:textId="5D0BB6F9" w:rsidR="008A371F" w:rsidRPr="00136857" w:rsidRDefault="00DA7956" w:rsidP="00DA7956">
      <w:pPr>
        <w:rPr>
          <w:lang w:val="en-US"/>
        </w:rPr>
      </w:pPr>
      <w:r w:rsidRPr="00136857">
        <w:rPr>
          <w:lang w:val="en-US"/>
        </w:rPr>
        <w:t xml:space="preserve">      [...]</w:t>
      </w:r>
    </w:p>
    <w:p w14:paraId="4117BF28" w14:textId="77777777" w:rsidR="008A371F" w:rsidRPr="00136857" w:rsidRDefault="008A371F" w:rsidP="00B42750">
      <w:pPr>
        <w:rPr>
          <w:lang w:val="en-US"/>
        </w:rPr>
        <w:sectPr w:rsidR="008A371F" w:rsidRPr="00136857" w:rsidSect="007F0621">
          <w:pgSz w:w="11910" w:h="16840"/>
          <w:pgMar w:top="2835" w:right="1134" w:bottom="278" w:left="1418" w:header="720" w:footer="1270" w:gutter="0"/>
          <w:cols w:space="720"/>
        </w:sectPr>
      </w:pPr>
    </w:p>
    <w:p w14:paraId="470D2737" w14:textId="77777777" w:rsidR="008A371F" w:rsidRPr="00136857" w:rsidRDefault="0027628E" w:rsidP="007E2773">
      <w:pPr>
        <w:rPr>
          <w:lang w:val="en-US"/>
        </w:rPr>
      </w:pPr>
      <w:r w:rsidRPr="00136857">
        <w:rPr>
          <w:noProof/>
          <w:lang w:val="en-US" w:eastAsia="de-DE"/>
        </w:rPr>
        <w:lastRenderedPageBreak/>
        <mc:AlternateContent>
          <mc:Choice Requires="wps">
            <w:drawing>
              <wp:anchor distT="0" distB="0" distL="114300" distR="114300" simplePos="0" relativeHeight="503310704" behindDoc="1" locked="0" layoutInCell="1" allowOverlap="1" wp14:anchorId="11357F19" wp14:editId="4C59A4D8">
                <wp:simplePos x="0" y="0"/>
                <wp:positionH relativeFrom="page">
                  <wp:posOffset>0</wp:posOffset>
                </wp:positionH>
                <wp:positionV relativeFrom="page">
                  <wp:posOffset>0</wp:posOffset>
                </wp:positionV>
                <wp:extent cx="7560310" cy="10692130"/>
                <wp:effectExtent l="0" t="0" r="254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73315" id="Rectangle 2" o:spid="_x0000_s1026" style="position:absolute;margin-left:0;margin-top:0;width:595.3pt;height:841.9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FNgjrggIA&#10;AP0EAAAOAAAAAAAAAAAAAAAAAC4CAABkcnMvZTJvRG9jLnhtbFBLAQItABQABgAIAAAAIQA3DOVj&#10;2wAAAAcBAAAPAAAAAAAAAAAAAAAAANwEAABkcnMvZG93bnJldi54bWxQSwUGAAAAAAQABADzAAAA&#10;5AUAAAAA&#10;" fillcolor="#6d6e71" stroked="f">
                <w10:wrap anchorx="page" anchory="page"/>
              </v:rect>
            </w:pict>
          </mc:Fallback>
        </mc:AlternateContent>
      </w:r>
    </w:p>
    <w:p w14:paraId="5EA63FF8" w14:textId="77777777" w:rsidR="008A371F" w:rsidRPr="00136857" w:rsidRDefault="008A371F" w:rsidP="007E2773">
      <w:pPr>
        <w:rPr>
          <w:lang w:val="en-US"/>
        </w:rPr>
      </w:pPr>
    </w:p>
    <w:p w14:paraId="2AF108E0" w14:textId="77777777" w:rsidR="008A371F" w:rsidRPr="00136857" w:rsidRDefault="008A371F" w:rsidP="007E2773">
      <w:pPr>
        <w:rPr>
          <w:lang w:val="en-US"/>
        </w:rPr>
      </w:pPr>
    </w:p>
    <w:p w14:paraId="7BEE55E8" w14:textId="77777777" w:rsidR="008A371F" w:rsidRPr="00136857" w:rsidRDefault="008A371F" w:rsidP="007E2773">
      <w:pPr>
        <w:rPr>
          <w:lang w:val="en-US"/>
        </w:rPr>
      </w:pPr>
    </w:p>
    <w:p w14:paraId="0162B200" w14:textId="77777777" w:rsidR="008A371F" w:rsidRPr="00136857" w:rsidRDefault="008A371F" w:rsidP="007E2773">
      <w:pPr>
        <w:rPr>
          <w:lang w:val="en-US"/>
        </w:rPr>
      </w:pPr>
    </w:p>
    <w:p w14:paraId="42536245" w14:textId="77777777" w:rsidR="008A371F" w:rsidRPr="00136857" w:rsidRDefault="008A371F" w:rsidP="007E2773">
      <w:pPr>
        <w:rPr>
          <w:lang w:val="en-US"/>
        </w:rPr>
      </w:pPr>
    </w:p>
    <w:p w14:paraId="13EDDAB8" w14:textId="77777777" w:rsidR="008A371F" w:rsidRPr="00136857" w:rsidRDefault="008A371F" w:rsidP="007E2773">
      <w:pPr>
        <w:rPr>
          <w:lang w:val="en-US"/>
        </w:rPr>
      </w:pPr>
    </w:p>
    <w:p w14:paraId="26EC8822" w14:textId="77777777" w:rsidR="008A371F" w:rsidRPr="00136857" w:rsidRDefault="008A371F" w:rsidP="007E2773">
      <w:pPr>
        <w:rPr>
          <w:lang w:val="en-US"/>
        </w:rPr>
      </w:pPr>
    </w:p>
    <w:p w14:paraId="5B2F382C" w14:textId="77777777" w:rsidR="008A371F" w:rsidRPr="00136857" w:rsidRDefault="008A371F" w:rsidP="007E2773">
      <w:pPr>
        <w:rPr>
          <w:lang w:val="en-US"/>
        </w:rPr>
      </w:pPr>
    </w:p>
    <w:p w14:paraId="3D8AD630" w14:textId="77777777" w:rsidR="008A371F" w:rsidRPr="00136857" w:rsidRDefault="008A371F" w:rsidP="007E2773">
      <w:pPr>
        <w:rPr>
          <w:lang w:val="en-US"/>
        </w:rPr>
      </w:pPr>
    </w:p>
    <w:p w14:paraId="1247BFFD" w14:textId="77777777" w:rsidR="008A371F" w:rsidRPr="00136857" w:rsidRDefault="008A371F" w:rsidP="007E2773">
      <w:pPr>
        <w:rPr>
          <w:lang w:val="en-US"/>
        </w:rPr>
      </w:pPr>
    </w:p>
    <w:p w14:paraId="659D0A80" w14:textId="77777777" w:rsidR="008A371F" w:rsidRPr="00136857" w:rsidRDefault="008A371F" w:rsidP="007E2773">
      <w:pPr>
        <w:rPr>
          <w:lang w:val="en-US"/>
        </w:rPr>
      </w:pPr>
    </w:p>
    <w:p w14:paraId="54A8B62D" w14:textId="77777777" w:rsidR="008A371F" w:rsidRPr="00136857" w:rsidRDefault="008A371F" w:rsidP="007E2773">
      <w:pPr>
        <w:rPr>
          <w:lang w:val="en-US"/>
        </w:rPr>
      </w:pPr>
    </w:p>
    <w:p w14:paraId="6761C8D7" w14:textId="77777777" w:rsidR="008A371F" w:rsidRPr="00136857" w:rsidRDefault="008A371F" w:rsidP="007E2773">
      <w:pPr>
        <w:rPr>
          <w:lang w:val="en-US"/>
        </w:rPr>
      </w:pPr>
    </w:p>
    <w:p w14:paraId="2D62E0E9" w14:textId="77777777" w:rsidR="008A371F" w:rsidRPr="00136857" w:rsidRDefault="008A371F" w:rsidP="007E2773">
      <w:pPr>
        <w:rPr>
          <w:lang w:val="en-US"/>
        </w:rPr>
      </w:pPr>
    </w:p>
    <w:p w14:paraId="455B0756" w14:textId="77777777" w:rsidR="008A371F" w:rsidRPr="00136857" w:rsidRDefault="008A371F" w:rsidP="007E2773">
      <w:pPr>
        <w:rPr>
          <w:lang w:val="en-US"/>
        </w:rPr>
      </w:pPr>
    </w:p>
    <w:p w14:paraId="50354D07" w14:textId="77777777" w:rsidR="008A371F" w:rsidRPr="00136857" w:rsidRDefault="008A371F" w:rsidP="007E2773">
      <w:pPr>
        <w:rPr>
          <w:lang w:val="en-US"/>
        </w:rPr>
      </w:pPr>
    </w:p>
    <w:p w14:paraId="27D8D6C4" w14:textId="77777777" w:rsidR="008A371F" w:rsidRPr="00136857" w:rsidRDefault="008A371F" w:rsidP="007E2773">
      <w:pPr>
        <w:rPr>
          <w:lang w:val="en-US"/>
        </w:rPr>
      </w:pPr>
    </w:p>
    <w:p w14:paraId="44B3F325" w14:textId="77777777" w:rsidR="008A371F" w:rsidRPr="00136857" w:rsidRDefault="008A371F" w:rsidP="007E2773">
      <w:pPr>
        <w:rPr>
          <w:lang w:val="en-US"/>
        </w:rPr>
      </w:pPr>
    </w:p>
    <w:p w14:paraId="4683B965" w14:textId="77777777" w:rsidR="008A371F" w:rsidRPr="00136857" w:rsidRDefault="008A371F" w:rsidP="007E2773">
      <w:pPr>
        <w:rPr>
          <w:lang w:val="en-US"/>
        </w:rPr>
      </w:pPr>
    </w:p>
    <w:p w14:paraId="466C2132" w14:textId="77777777" w:rsidR="008A371F" w:rsidRPr="00136857" w:rsidRDefault="008A371F" w:rsidP="007E2773">
      <w:pPr>
        <w:rPr>
          <w:lang w:val="en-US"/>
        </w:rPr>
      </w:pPr>
    </w:p>
    <w:p w14:paraId="3D425C46" w14:textId="77777777" w:rsidR="008A371F" w:rsidRPr="00136857" w:rsidRDefault="008A371F" w:rsidP="007E2773">
      <w:pPr>
        <w:tabs>
          <w:tab w:val="left" w:pos="2277"/>
        </w:tabs>
        <w:rPr>
          <w:lang w:val="en-US"/>
        </w:rPr>
      </w:pPr>
    </w:p>
    <w:p w14:paraId="35DAAC7E" w14:textId="77777777" w:rsidR="008A371F" w:rsidRPr="00136857" w:rsidRDefault="008A371F" w:rsidP="007E2773">
      <w:pPr>
        <w:rPr>
          <w:lang w:val="en-US"/>
        </w:rPr>
      </w:pPr>
    </w:p>
    <w:p w14:paraId="2118270E" w14:textId="77777777" w:rsidR="008A371F" w:rsidRPr="00136857" w:rsidRDefault="008A371F" w:rsidP="007E2773">
      <w:pPr>
        <w:rPr>
          <w:lang w:val="en-US"/>
        </w:rPr>
      </w:pPr>
    </w:p>
    <w:p w14:paraId="369F104A" w14:textId="77777777" w:rsidR="008A371F" w:rsidRPr="00136857" w:rsidRDefault="008A371F" w:rsidP="007E2773">
      <w:pPr>
        <w:rPr>
          <w:lang w:val="en-US"/>
        </w:rPr>
      </w:pPr>
    </w:p>
    <w:p w14:paraId="0F40B64F" w14:textId="77777777" w:rsidR="008A371F" w:rsidRPr="00136857" w:rsidRDefault="008A371F" w:rsidP="007E2773">
      <w:pPr>
        <w:rPr>
          <w:lang w:val="en-US"/>
        </w:rPr>
      </w:pPr>
    </w:p>
    <w:p w14:paraId="409EBCDB" w14:textId="77777777" w:rsidR="008A371F" w:rsidRPr="00136857" w:rsidRDefault="008A371F" w:rsidP="007E2773">
      <w:pPr>
        <w:rPr>
          <w:lang w:val="en-US"/>
        </w:rPr>
      </w:pPr>
    </w:p>
    <w:p w14:paraId="24BFF454" w14:textId="77777777" w:rsidR="008A371F" w:rsidRPr="00136857" w:rsidRDefault="008A371F" w:rsidP="007E2773">
      <w:pPr>
        <w:rPr>
          <w:lang w:val="en-US"/>
        </w:rPr>
      </w:pPr>
    </w:p>
    <w:p w14:paraId="730CFB07" w14:textId="77777777" w:rsidR="008A371F" w:rsidRPr="00136857" w:rsidRDefault="008A371F" w:rsidP="007E2773">
      <w:pPr>
        <w:rPr>
          <w:lang w:val="en-US"/>
        </w:rPr>
      </w:pPr>
    </w:p>
    <w:p w14:paraId="54072471" w14:textId="77777777" w:rsidR="008A371F" w:rsidRPr="00136857" w:rsidRDefault="008A371F" w:rsidP="007E2773">
      <w:pPr>
        <w:rPr>
          <w:lang w:val="en-US"/>
        </w:rPr>
      </w:pPr>
    </w:p>
    <w:p w14:paraId="310DE848" w14:textId="77777777" w:rsidR="008A371F" w:rsidRPr="00136857" w:rsidRDefault="008A371F" w:rsidP="007E2773">
      <w:pPr>
        <w:rPr>
          <w:lang w:val="en-US"/>
        </w:rPr>
      </w:pPr>
    </w:p>
    <w:p w14:paraId="7D94D4D7" w14:textId="77777777" w:rsidR="008A371F" w:rsidRPr="00136857" w:rsidRDefault="008A371F" w:rsidP="007E2773">
      <w:pPr>
        <w:rPr>
          <w:lang w:val="en-US"/>
        </w:rPr>
      </w:pPr>
    </w:p>
    <w:p w14:paraId="51B62F45" w14:textId="77777777" w:rsidR="008A371F" w:rsidRPr="00136857" w:rsidRDefault="008A371F" w:rsidP="007E2773">
      <w:pPr>
        <w:rPr>
          <w:lang w:val="en-US"/>
        </w:rPr>
      </w:pPr>
    </w:p>
    <w:p w14:paraId="55404AF3" w14:textId="77777777" w:rsidR="008A371F" w:rsidRPr="00136857" w:rsidRDefault="008A371F" w:rsidP="007E2773">
      <w:pPr>
        <w:rPr>
          <w:lang w:val="en-US"/>
        </w:rPr>
      </w:pPr>
    </w:p>
    <w:p w14:paraId="1E8820CC" w14:textId="77777777" w:rsidR="008A371F" w:rsidRPr="00136857" w:rsidRDefault="008A371F" w:rsidP="007E2773">
      <w:pPr>
        <w:rPr>
          <w:lang w:val="en-US"/>
        </w:rPr>
      </w:pPr>
    </w:p>
    <w:p w14:paraId="675F07C0" w14:textId="77777777" w:rsidR="008A371F" w:rsidRPr="00136857" w:rsidRDefault="008A371F" w:rsidP="007E2773">
      <w:pPr>
        <w:rPr>
          <w:lang w:val="en-US"/>
        </w:rPr>
      </w:pPr>
    </w:p>
    <w:p w14:paraId="43B94231" w14:textId="77777777" w:rsidR="008A371F" w:rsidRPr="00136857" w:rsidRDefault="008A371F" w:rsidP="007E2773">
      <w:pPr>
        <w:rPr>
          <w:lang w:val="en-US"/>
        </w:rPr>
      </w:pPr>
    </w:p>
    <w:p w14:paraId="352D2BCA" w14:textId="77777777" w:rsidR="008A371F" w:rsidRPr="00136857" w:rsidRDefault="008A371F" w:rsidP="007E2773">
      <w:pPr>
        <w:rPr>
          <w:lang w:val="en-US"/>
        </w:rPr>
      </w:pPr>
    </w:p>
    <w:p w14:paraId="20F5C3FE" w14:textId="77777777" w:rsidR="008A371F" w:rsidRPr="00136857" w:rsidRDefault="008A371F" w:rsidP="007E2773">
      <w:pPr>
        <w:rPr>
          <w:lang w:val="en-US"/>
        </w:rPr>
      </w:pPr>
    </w:p>
    <w:p w14:paraId="0F6CB86D" w14:textId="77777777" w:rsidR="008A371F" w:rsidRPr="00136857" w:rsidRDefault="008A371F" w:rsidP="007E2773">
      <w:pPr>
        <w:rPr>
          <w:lang w:val="en-US"/>
        </w:rPr>
      </w:pPr>
    </w:p>
    <w:p w14:paraId="58EBD635" w14:textId="77777777" w:rsidR="008A371F" w:rsidRPr="00136857" w:rsidRDefault="008A371F" w:rsidP="007E2773">
      <w:pPr>
        <w:rPr>
          <w:lang w:val="en-US"/>
        </w:rPr>
      </w:pPr>
    </w:p>
    <w:p w14:paraId="6A859A53" w14:textId="77777777" w:rsidR="008A371F" w:rsidRPr="00136857" w:rsidRDefault="008A371F" w:rsidP="007E2773">
      <w:pPr>
        <w:rPr>
          <w:lang w:val="en-US"/>
        </w:rPr>
      </w:pPr>
    </w:p>
    <w:p w14:paraId="227E51A6" w14:textId="77777777" w:rsidR="008A371F" w:rsidRPr="00136857" w:rsidRDefault="008A371F" w:rsidP="007E2773">
      <w:pPr>
        <w:rPr>
          <w:lang w:val="en-US"/>
        </w:rPr>
      </w:pPr>
    </w:p>
    <w:p w14:paraId="630F0B91" w14:textId="77777777" w:rsidR="008A371F" w:rsidRPr="00136857" w:rsidRDefault="008A371F" w:rsidP="007E2773">
      <w:pPr>
        <w:rPr>
          <w:sz w:val="19"/>
          <w:lang w:val="en-US"/>
        </w:rPr>
      </w:pPr>
    </w:p>
    <w:p w14:paraId="533BB7B4" w14:textId="2E6E71CE" w:rsidR="008A371F" w:rsidRPr="00136857" w:rsidRDefault="0027628E" w:rsidP="007E2773">
      <w:pPr>
        <w:jc w:val="center"/>
        <w:rPr>
          <w:rFonts w:ascii="Humnst777 BT" w:hAnsi="Humnst777 BT"/>
          <w:color w:val="EEECE1" w:themeColor="background2"/>
          <w:lang w:val="en-US"/>
        </w:rPr>
      </w:pPr>
      <w:r w:rsidRPr="00136857">
        <w:rPr>
          <w:rFonts w:ascii="Humnst777 BT" w:hAnsi="Humnst777 BT"/>
          <w:color w:val="EEECE1" w:themeColor="background2"/>
          <w:lang w:val="en-US"/>
        </w:rPr>
        <w:t>combit GmbH</w:t>
      </w:r>
      <w:r w:rsidR="007E2773" w:rsidRPr="00136857">
        <w:rPr>
          <w:rFonts w:ascii="Humnst777 BT" w:hAnsi="Humnst777 BT"/>
          <w:color w:val="EEECE1" w:themeColor="background2"/>
          <w:lang w:val="en-US"/>
        </w:rPr>
        <w:t xml:space="preserve">     </w:t>
      </w:r>
      <w:r w:rsidR="00092B8E" w:rsidRPr="00136857">
        <w:rPr>
          <w:rFonts w:ascii="Humnst777 BT" w:hAnsi="Humnst777 BT"/>
          <w:color w:val="EEECE1" w:themeColor="background2"/>
          <w:lang w:val="en-US"/>
        </w:rPr>
        <w:t>Bücklestr. 3-5</w:t>
      </w:r>
      <w:r w:rsidR="007E2773" w:rsidRPr="00136857">
        <w:rPr>
          <w:rFonts w:ascii="Humnst777 BT" w:hAnsi="Humnst777 BT"/>
          <w:color w:val="EEECE1" w:themeColor="background2"/>
          <w:lang w:val="en-US"/>
        </w:rPr>
        <w:t xml:space="preserve">     </w:t>
      </w:r>
      <w:r w:rsidRPr="00136857">
        <w:rPr>
          <w:rFonts w:ascii="Humnst777 BT" w:hAnsi="Humnst777 BT"/>
          <w:color w:val="EEECE1" w:themeColor="background2"/>
          <w:lang w:val="en-US"/>
        </w:rPr>
        <w:t>7846</w:t>
      </w:r>
      <w:r w:rsidR="00092B8E" w:rsidRPr="00136857">
        <w:rPr>
          <w:rFonts w:ascii="Humnst777 BT" w:hAnsi="Humnst777 BT"/>
          <w:color w:val="EEECE1" w:themeColor="background2"/>
          <w:lang w:val="en-US"/>
        </w:rPr>
        <w:t>7</w:t>
      </w:r>
      <w:r w:rsidRPr="00136857">
        <w:rPr>
          <w:rFonts w:ascii="Humnst777 BT" w:hAnsi="Humnst777 BT"/>
          <w:color w:val="EEECE1" w:themeColor="background2"/>
          <w:spacing w:val="-4"/>
          <w:lang w:val="en-US"/>
        </w:rPr>
        <w:t xml:space="preserve"> </w:t>
      </w:r>
      <w:r w:rsidRPr="00136857">
        <w:rPr>
          <w:rFonts w:ascii="Humnst777 BT" w:hAnsi="Humnst777 BT"/>
          <w:color w:val="EEECE1" w:themeColor="background2"/>
          <w:lang w:val="en-US"/>
        </w:rPr>
        <w:t>Konstanz</w:t>
      </w:r>
      <w:r w:rsidR="007E2773" w:rsidRPr="00136857">
        <w:rPr>
          <w:rFonts w:ascii="Humnst777 BT" w:hAnsi="Humnst777 BT"/>
          <w:color w:val="EEECE1" w:themeColor="background2"/>
          <w:lang w:val="en-US"/>
        </w:rPr>
        <w:t xml:space="preserve">     </w:t>
      </w:r>
      <w:r w:rsidR="00136857" w:rsidRPr="00136857">
        <w:rPr>
          <w:rFonts w:ascii="Humnst777 BT" w:hAnsi="Humnst777 BT"/>
          <w:color w:val="EEECE1" w:themeColor="background2"/>
          <w:lang w:val="en-US"/>
        </w:rPr>
        <w:t>Germany</w:t>
      </w:r>
    </w:p>
    <w:p w14:paraId="35036229" w14:textId="2FE534CA" w:rsidR="008A371F" w:rsidRPr="00136857" w:rsidRDefault="00136857" w:rsidP="007E2773">
      <w:pPr>
        <w:spacing w:before="240" w:line="220" w:lineRule="atLeast"/>
        <w:jc w:val="center"/>
        <w:rPr>
          <w:rFonts w:ascii="Humnst777 BT" w:hAnsi="Humnst777 BT"/>
          <w:color w:val="EEECE1" w:themeColor="background2"/>
          <w:sz w:val="16"/>
          <w:szCs w:val="16"/>
          <w:lang w:val="en-US"/>
        </w:rPr>
      </w:pPr>
      <w:bookmarkStart w:id="5" w:name="_Hlk36474365"/>
      <w:r w:rsidRPr="00136857">
        <w:rPr>
          <w:rFonts w:ascii="Humnst777 BT" w:hAnsi="Humnst777 BT"/>
          <w:color w:val="EEECE1" w:themeColor="background2"/>
          <w:sz w:val="16"/>
          <w:szCs w:val="16"/>
          <w:lang w:val="en-US"/>
        </w:rPr>
        <w:t>© combit GmbH, combit does not make any statements about a particular suitability of the above information. Errors and omissions are expressly reserved. The information is provided without guarantee and does not contain any assurances. The information may also be an attempt to help you with a task, even if the product was not intended for this special purpose. All mentioned products and product designations as well as logos are trademarks, registered trademarks or property of the respective manufacturers.</w:t>
      </w:r>
    </w:p>
    <w:bookmarkEnd w:id="5"/>
    <w:p w14:paraId="5DD99CB4" w14:textId="157D02F9" w:rsidR="008A371F" w:rsidRPr="00136857" w:rsidRDefault="002C7C20" w:rsidP="007E2773">
      <w:pPr>
        <w:spacing w:before="240"/>
        <w:jc w:val="center"/>
        <w:rPr>
          <w:rFonts w:ascii="Humnst777 BT" w:hAnsi="Humnst777 BT"/>
          <w:color w:val="EEECE1" w:themeColor="background2"/>
          <w:sz w:val="32"/>
          <w:lang w:val="en-US"/>
        </w:rPr>
      </w:pPr>
      <w:r w:rsidRPr="00136857">
        <w:rPr>
          <w:lang w:val="en-US"/>
        </w:rPr>
        <w:fldChar w:fldCharType="begin"/>
      </w:r>
      <w:r w:rsidR="00136857" w:rsidRPr="00136857">
        <w:rPr>
          <w:lang w:val="en-US"/>
        </w:rPr>
        <w:instrText xml:space="preserve">HYPERLINK "https://www.combit.com/" \h </w:instrText>
      </w:r>
      <w:r w:rsidR="005E0386" w:rsidRPr="00136857">
        <w:rPr>
          <w:lang w:val="en-US"/>
        </w:rPr>
      </w:r>
      <w:r w:rsidRPr="00136857">
        <w:rPr>
          <w:lang w:val="en-US"/>
        </w:rPr>
        <w:fldChar w:fldCharType="separate"/>
      </w:r>
      <w:r w:rsidR="00136857" w:rsidRPr="00136857">
        <w:rPr>
          <w:rFonts w:ascii="Humnst777 BT" w:hAnsi="Humnst777 BT"/>
          <w:color w:val="EEECE1" w:themeColor="background2"/>
          <w:sz w:val="32"/>
          <w:lang w:val="en-US"/>
        </w:rPr>
        <w:t>combit.com</w:t>
      </w:r>
      <w:r w:rsidRPr="00136857">
        <w:rPr>
          <w:rFonts w:ascii="Humnst777 BT" w:hAnsi="Humnst777 BT"/>
          <w:color w:val="EEECE1" w:themeColor="background2"/>
          <w:sz w:val="32"/>
          <w:lang w:val="en-US"/>
        </w:rPr>
        <w:fldChar w:fldCharType="end"/>
      </w:r>
    </w:p>
    <w:sectPr w:rsidR="008A371F" w:rsidRPr="00136857">
      <w:headerReference w:type="default" r:id="rId13"/>
      <w:footerReference w:type="default" r:id="rId14"/>
      <w:pgSz w:w="11910" w:h="16840"/>
      <w:pgMar w:top="1580" w:right="11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34C2C" w14:textId="77777777" w:rsidR="000677A4" w:rsidRDefault="000677A4" w:rsidP="00D971FA">
      <w:r>
        <w:separator/>
      </w:r>
    </w:p>
  </w:endnote>
  <w:endnote w:type="continuationSeparator" w:id="0">
    <w:p w14:paraId="4819CAF3" w14:textId="77777777" w:rsidR="000677A4" w:rsidRDefault="000677A4" w:rsidP="00D9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umnst777 Lt BT">
    <w:panose1 w:val="020B0402030504020204"/>
    <w:charset w:val="00"/>
    <w:family w:val="swiss"/>
    <w:pitch w:val="variable"/>
    <w:sig w:usb0="00000087" w:usb1="00000000" w:usb2="00000000" w:usb3="00000000" w:csb0="0000001B" w:csb1="00000000"/>
  </w:font>
  <w:font w:name="Humnst777 BT">
    <w:panose1 w:val="020B0603030504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CC21D" w14:textId="77777777" w:rsidR="00F72848" w:rsidRDefault="00F72848">
    <w:pPr>
      <w:pStyle w:val="Fuzeile"/>
    </w:pPr>
    <w:r>
      <w:rPr>
        <w:noProof/>
        <w:lang w:eastAsia="de-DE"/>
      </w:rPr>
      <mc:AlternateContent>
        <mc:Choice Requires="wps">
          <w:drawing>
            <wp:anchor distT="0" distB="0" distL="114300" distR="114300" simplePos="0" relativeHeight="251669504" behindDoc="0" locked="0" layoutInCell="1" allowOverlap="1" wp14:anchorId="5A44179F" wp14:editId="014B1737">
              <wp:simplePos x="0" y="0"/>
              <wp:positionH relativeFrom="column">
                <wp:posOffset>4847811</wp:posOffset>
              </wp:positionH>
              <wp:positionV relativeFrom="bottomMargin">
                <wp:posOffset>498502</wp:posOffset>
              </wp:positionV>
              <wp:extent cx="2122998" cy="331200"/>
              <wp:effectExtent l="0" t="0" r="10795" b="1206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727A7"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44179F" id="_x0000_t202" coordsize="21600,21600" o:spt="202" path="m,l,21600r21600,l21600,xe">
              <v:stroke joinstyle="miter"/>
              <v:path gradientshapeok="t" o:connecttype="rect"/>
            </v:shapetype>
            <v:shape id="_x0000_s1027" type="#_x0000_t202" style="position:absolute;margin-left:381.7pt;margin-top:39.25pt;width:167.15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OmfO4KvAgAAsQUAAA4A&#10;AAAAAAAAAAAAAAAALgIAAGRycy9lMm9Eb2MueG1sUEsBAi0AFAAGAAgAAAAhAEIJ7ufgAAAACwEA&#10;AA8AAAAAAAAAAAAAAAAACQUAAGRycy9kb3ducmV2LnhtbFBLBQYAAAAABAAEAPMAAAAWBgAAAAA=&#10;" filled="f" stroked="f">
              <v:textbox inset="0,0,0,0">
                <w:txbxContent>
                  <w:p w14:paraId="457727A7"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58239" behindDoc="0" locked="0" layoutInCell="1" allowOverlap="1" wp14:anchorId="38C65466" wp14:editId="2BA0A878">
              <wp:simplePos x="0" y="0"/>
              <wp:positionH relativeFrom="page">
                <wp:align>right</wp:align>
              </wp:positionH>
              <wp:positionV relativeFrom="paragraph">
                <wp:posOffset>166315</wp:posOffset>
              </wp:positionV>
              <wp:extent cx="7560310" cy="786130"/>
              <wp:effectExtent l="0" t="0" r="254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618427F" id="Rectangle 10" o:spid="_x0000_s1026" style="position:absolute;margin-left:544.1pt;margin-top:13.1pt;width:595.3pt;height:61.9pt;z-index:251658239;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" fillcolor="#c6c8ca"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82CE8" w14:textId="77777777" w:rsidR="00532238" w:rsidRDefault="00B03D03">
    <w:pPr>
      <w:pStyle w:val="Fuzeile"/>
    </w:pPr>
    <w:r>
      <w:rPr>
        <w:noProof/>
        <w:lang w:eastAsia="de-DE"/>
      </w:rPr>
      <mc:AlternateContent>
        <mc:Choice Requires="wps">
          <w:drawing>
            <wp:anchor distT="0" distB="0" distL="114300" distR="114300" simplePos="0" relativeHeight="251672576" behindDoc="0" locked="0" layoutInCell="1" allowOverlap="1" wp14:anchorId="58CE9035" wp14:editId="077F2570">
              <wp:simplePos x="0" y="0"/>
              <wp:positionH relativeFrom="column">
                <wp:posOffset>4778679</wp:posOffset>
              </wp:positionH>
              <wp:positionV relativeFrom="bottomMargin">
                <wp:posOffset>497840</wp:posOffset>
              </wp:positionV>
              <wp:extent cx="1240210" cy="330835"/>
              <wp:effectExtent l="0" t="0" r="17145" b="1206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2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0A808"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CE9035" id="_x0000_t202" coordsize="21600,21600" o:spt="202" path="m,l,21600r21600,l21600,xe">
              <v:stroke joinstyle="miter"/>
              <v:path gradientshapeok="t" o:connecttype="rect"/>
            </v:shapetype>
            <v:shape id="_x0000_s1029" type="#_x0000_t202" style="position:absolute;margin-left:376.25pt;margin-top:39.2pt;width:97.6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2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" filled="f" stroked="f">
              <v:textbox inset="0,0,0,0">
                <w:txbxContent>
                  <w:p w14:paraId="5B40A808"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71552" behindDoc="0" locked="0" layoutInCell="1" allowOverlap="1" wp14:anchorId="33CBE78B" wp14:editId="307E9FA1">
              <wp:simplePos x="0" y="0"/>
              <wp:positionH relativeFrom="page">
                <wp:posOffset>0</wp:posOffset>
              </wp:positionH>
              <wp:positionV relativeFrom="paragraph">
                <wp:posOffset>173355</wp:posOffset>
              </wp:positionV>
              <wp:extent cx="7560310" cy="786130"/>
              <wp:effectExtent l="0" t="0" r="254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DED211A" id="Rectangle 10" o:spid="_x0000_s1026" style="position:absolute;margin-left:0;margin-top:13.65pt;width:595.3pt;height:61.9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" fillcolor="#c6c8ca" stroked="f">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673B7" w14:textId="77777777" w:rsidR="00532238" w:rsidRDefault="00532238">
    <w:pPr>
      <w:pStyle w:val="Fuzeile"/>
    </w:pPr>
    <w:r>
      <w:rPr>
        <w:noProof/>
        <w:lang w:eastAsia="de-DE"/>
      </w:rPr>
      <mc:AlternateContent>
        <mc:Choice Requires="wps">
          <w:drawing>
            <wp:anchor distT="0" distB="0" distL="114300" distR="114300" simplePos="0" relativeHeight="251679744" behindDoc="0" locked="0" layoutInCell="1" allowOverlap="1" wp14:anchorId="702D4C12" wp14:editId="14CC43BB">
              <wp:simplePos x="0" y="0"/>
              <wp:positionH relativeFrom="column">
                <wp:posOffset>4847811</wp:posOffset>
              </wp:positionH>
              <wp:positionV relativeFrom="bottomMargin">
                <wp:posOffset>498502</wp:posOffset>
              </wp:positionV>
              <wp:extent cx="2122998" cy="331200"/>
              <wp:effectExtent l="0" t="0" r="10795" b="1206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EADDF"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2D4C12" id="_x0000_t202" coordsize="21600,21600" o:spt="202" path="m,l,21600r21600,l21600,xe">
              <v:stroke joinstyle="miter"/>
              <v:path gradientshapeok="t" o:connecttype="rect"/>
            </v:shapetype>
            <v:shape id="_x0000_s1030" type="#_x0000_t202" style="position:absolute;margin-left:381.7pt;margin-top:39.25pt;width:167.15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BwKiw6vAgAAsQUAAA4A&#10;AAAAAAAAAAAAAAAALgIAAGRycy9lMm9Eb2MueG1sUEsBAi0AFAAGAAgAAAAhAEIJ7ufgAAAACwEA&#10;AA8AAAAAAAAAAAAAAAAACQUAAGRycy9kb3ducmV2LnhtbFBLBQYAAAAABAAEAPMAAAAWBgAAAAA=&#10;" filled="f" stroked="f">
              <v:textbox inset="0,0,0,0">
                <w:txbxContent>
                  <w:p w14:paraId="423EADDF"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6D0C5" w14:textId="77777777" w:rsidR="000677A4" w:rsidRDefault="000677A4" w:rsidP="00D971FA">
      <w:r>
        <w:separator/>
      </w:r>
    </w:p>
  </w:footnote>
  <w:footnote w:type="continuationSeparator" w:id="0">
    <w:p w14:paraId="69A5756C" w14:textId="77777777" w:rsidR="000677A4" w:rsidRDefault="000677A4" w:rsidP="00D9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B9E61" w14:textId="77777777" w:rsidR="00C07FA8" w:rsidRDefault="00C07FA8">
    <w:pPr>
      <w:pStyle w:val="Kopfzeile"/>
    </w:pPr>
    <w:r>
      <w:rPr>
        <w:noProof/>
        <w:lang w:eastAsia="de-DE"/>
      </w:rPr>
      <mc:AlternateContent>
        <mc:Choice Requires="wps">
          <w:drawing>
            <wp:anchor distT="0" distB="0" distL="114300" distR="114300" simplePos="0" relativeHeight="251659264" behindDoc="0" locked="0" layoutInCell="1" allowOverlap="1" wp14:anchorId="55220FED" wp14:editId="16C9E432">
              <wp:simplePos x="0" y="0"/>
              <wp:positionH relativeFrom="column">
                <wp:posOffset>3938905</wp:posOffset>
              </wp:positionH>
              <wp:positionV relativeFrom="paragraph">
                <wp:posOffset>632460</wp:posOffset>
              </wp:positionV>
              <wp:extent cx="1843405" cy="2165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F13B4"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wps:txbx>
                    <wps:bodyPr rot="0" vert="horz" wrap="square" lIns="0" tIns="0" rIns="0" bIns="0" anchor="t" anchorCtr="0" upright="1">
                      <a:noAutofit/>
                    </wps:bodyPr>
                  </wps:wsp>
                </a:graphicData>
              </a:graphic>
            </wp:anchor>
          </w:drawing>
        </mc:Choice>
        <mc:Fallback>
          <w:pict>
            <v:shapetype w14:anchorId="55220FED" id="_x0000_t202" coordsize="21600,21600" o:spt="202" path="m,l,21600r21600,l21600,xe">
              <v:stroke joinstyle="miter"/>
              <v:path gradientshapeok="t" o:connecttype="rect"/>
            </v:shapetype>
            <v:shape id="Text Box 4" o:spid="_x0000_s1026" type="#_x0000_t202" style="position:absolute;margin-left:310.15pt;margin-top:49.8pt;width:145.1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s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" filled="f" stroked="f">
              <v:textbox inset="0,0,0,0">
                <w:txbxContent>
                  <w:p w14:paraId="7B4F13B4"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6216E" w14:textId="77777777" w:rsidR="00C07FA8" w:rsidRDefault="00507F29" w:rsidP="00C07FA8">
    <w:pPr>
      <w:pStyle w:val="Kopfzeile"/>
      <w:tabs>
        <w:tab w:val="clear" w:pos="9072"/>
        <w:tab w:val="right" w:pos="0"/>
      </w:tabs>
    </w:pPr>
    <w:r>
      <w:rPr>
        <w:noProof/>
        <w:lang w:eastAsia="de-DE"/>
      </w:rPr>
      <mc:AlternateContent>
        <mc:Choice Requires="wps">
          <w:drawing>
            <wp:anchor distT="0" distB="0" distL="114300" distR="114300" simplePos="0" relativeHeight="251667456" behindDoc="0" locked="0" layoutInCell="1" allowOverlap="1" wp14:anchorId="4D6BD99C" wp14:editId="3D882398">
              <wp:simplePos x="0" y="0"/>
              <wp:positionH relativeFrom="margin">
                <wp:posOffset>-109855</wp:posOffset>
              </wp:positionH>
              <wp:positionV relativeFrom="page">
                <wp:posOffset>1085850</wp:posOffset>
              </wp:positionV>
              <wp:extent cx="6169660" cy="330835"/>
              <wp:effectExtent l="0" t="0" r="2540"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CCB70" w14:textId="3AC2F21C"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5E0386">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5E0386">
                            <w:rPr>
                              <w:rStyle w:val="HeadlineKopfzeileStrongZchn"/>
                              <w:noProof/>
                            </w:rPr>
                            <w:t>Examples for COBOL</w:t>
                          </w:r>
                          <w:r w:rsidR="007977E9" w:rsidRPr="007977E9">
                            <w:rPr>
                              <w:rStyle w:val="HeadlineKopfzeileStro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6BD99C" id="_x0000_t202" coordsize="21600,21600" o:spt="202" path="m,l,21600r21600,l21600,xe">
              <v:stroke joinstyle="miter"/>
              <v:path gradientshapeok="t" o:connecttype="rect"/>
            </v:shapetype>
            <v:shape id="_x0000_s1028" type="#_x0000_t202" style="position:absolute;margin-left:-8.65pt;margin-top:85.5pt;width:485.8pt;height:2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y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" filled="f" stroked="f">
              <v:textbox inset="0,0,0,0">
                <w:txbxContent>
                  <w:p w14:paraId="354CCB70" w14:textId="3AC2F21C"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5E0386">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5E0386">
                      <w:rPr>
                        <w:rStyle w:val="HeadlineKopfzeileStrongZchn"/>
                        <w:noProof/>
                      </w:rPr>
                      <w:t>Examples for COBOL</w:t>
                    </w:r>
                    <w:r w:rsidR="007977E9" w:rsidRPr="007977E9">
                      <w:rPr>
                        <w:rStyle w:val="HeadlineKopfzeileStrongZchn"/>
                      </w:rPr>
                      <w:fldChar w:fldCharType="end"/>
                    </w:r>
                  </w:p>
                </w:txbxContent>
              </v:textbox>
              <w10:wrap anchorx="margin" anchory="page"/>
            </v:shape>
          </w:pict>
        </mc:Fallback>
      </mc:AlternateContent>
    </w:r>
    <w:r w:rsidR="00654ED3">
      <w:rPr>
        <w:noProof/>
        <w:lang w:eastAsia="de-DE"/>
      </w:rPr>
      <mc:AlternateContent>
        <mc:Choice Requires="wpg">
          <w:drawing>
            <wp:anchor distT="0" distB="0" distL="114300" distR="114300" simplePos="0" relativeHeight="251665408" behindDoc="0" locked="0" layoutInCell="1" allowOverlap="1" wp14:anchorId="2ACA439B" wp14:editId="2C904C6E">
              <wp:simplePos x="0" y="0"/>
              <wp:positionH relativeFrom="page">
                <wp:posOffset>5985672</wp:posOffset>
              </wp:positionH>
              <wp:positionV relativeFrom="paragraph">
                <wp:posOffset>-71120</wp:posOffset>
              </wp:positionV>
              <wp:extent cx="979170" cy="25527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255270"/>
                        <a:chOff x="0" y="0"/>
                        <a:chExt cx="1542" cy="402"/>
                      </a:xfrm>
                    </wpg:grpSpPr>
                    <wps:wsp>
                      <wps:cNvPr id="13" name="AutoShape 7"/>
                      <wps:cNvSpPr>
                        <a:spLocks/>
                      </wps:cNvSpPr>
                      <wps:spPr bwMode="auto">
                        <a:xfrm>
                          <a:off x="0" y="0"/>
                          <a:ext cx="1542" cy="402"/>
                        </a:xfrm>
                        <a:custGeom>
                          <a:avLst/>
                          <a:gdLst>
                            <a:gd name="T0" fmla="*/ 42 w 1542"/>
                            <a:gd name="T1" fmla="*/ 219 h 402"/>
                            <a:gd name="T2" fmla="*/ 2 w 1542"/>
                            <a:gd name="T3" fmla="*/ 291 h 402"/>
                            <a:gd name="T4" fmla="*/ 44 w 1542"/>
                            <a:gd name="T5" fmla="*/ 386 h 402"/>
                            <a:gd name="T6" fmla="*/ 102 w 1542"/>
                            <a:gd name="T7" fmla="*/ 373 h 402"/>
                            <a:gd name="T8" fmla="*/ 32 w 1542"/>
                            <a:gd name="T9" fmla="*/ 289 h 402"/>
                            <a:gd name="T10" fmla="*/ 131 w 1542"/>
                            <a:gd name="T11" fmla="*/ 206 h 402"/>
                            <a:gd name="T12" fmla="*/ 137 w 1542"/>
                            <a:gd name="T13" fmla="*/ 178 h 402"/>
                            <a:gd name="T14" fmla="*/ 126 w 1542"/>
                            <a:gd name="T15" fmla="*/ 370 h 402"/>
                            <a:gd name="T16" fmla="*/ 152 w 1542"/>
                            <a:gd name="T17" fmla="*/ 207 h 402"/>
                            <a:gd name="T18" fmla="*/ 224 w 1542"/>
                            <a:gd name="T19" fmla="*/ 216 h 402"/>
                            <a:gd name="T20" fmla="*/ 323 w 1542"/>
                            <a:gd name="T21" fmla="*/ 201 h 402"/>
                            <a:gd name="T22" fmla="*/ 259 w 1542"/>
                            <a:gd name="T23" fmla="*/ 303 h 402"/>
                            <a:gd name="T24" fmla="*/ 313 w 1542"/>
                            <a:gd name="T25" fmla="*/ 393 h 402"/>
                            <a:gd name="T26" fmla="*/ 429 w 1542"/>
                            <a:gd name="T27" fmla="*/ 376 h 402"/>
                            <a:gd name="T28" fmla="*/ 289 w 1542"/>
                            <a:gd name="T29" fmla="*/ 322 h 402"/>
                            <a:gd name="T30" fmla="*/ 358 w 1542"/>
                            <a:gd name="T31" fmla="*/ 213 h 402"/>
                            <a:gd name="T32" fmla="*/ 465 w 1542"/>
                            <a:gd name="T33" fmla="*/ 206 h 402"/>
                            <a:gd name="T34" fmla="*/ 455 w 1542"/>
                            <a:gd name="T35" fmla="*/ 248 h 402"/>
                            <a:gd name="T36" fmla="*/ 437 w 1542"/>
                            <a:gd name="T37" fmla="*/ 334 h 402"/>
                            <a:gd name="T38" fmla="*/ 358 w 1542"/>
                            <a:gd name="T39" fmla="*/ 374 h 402"/>
                            <a:gd name="T40" fmla="*/ 491 w 1542"/>
                            <a:gd name="T41" fmla="*/ 280 h 402"/>
                            <a:gd name="T42" fmla="*/ 465 w 1542"/>
                            <a:gd name="T43" fmla="*/ 206 h 402"/>
                            <a:gd name="T44" fmla="*/ 565 w 1542"/>
                            <a:gd name="T45" fmla="*/ 230 h 402"/>
                            <a:gd name="T46" fmla="*/ 627 w 1542"/>
                            <a:gd name="T47" fmla="*/ 208 h 402"/>
                            <a:gd name="T48" fmla="*/ 666 w 1542"/>
                            <a:gd name="T49" fmla="*/ 265 h 402"/>
                            <a:gd name="T50" fmla="*/ 725 w 1542"/>
                            <a:gd name="T51" fmla="*/ 219 h 402"/>
                            <a:gd name="T52" fmla="*/ 804 w 1542"/>
                            <a:gd name="T53" fmla="*/ 223 h 402"/>
                            <a:gd name="T54" fmla="*/ 845 w 1542"/>
                            <a:gd name="T55" fmla="*/ 246 h 402"/>
                            <a:gd name="T56" fmla="*/ 728 w 1542"/>
                            <a:gd name="T57" fmla="*/ 189 h 402"/>
                            <a:gd name="T58" fmla="*/ 753 w 1542"/>
                            <a:gd name="T59" fmla="*/ 208 h 402"/>
                            <a:gd name="T60" fmla="*/ 622 w 1542"/>
                            <a:gd name="T61" fmla="*/ 179 h 402"/>
                            <a:gd name="T62" fmla="*/ 604 w 1542"/>
                            <a:gd name="T63" fmla="*/ 208 h 402"/>
                            <a:gd name="T64" fmla="*/ 634 w 1542"/>
                            <a:gd name="T65" fmla="*/ 179 h 402"/>
                            <a:gd name="T66" fmla="*/ 945 w 1542"/>
                            <a:gd name="T67" fmla="*/ 395 h 402"/>
                            <a:gd name="T68" fmla="*/ 1047 w 1542"/>
                            <a:gd name="T69" fmla="*/ 385 h 402"/>
                            <a:gd name="T70" fmla="*/ 924 w 1542"/>
                            <a:gd name="T71" fmla="*/ 108 h 402"/>
                            <a:gd name="T72" fmla="*/ 916 w 1542"/>
                            <a:gd name="T73" fmla="*/ 318 h 402"/>
                            <a:gd name="T74" fmla="*/ 959 w 1542"/>
                            <a:gd name="T75" fmla="*/ 226 h 402"/>
                            <a:gd name="T76" fmla="*/ 1039 w 1542"/>
                            <a:gd name="T77" fmla="*/ 209 h 402"/>
                            <a:gd name="T78" fmla="*/ 1091 w 1542"/>
                            <a:gd name="T79" fmla="*/ 275 h 402"/>
                            <a:gd name="T80" fmla="*/ 1007 w 1542"/>
                            <a:gd name="T81" fmla="*/ 371 h 402"/>
                            <a:gd name="T82" fmla="*/ 1105 w 1542"/>
                            <a:gd name="T83" fmla="*/ 326 h 402"/>
                            <a:gd name="T84" fmla="*/ 1114 w 1542"/>
                            <a:gd name="T85" fmla="*/ 233 h 402"/>
                            <a:gd name="T86" fmla="*/ 971 w 1542"/>
                            <a:gd name="T87" fmla="*/ 192 h 402"/>
                            <a:gd name="T88" fmla="*/ 994 w 1542"/>
                            <a:gd name="T89" fmla="*/ 209 h 402"/>
                            <a:gd name="T90" fmla="*/ 1023 w 1542"/>
                            <a:gd name="T91" fmla="*/ 178 h 402"/>
                            <a:gd name="T92" fmla="*/ 1186 w 1542"/>
                            <a:gd name="T93" fmla="*/ 158 h 402"/>
                            <a:gd name="T94" fmla="*/ 1366 w 1542"/>
                            <a:gd name="T95" fmla="*/ 183 h 402"/>
                            <a:gd name="T96" fmla="*/ 1315 w 1542"/>
                            <a:gd name="T97" fmla="*/ 183 h 402"/>
                            <a:gd name="T98" fmla="*/ 1412 w 1542"/>
                            <a:gd name="T99" fmla="*/ 129 h 402"/>
                            <a:gd name="T100" fmla="*/ 1404 w 1542"/>
                            <a:gd name="T101" fmla="*/ 102 h 402"/>
                            <a:gd name="T102" fmla="*/ 1466 w 1542"/>
                            <a:gd name="T103" fmla="*/ 0 h 402"/>
                            <a:gd name="T104" fmla="*/ 1513 w 1542"/>
                            <a:gd name="T105" fmla="*/ 123 h 402"/>
                            <a:gd name="T106" fmla="*/ 1519 w 1542"/>
                            <a:gd name="T107" fmla="*/ 22 h 402"/>
                            <a:gd name="T108" fmla="*/ 1477 w 1542"/>
                            <a:gd name="T109" fmla="*/ 80 h 402"/>
                            <a:gd name="T110" fmla="*/ 1490 w 1542"/>
                            <a:gd name="T111" fmla="*/ 42 h 402"/>
                            <a:gd name="T112" fmla="*/ 1466 w 1542"/>
                            <a:gd name="T113" fmla="*/ 81 h 402"/>
                            <a:gd name="T114" fmla="*/ 1492 w 1542"/>
                            <a:gd name="T115" fmla="*/ 115 h 402"/>
                            <a:gd name="T116" fmla="*/ 1495 w 1542"/>
                            <a:gd name="T117" fmla="*/ 47 h 402"/>
                            <a:gd name="T118" fmla="*/ 1483 w 1542"/>
                            <a:gd name="T119" fmla="*/ 69 h 402"/>
                            <a:gd name="T120" fmla="*/ 1495 w 1542"/>
                            <a:gd name="T121" fmla="*/ 47 h 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542" h="402">
                              <a:moveTo>
                                <a:pt x="137" y="178"/>
                              </a:moveTo>
                              <a:lnTo>
                                <a:pt x="122" y="179"/>
                              </a:lnTo>
                              <a:lnTo>
                                <a:pt x="108" y="182"/>
                              </a:lnTo>
                              <a:lnTo>
                                <a:pt x="94" y="187"/>
                              </a:lnTo>
                              <a:lnTo>
                                <a:pt x="80" y="193"/>
                              </a:lnTo>
                              <a:lnTo>
                                <a:pt x="67" y="200"/>
                              </a:lnTo>
                              <a:lnTo>
                                <a:pt x="54" y="209"/>
                              </a:lnTo>
                              <a:lnTo>
                                <a:pt x="42" y="219"/>
                              </a:lnTo>
                              <a:lnTo>
                                <a:pt x="31" y="231"/>
                              </a:lnTo>
                              <a:lnTo>
                                <a:pt x="21" y="244"/>
                              </a:lnTo>
                              <a:lnTo>
                                <a:pt x="13" y="258"/>
                              </a:lnTo>
                              <a:lnTo>
                                <a:pt x="7" y="273"/>
                              </a:lnTo>
                              <a:lnTo>
                                <a:pt x="3" y="289"/>
                              </a:lnTo>
                              <a:lnTo>
                                <a:pt x="3" y="290"/>
                              </a:lnTo>
                              <a:lnTo>
                                <a:pt x="2" y="290"/>
                              </a:lnTo>
                              <a:lnTo>
                                <a:pt x="2" y="291"/>
                              </a:lnTo>
                              <a:lnTo>
                                <a:pt x="0" y="306"/>
                              </a:lnTo>
                              <a:lnTo>
                                <a:pt x="0" y="321"/>
                              </a:lnTo>
                              <a:lnTo>
                                <a:pt x="3" y="334"/>
                              </a:lnTo>
                              <a:lnTo>
                                <a:pt x="8" y="347"/>
                              </a:lnTo>
                              <a:lnTo>
                                <a:pt x="15" y="359"/>
                              </a:lnTo>
                              <a:lnTo>
                                <a:pt x="23" y="370"/>
                              </a:lnTo>
                              <a:lnTo>
                                <a:pt x="33" y="379"/>
                              </a:lnTo>
                              <a:lnTo>
                                <a:pt x="44" y="386"/>
                              </a:lnTo>
                              <a:lnTo>
                                <a:pt x="57" y="393"/>
                              </a:lnTo>
                              <a:lnTo>
                                <a:pt x="70" y="397"/>
                              </a:lnTo>
                              <a:lnTo>
                                <a:pt x="83" y="400"/>
                              </a:lnTo>
                              <a:lnTo>
                                <a:pt x="98" y="401"/>
                              </a:lnTo>
                              <a:lnTo>
                                <a:pt x="133" y="396"/>
                              </a:lnTo>
                              <a:lnTo>
                                <a:pt x="165" y="384"/>
                              </a:lnTo>
                              <a:lnTo>
                                <a:pt x="180" y="373"/>
                              </a:lnTo>
                              <a:lnTo>
                                <a:pt x="102" y="373"/>
                              </a:lnTo>
                              <a:lnTo>
                                <a:pt x="84" y="371"/>
                              </a:lnTo>
                              <a:lnTo>
                                <a:pt x="69" y="366"/>
                              </a:lnTo>
                              <a:lnTo>
                                <a:pt x="56" y="358"/>
                              </a:lnTo>
                              <a:lnTo>
                                <a:pt x="45" y="348"/>
                              </a:lnTo>
                              <a:lnTo>
                                <a:pt x="37" y="335"/>
                              </a:lnTo>
                              <a:lnTo>
                                <a:pt x="32" y="321"/>
                              </a:lnTo>
                              <a:lnTo>
                                <a:pt x="31" y="306"/>
                              </a:lnTo>
                              <a:lnTo>
                                <a:pt x="32" y="289"/>
                              </a:lnTo>
                              <a:lnTo>
                                <a:pt x="37" y="274"/>
                              </a:lnTo>
                              <a:lnTo>
                                <a:pt x="44" y="259"/>
                              </a:lnTo>
                              <a:lnTo>
                                <a:pt x="54" y="246"/>
                              </a:lnTo>
                              <a:lnTo>
                                <a:pt x="67" y="233"/>
                              </a:lnTo>
                              <a:lnTo>
                                <a:pt x="81" y="222"/>
                              </a:lnTo>
                              <a:lnTo>
                                <a:pt x="96" y="214"/>
                              </a:lnTo>
                              <a:lnTo>
                                <a:pt x="113" y="209"/>
                              </a:lnTo>
                              <a:lnTo>
                                <a:pt x="131" y="206"/>
                              </a:lnTo>
                              <a:lnTo>
                                <a:pt x="142" y="206"/>
                              </a:lnTo>
                              <a:lnTo>
                                <a:pt x="215" y="206"/>
                              </a:lnTo>
                              <a:lnTo>
                                <a:pt x="214" y="204"/>
                              </a:lnTo>
                              <a:lnTo>
                                <a:pt x="201" y="194"/>
                              </a:lnTo>
                              <a:lnTo>
                                <a:pt x="186" y="187"/>
                              </a:lnTo>
                              <a:lnTo>
                                <a:pt x="171" y="181"/>
                              </a:lnTo>
                              <a:lnTo>
                                <a:pt x="154" y="179"/>
                              </a:lnTo>
                              <a:lnTo>
                                <a:pt x="137" y="178"/>
                              </a:lnTo>
                              <a:close/>
                              <a:moveTo>
                                <a:pt x="220" y="334"/>
                              </a:moveTo>
                              <a:lnTo>
                                <a:pt x="187" y="334"/>
                              </a:lnTo>
                              <a:lnTo>
                                <a:pt x="179" y="342"/>
                              </a:lnTo>
                              <a:lnTo>
                                <a:pt x="170" y="349"/>
                              </a:lnTo>
                              <a:lnTo>
                                <a:pt x="160" y="356"/>
                              </a:lnTo>
                              <a:lnTo>
                                <a:pt x="149" y="362"/>
                              </a:lnTo>
                              <a:lnTo>
                                <a:pt x="137" y="367"/>
                              </a:lnTo>
                              <a:lnTo>
                                <a:pt x="126" y="370"/>
                              </a:lnTo>
                              <a:lnTo>
                                <a:pt x="114" y="372"/>
                              </a:lnTo>
                              <a:lnTo>
                                <a:pt x="102" y="373"/>
                              </a:lnTo>
                              <a:lnTo>
                                <a:pt x="180" y="373"/>
                              </a:lnTo>
                              <a:lnTo>
                                <a:pt x="194" y="363"/>
                              </a:lnTo>
                              <a:lnTo>
                                <a:pt x="220" y="334"/>
                              </a:lnTo>
                              <a:close/>
                              <a:moveTo>
                                <a:pt x="215" y="206"/>
                              </a:moveTo>
                              <a:lnTo>
                                <a:pt x="142" y="206"/>
                              </a:lnTo>
                              <a:lnTo>
                                <a:pt x="152" y="207"/>
                              </a:lnTo>
                              <a:lnTo>
                                <a:pt x="172" y="213"/>
                              </a:lnTo>
                              <a:lnTo>
                                <a:pt x="180" y="217"/>
                              </a:lnTo>
                              <a:lnTo>
                                <a:pt x="194" y="230"/>
                              </a:lnTo>
                              <a:lnTo>
                                <a:pt x="200" y="238"/>
                              </a:lnTo>
                              <a:lnTo>
                                <a:pt x="203" y="247"/>
                              </a:lnTo>
                              <a:lnTo>
                                <a:pt x="237" y="247"/>
                              </a:lnTo>
                              <a:lnTo>
                                <a:pt x="232" y="230"/>
                              </a:lnTo>
                              <a:lnTo>
                                <a:pt x="224" y="216"/>
                              </a:lnTo>
                              <a:lnTo>
                                <a:pt x="215" y="206"/>
                              </a:lnTo>
                              <a:close/>
                              <a:moveTo>
                                <a:pt x="412" y="179"/>
                              </a:moveTo>
                              <a:lnTo>
                                <a:pt x="400" y="179"/>
                              </a:lnTo>
                              <a:lnTo>
                                <a:pt x="384" y="180"/>
                              </a:lnTo>
                              <a:lnTo>
                                <a:pt x="368" y="182"/>
                              </a:lnTo>
                              <a:lnTo>
                                <a:pt x="353" y="187"/>
                              </a:lnTo>
                              <a:lnTo>
                                <a:pt x="338" y="193"/>
                              </a:lnTo>
                              <a:lnTo>
                                <a:pt x="323" y="201"/>
                              </a:lnTo>
                              <a:lnTo>
                                <a:pt x="310" y="211"/>
                              </a:lnTo>
                              <a:lnTo>
                                <a:pt x="298" y="221"/>
                              </a:lnTo>
                              <a:lnTo>
                                <a:pt x="288" y="233"/>
                              </a:lnTo>
                              <a:lnTo>
                                <a:pt x="279" y="245"/>
                              </a:lnTo>
                              <a:lnTo>
                                <a:pt x="271" y="258"/>
                              </a:lnTo>
                              <a:lnTo>
                                <a:pt x="266" y="272"/>
                              </a:lnTo>
                              <a:lnTo>
                                <a:pt x="262" y="286"/>
                              </a:lnTo>
                              <a:lnTo>
                                <a:pt x="259" y="303"/>
                              </a:lnTo>
                              <a:lnTo>
                                <a:pt x="259" y="318"/>
                              </a:lnTo>
                              <a:lnTo>
                                <a:pt x="261" y="333"/>
                              </a:lnTo>
                              <a:lnTo>
                                <a:pt x="265" y="347"/>
                              </a:lnTo>
                              <a:lnTo>
                                <a:pt x="272" y="359"/>
                              </a:lnTo>
                              <a:lnTo>
                                <a:pt x="280" y="370"/>
                              </a:lnTo>
                              <a:lnTo>
                                <a:pt x="289" y="379"/>
                              </a:lnTo>
                              <a:lnTo>
                                <a:pt x="300" y="387"/>
                              </a:lnTo>
                              <a:lnTo>
                                <a:pt x="313" y="393"/>
                              </a:lnTo>
                              <a:lnTo>
                                <a:pt x="326" y="397"/>
                              </a:lnTo>
                              <a:lnTo>
                                <a:pt x="339" y="400"/>
                              </a:lnTo>
                              <a:lnTo>
                                <a:pt x="353" y="401"/>
                              </a:lnTo>
                              <a:lnTo>
                                <a:pt x="368" y="400"/>
                              </a:lnTo>
                              <a:lnTo>
                                <a:pt x="384" y="397"/>
                              </a:lnTo>
                              <a:lnTo>
                                <a:pt x="399" y="392"/>
                              </a:lnTo>
                              <a:lnTo>
                                <a:pt x="415" y="384"/>
                              </a:lnTo>
                              <a:lnTo>
                                <a:pt x="429" y="376"/>
                              </a:lnTo>
                              <a:lnTo>
                                <a:pt x="432" y="374"/>
                              </a:lnTo>
                              <a:lnTo>
                                <a:pt x="358" y="374"/>
                              </a:lnTo>
                              <a:lnTo>
                                <a:pt x="342" y="372"/>
                              </a:lnTo>
                              <a:lnTo>
                                <a:pt x="327" y="367"/>
                              </a:lnTo>
                              <a:lnTo>
                                <a:pt x="314" y="359"/>
                              </a:lnTo>
                              <a:lnTo>
                                <a:pt x="303" y="349"/>
                              </a:lnTo>
                              <a:lnTo>
                                <a:pt x="294" y="336"/>
                              </a:lnTo>
                              <a:lnTo>
                                <a:pt x="289" y="322"/>
                              </a:lnTo>
                              <a:lnTo>
                                <a:pt x="288" y="306"/>
                              </a:lnTo>
                              <a:lnTo>
                                <a:pt x="290" y="287"/>
                              </a:lnTo>
                              <a:lnTo>
                                <a:pt x="295" y="271"/>
                              </a:lnTo>
                              <a:lnTo>
                                <a:pt x="303" y="256"/>
                              </a:lnTo>
                              <a:lnTo>
                                <a:pt x="314" y="243"/>
                              </a:lnTo>
                              <a:lnTo>
                                <a:pt x="327" y="230"/>
                              </a:lnTo>
                              <a:lnTo>
                                <a:pt x="343" y="220"/>
                              </a:lnTo>
                              <a:lnTo>
                                <a:pt x="358" y="213"/>
                              </a:lnTo>
                              <a:lnTo>
                                <a:pt x="375" y="208"/>
                              </a:lnTo>
                              <a:lnTo>
                                <a:pt x="392" y="206"/>
                              </a:lnTo>
                              <a:lnTo>
                                <a:pt x="465" y="206"/>
                              </a:lnTo>
                              <a:lnTo>
                                <a:pt x="458" y="199"/>
                              </a:lnTo>
                              <a:lnTo>
                                <a:pt x="448" y="192"/>
                              </a:lnTo>
                              <a:lnTo>
                                <a:pt x="424" y="181"/>
                              </a:lnTo>
                              <a:lnTo>
                                <a:pt x="412" y="179"/>
                              </a:lnTo>
                              <a:close/>
                              <a:moveTo>
                                <a:pt x="465" y="206"/>
                              </a:moveTo>
                              <a:lnTo>
                                <a:pt x="392" y="206"/>
                              </a:lnTo>
                              <a:lnTo>
                                <a:pt x="402" y="207"/>
                              </a:lnTo>
                              <a:lnTo>
                                <a:pt x="412" y="209"/>
                              </a:lnTo>
                              <a:lnTo>
                                <a:pt x="421" y="212"/>
                              </a:lnTo>
                              <a:lnTo>
                                <a:pt x="430" y="217"/>
                              </a:lnTo>
                              <a:lnTo>
                                <a:pt x="441" y="225"/>
                              </a:lnTo>
                              <a:lnTo>
                                <a:pt x="450" y="235"/>
                              </a:lnTo>
                              <a:lnTo>
                                <a:pt x="455" y="248"/>
                              </a:lnTo>
                              <a:lnTo>
                                <a:pt x="458" y="258"/>
                              </a:lnTo>
                              <a:lnTo>
                                <a:pt x="460" y="268"/>
                              </a:lnTo>
                              <a:lnTo>
                                <a:pt x="460" y="277"/>
                              </a:lnTo>
                              <a:lnTo>
                                <a:pt x="459" y="287"/>
                              </a:lnTo>
                              <a:lnTo>
                                <a:pt x="455" y="300"/>
                              </a:lnTo>
                              <a:lnTo>
                                <a:pt x="451" y="313"/>
                              </a:lnTo>
                              <a:lnTo>
                                <a:pt x="444" y="324"/>
                              </a:lnTo>
                              <a:lnTo>
                                <a:pt x="437" y="334"/>
                              </a:lnTo>
                              <a:lnTo>
                                <a:pt x="428" y="343"/>
                              </a:lnTo>
                              <a:lnTo>
                                <a:pt x="419" y="351"/>
                              </a:lnTo>
                              <a:lnTo>
                                <a:pt x="409" y="358"/>
                              </a:lnTo>
                              <a:lnTo>
                                <a:pt x="399" y="364"/>
                              </a:lnTo>
                              <a:lnTo>
                                <a:pt x="389" y="368"/>
                              </a:lnTo>
                              <a:lnTo>
                                <a:pt x="378" y="371"/>
                              </a:lnTo>
                              <a:lnTo>
                                <a:pt x="368" y="373"/>
                              </a:lnTo>
                              <a:lnTo>
                                <a:pt x="358" y="374"/>
                              </a:lnTo>
                              <a:lnTo>
                                <a:pt x="432" y="374"/>
                              </a:lnTo>
                              <a:lnTo>
                                <a:pt x="443" y="365"/>
                              </a:lnTo>
                              <a:lnTo>
                                <a:pt x="455" y="354"/>
                              </a:lnTo>
                              <a:lnTo>
                                <a:pt x="466" y="340"/>
                              </a:lnTo>
                              <a:lnTo>
                                <a:pt x="475" y="326"/>
                              </a:lnTo>
                              <a:lnTo>
                                <a:pt x="483" y="311"/>
                              </a:lnTo>
                              <a:lnTo>
                                <a:pt x="488" y="296"/>
                              </a:lnTo>
                              <a:lnTo>
                                <a:pt x="491" y="280"/>
                              </a:lnTo>
                              <a:lnTo>
                                <a:pt x="491" y="272"/>
                              </a:lnTo>
                              <a:lnTo>
                                <a:pt x="491" y="268"/>
                              </a:lnTo>
                              <a:lnTo>
                                <a:pt x="491" y="259"/>
                              </a:lnTo>
                              <a:lnTo>
                                <a:pt x="489" y="250"/>
                              </a:lnTo>
                              <a:lnTo>
                                <a:pt x="487" y="240"/>
                              </a:lnTo>
                              <a:lnTo>
                                <a:pt x="482" y="227"/>
                              </a:lnTo>
                              <a:lnTo>
                                <a:pt x="475" y="217"/>
                              </a:lnTo>
                              <a:lnTo>
                                <a:pt x="465" y="206"/>
                              </a:lnTo>
                              <a:close/>
                              <a:moveTo>
                                <a:pt x="563" y="183"/>
                              </a:moveTo>
                              <a:lnTo>
                                <a:pt x="535" y="183"/>
                              </a:lnTo>
                              <a:lnTo>
                                <a:pt x="493" y="396"/>
                              </a:lnTo>
                              <a:lnTo>
                                <a:pt x="523" y="396"/>
                              </a:lnTo>
                              <a:lnTo>
                                <a:pt x="549" y="265"/>
                              </a:lnTo>
                              <a:lnTo>
                                <a:pt x="552" y="251"/>
                              </a:lnTo>
                              <a:lnTo>
                                <a:pt x="558" y="240"/>
                              </a:lnTo>
                              <a:lnTo>
                                <a:pt x="565" y="230"/>
                              </a:lnTo>
                              <a:lnTo>
                                <a:pt x="573" y="222"/>
                              </a:lnTo>
                              <a:lnTo>
                                <a:pt x="583" y="215"/>
                              </a:lnTo>
                              <a:lnTo>
                                <a:pt x="590" y="212"/>
                              </a:lnTo>
                              <a:lnTo>
                                <a:pt x="557" y="212"/>
                              </a:lnTo>
                              <a:lnTo>
                                <a:pt x="563" y="183"/>
                              </a:lnTo>
                              <a:close/>
                              <a:moveTo>
                                <a:pt x="686" y="207"/>
                              </a:moveTo>
                              <a:lnTo>
                                <a:pt x="615" y="207"/>
                              </a:lnTo>
                              <a:lnTo>
                                <a:pt x="627" y="208"/>
                              </a:lnTo>
                              <a:lnTo>
                                <a:pt x="638" y="211"/>
                              </a:lnTo>
                              <a:lnTo>
                                <a:pt x="648" y="216"/>
                              </a:lnTo>
                              <a:lnTo>
                                <a:pt x="656" y="223"/>
                              </a:lnTo>
                              <a:lnTo>
                                <a:pt x="663" y="231"/>
                              </a:lnTo>
                              <a:lnTo>
                                <a:pt x="666" y="241"/>
                              </a:lnTo>
                              <a:lnTo>
                                <a:pt x="667" y="251"/>
                              </a:lnTo>
                              <a:lnTo>
                                <a:pt x="667" y="254"/>
                              </a:lnTo>
                              <a:lnTo>
                                <a:pt x="666" y="265"/>
                              </a:lnTo>
                              <a:lnTo>
                                <a:pt x="640" y="396"/>
                              </a:lnTo>
                              <a:lnTo>
                                <a:pt x="671" y="396"/>
                              </a:lnTo>
                              <a:lnTo>
                                <a:pt x="697" y="261"/>
                              </a:lnTo>
                              <a:lnTo>
                                <a:pt x="701" y="249"/>
                              </a:lnTo>
                              <a:lnTo>
                                <a:pt x="706" y="238"/>
                              </a:lnTo>
                              <a:lnTo>
                                <a:pt x="713" y="229"/>
                              </a:lnTo>
                              <a:lnTo>
                                <a:pt x="722" y="221"/>
                              </a:lnTo>
                              <a:lnTo>
                                <a:pt x="725" y="219"/>
                              </a:lnTo>
                              <a:lnTo>
                                <a:pt x="691" y="219"/>
                              </a:lnTo>
                              <a:lnTo>
                                <a:pt x="686" y="207"/>
                              </a:lnTo>
                              <a:close/>
                              <a:moveTo>
                                <a:pt x="830" y="207"/>
                              </a:moveTo>
                              <a:lnTo>
                                <a:pt x="764" y="207"/>
                              </a:lnTo>
                              <a:lnTo>
                                <a:pt x="776" y="208"/>
                              </a:lnTo>
                              <a:lnTo>
                                <a:pt x="787" y="211"/>
                              </a:lnTo>
                              <a:lnTo>
                                <a:pt x="796" y="216"/>
                              </a:lnTo>
                              <a:lnTo>
                                <a:pt x="804" y="223"/>
                              </a:lnTo>
                              <a:lnTo>
                                <a:pt x="810" y="232"/>
                              </a:lnTo>
                              <a:lnTo>
                                <a:pt x="814" y="242"/>
                              </a:lnTo>
                              <a:lnTo>
                                <a:pt x="815" y="254"/>
                              </a:lnTo>
                              <a:lnTo>
                                <a:pt x="814" y="268"/>
                              </a:lnTo>
                              <a:lnTo>
                                <a:pt x="788" y="396"/>
                              </a:lnTo>
                              <a:lnTo>
                                <a:pt x="817" y="396"/>
                              </a:lnTo>
                              <a:lnTo>
                                <a:pt x="843" y="263"/>
                              </a:lnTo>
                              <a:lnTo>
                                <a:pt x="845" y="246"/>
                              </a:lnTo>
                              <a:lnTo>
                                <a:pt x="843" y="230"/>
                              </a:lnTo>
                              <a:lnTo>
                                <a:pt x="837" y="216"/>
                              </a:lnTo>
                              <a:lnTo>
                                <a:pt x="830" y="207"/>
                              </a:lnTo>
                              <a:close/>
                              <a:moveTo>
                                <a:pt x="768" y="180"/>
                              </a:moveTo>
                              <a:lnTo>
                                <a:pt x="758" y="180"/>
                              </a:lnTo>
                              <a:lnTo>
                                <a:pt x="748" y="182"/>
                              </a:lnTo>
                              <a:lnTo>
                                <a:pt x="738" y="185"/>
                              </a:lnTo>
                              <a:lnTo>
                                <a:pt x="728" y="189"/>
                              </a:lnTo>
                              <a:lnTo>
                                <a:pt x="718" y="195"/>
                              </a:lnTo>
                              <a:lnTo>
                                <a:pt x="708" y="202"/>
                              </a:lnTo>
                              <a:lnTo>
                                <a:pt x="699" y="210"/>
                              </a:lnTo>
                              <a:lnTo>
                                <a:pt x="691" y="219"/>
                              </a:lnTo>
                              <a:lnTo>
                                <a:pt x="725" y="219"/>
                              </a:lnTo>
                              <a:lnTo>
                                <a:pt x="732" y="215"/>
                              </a:lnTo>
                              <a:lnTo>
                                <a:pt x="742" y="211"/>
                              </a:lnTo>
                              <a:lnTo>
                                <a:pt x="753" y="208"/>
                              </a:lnTo>
                              <a:lnTo>
                                <a:pt x="764" y="207"/>
                              </a:lnTo>
                              <a:lnTo>
                                <a:pt x="830" y="207"/>
                              </a:lnTo>
                              <a:lnTo>
                                <a:pt x="827" y="203"/>
                              </a:lnTo>
                              <a:lnTo>
                                <a:pt x="815" y="193"/>
                              </a:lnTo>
                              <a:lnTo>
                                <a:pt x="801" y="186"/>
                              </a:lnTo>
                              <a:lnTo>
                                <a:pt x="785" y="181"/>
                              </a:lnTo>
                              <a:lnTo>
                                <a:pt x="768" y="180"/>
                              </a:lnTo>
                              <a:close/>
                              <a:moveTo>
                                <a:pt x="622" y="179"/>
                              </a:moveTo>
                              <a:lnTo>
                                <a:pt x="609" y="179"/>
                              </a:lnTo>
                              <a:lnTo>
                                <a:pt x="597" y="182"/>
                              </a:lnTo>
                              <a:lnTo>
                                <a:pt x="575" y="193"/>
                              </a:lnTo>
                              <a:lnTo>
                                <a:pt x="565" y="201"/>
                              </a:lnTo>
                              <a:lnTo>
                                <a:pt x="557" y="212"/>
                              </a:lnTo>
                              <a:lnTo>
                                <a:pt x="590" y="212"/>
                              </a:lnTo>
                              <a:lnTo>
                                <a:pt x="593" y="211"/>
                              </a:lnTo>
                              <a:lnTo>
                                <a:pt x="604" y="208"/>
                              </a:lnTo>
                              <a:lnTo>
                                <a:pt x="615" y="207"/>
                              </a:lnTo>
                              <a:lnTo>
                                <a:pt x="686" y="207"/>
                              </a:lnTo>
                              <a:lnTo>
                                <a:pt x="677" y="197"/>
                              </a:lnTo>
                              <a:lnTo>
                                <a:pt x="664" y="190"/>
                              </a:lnTo>
                              <a:lnTo>
                                <a:pt x="654" y="185"/>
                              </a:lnTo>
                              <a:lnTo>
                                <a:pt x="644" y="181"/>
                              </a:lnTo>
                              <a:lnTo>
                                <a:pt x="634" y="179"/>
                              </a:lnTo>
                              <a:lnTo>
                                <a:pt x="622" y="179"/>
                              </a:lnTo>
                              <a:close/>
                              <a:moveTo>
                                <a:pt x="938" y="359"/>
                              </a:moveTo>
                              <a:lnTo>
                                <a:pt x="903" y="359"/>
                              </a:lnTo>
                              <a:lnTo>
                                <a:pt x="908" y="368"/>
                              </a:lnTo>
                              <a:lnTo>
                                <a:pt x="915" y="377"/>
                              </a:lnTo>
                              <a:lnTo>
                                <a:pt x="924" y="384"/>
                              </a:lnTo>
                              <a:lnTo>
                                <a:pt x="934" y="391"/>
                              </a:lnTo>
                              <a:lnTo>
                                <a:pt x="945" y="395"/>
                              </a:lnTo>
                              <a:lnTo>
                                <a:pt x="958" y="399"/>
                              </a:lnTo>
                              <a:lnTo>
                                <a:pt x="971" y="401"/>
                              </a:lnTo>
                              <a:lnTo>
                                <a:pt x="986" y="401"/>
                              </a:lnTo>
                              <a:lnTo>
                                <a:pt x="999" y="400"/>
                              </a:lnTo>
                              <a:lnTo>
                                <a:pt x="1011" y="398"/>
                              </a:lnTo>
                              <a:lnTo>
                                <a:pt x="1024" y="395"/>
                              </a:lnTo>
                              <a:lnTo>
                                <a:pt x="1035" y="390"/>
                              </a:lnTo>
                              <a:lnTo>
                                <a:pt x="1047" y="385"/>
                              </a:lnTo>
                              <a:lnTo>
                                <a:pt x="1057" y="379"/>
                              </a:lnTo>
                              <a:lnTo>
                                <a:pt x="1065" y="373"/>
                              </a:lnTo>
                              <a:lnTo>
                                <a:pt x="991" y="373"/>
                              </a:lnTo>
                              <a:lnTo>
                                <a:pt x="969" y="371"/>
                              </a:lnTo>
                              <a:lnTo>
                                <a:pt x="951" y="366"/>
                              </a:lnTo>
                              <a:lnTo>
                                <a:pt x="938" y="359"/>
                              </a:lnTo>
                              <a:close/>
                              <a:moveTo>
                                <a:pt x="954" y="108"/>
                              </a:moveTo>
                              <a:lnTo>
                                <a:pt x="924" y="108"/>
                              </a:lnTo>
                              <a:lnTo>
                                <a:pt x="867" y="396"/>
                              </a:lnTo>
                              <a:lnTo>
                                <a:pt x="895" y="396"/>
                              </a:lnTo>
                              <a:lnTo>
                                <a:pt x="903" y="359"/>
                              </a:lnTo>
                              <a:lnTo>
                                <a:pt x="938" y="359"/>
                              </a:lnTo>
                              <a:lnTo>
                                <a:pt x="937" y="358"/>
                              </a:lnTo>
                              <a:lnTo>
                                <a:pt x="927" y="347"/>
                              </a:lnTo>
                              <a:lnTo>
                                <a:pt x="920" y="333"/>
                              </a:lnTo>
                              <a:lnTo>
                                <a:pt x="916" y="318"/>
                              </a:lnTo>
                              <a:lnTo>
                                <a:pt x="915" y="301"/>
                              </a:lnTo>
                              <a:lnTo>
                                <a:pt x="917" y="283"/>
                              </a:lnTo>
                              <a:lnTo>
                                <a:pt x="921" y="271"/>
                              </a:lnTo>
                              <a:lnTo>
                                <a:pt x="926" y="260"/>
                              </a:lnTo>
                              <a:lnTo>
                                <a:pt x="932" y="250"/>
                              </a:lnTo>
                              <a:lnTo>
                                <a:pt x="940" y="241"/>
                              </a:lnTo>
                              <a:lnTo>
                                <a:pt x="949" y="233"/>
                              </a:lnTo>
                              <a:lnTo>
                                <a:pt x="959" y="226"/>
                              </a:lnTo>
                              <a:lnTo>
                                <a:pt x="962" y="224"/>
                              </a:lnTo>
                              <a:lnTo>
                                <a:pt x="932" y="224"/>
                              </a:lnTo>
                              <a:lnTo>
                                <a:pt x="954" y="108"/>
                              </a:lnTo>
                              <a:close/>
                              <a:moveTo>
                                <a:pt x="1095" y="206"/>
                              </a:moveTo>
                              <a:lnTo>
                                <a:pt x="1007" y="206"/>
                              </a:lnTo>
                              <a:lnTo>
                                <a:pt x="1018" y="206"/>
                              </a:lnTo>
                              <a:lnTo>
                                <a:pt x="1029" y="207"/>
                              </a:lnTo>
                              <a:lnTo>
                                <a:pt x="1039" y="209"/>
                              </a:lnTo>
                              <a:lnTo>
                                <a:pt x="1048" y="212"/>
                              </a:lnTo>
                              <a:lnTo>
                                <a:pt x="1058" y="217"/>
                              </a:lnTo>
                              <a:lnTo>
                                <a:pt x="1070" y="224"/>
                              </a:lnTo>
                              <a:lnTo>
                                <a:pt x="1079" y="233"/>
                              </a:lnTo>
                              <a:lnTo>
                                <a:pt x="1085" y="246"/>
                              </a:lnTo>
                              <a:lnTo>
                                <a:pt x="1089" y="255"/>
                              </a:lnTo>
                              <a:lnTo>
                                <a:pt x="1091" y="265"/>
                              </a:lnTo>
                              <a:lnTo>
                                <a:pt x="1091" y="275"/>
                              </a:lnTo>
                              <a:lnTo>
                                <a:pt x="1090" y="285"/>
                              </a:lnTo>
                              <a:lnTo>
                                <a:pt x="1084" y="304"/>
                              </a:lnTo>
                              <a:lnTo>
                                <a:pt x="1077" y="320"/>
                              </a:lnTo>
                              <a:lnTo>
                                <a:pt x="1066" y="335"/>
                              </a:lnTo>
                              <a:lnTo>
                                <a:pt x="1053" y="348"/>
                              </a:lnTo>
                              <a:lnTo>
                                <a:pt x="1038" y="359"/>
                              </a:lnTo>
                              <a:lnTo>
                                <a:pt x="1023" y="367"/>
                              </a:lnTo>
                              <a:lnTo>
                                <a:pt x="1007" y="371"/>
                              </a:lnTo>
                              <a:lnTo>
                                <a:pt x="991" y="373"/>
                              </a:lnTo>
                              <a:lnTo>
                                <a:pt x="1065" y="373"/>
                              </a:lnTo>
                              <a:lnTo>
                                <a:pt x="1067" y="371"/>
                              </a:lnTo>
                              <a:lnTo>
                                <a:pt x="1076" y="363"/>
                              </a:lnTo>
                              <a:lnTo>
                                <a:pt x="1085" y="355"/>
                              </a:lnTo>
                              <a:lnTo>
                                <a:pt x="1092" y="346"/>
                              </a:lnTo>
                              <a:lnTo>
                                <a:pt x="1099" y="336"/>
                              </a:lnTo>
                              <a:lnTo>
                                <a:pt x="1105" y="326"/>
                              </a:lnTo>
                              <a:lnTo>
                                <a:pt x="1110" y="315"/>
                              </a:lnTo>
                              <a:lnTo>
                                <a:pt x="1115" y="304"/>
                              </a:lnTo>
                              <a:lnTo>
                                <a:pt x="1118" y="293"/>
                              </a:lnTo>
                              <a:lnTo>
                                <a:pt x="1120" y="281"/>
                              </a:lnTo>
                              <a:lnTo>
                                <a:pt x="1121" y="269"/>
                              </a:lnTo>
                              <a:lnTo>
                                <a:pt x="1121" y="257"/>
                              </a:lnTo>
                              <a:lnTo>
                                <a:pt x="1118" y="245"/>
                              </a:lnTo>
                              <a:lnTo>
                                <a:pt x="1114" y="233"/>
                              </a:lnTo>
                              <a:lnTo>
                                <a:pt x="1108" y="221"/>
                              </a:lnTo>
                              <a:lnTo>
                                <a:pt x="1100" y="211"/>
                              </a:lnTo>
                              <a:lnTo>
                                <a:pt x="1095" y="206"/>
                              </a:lnTo>
                              <a:close/>
                              <a:moveTo>
                                <a:pt x="1023" y="178"/>
                              </a:moveTo>
                              <a:lnTo>
                                <a:pt x="1010" y="179"/>
                              </a:lnTo>
                              <a:lnTo>
                                <a:pt x="997" y="182"/>
                              </a:lnTo>
                              <a:lnTo>
                                <a:pt x="984" y="186"/>
                              </a:lnTo>
                              <a:lnTo>
                                <a:pt x="971" y="192"/>
                              </a:lnTo>
                              <a:lnTo>
                                <a:pt x="959" y="199"/>
                              </a:lnTo>
                              <a:lnTo>
                                <a:pt x="949" y="206"/>
                              </a:lnTo>
                              <a:lnTo>
                                <a:pt x="940" y="215"/>
                              </a:lnTo>
                              <a:lnTo>
                                <a:pt x="932" y="224"/>
                              </a:lnTo>
                              <a:lnTo>
                                <a:pt x="962" y="224"/>
                              </a:lnTo>
                              <a:lnTo>
                                <a:pt x="969" y="220"/>
                              </a:lnTo>
                              <a:lnTo>
                                <a:pt x="980" y="215"/>
                              </a:lnTo>
                              <a:lnTo>
                                <a:pt x="994" y="209"/>
                              </a:lnTo>
                              <a:lnTo>
                                <a:pt x="1007" y="206"/>
                              </a:lnTo>
                              <a:lnTo>
                                <a:pt x="1095" y="206"/>
                              </a:lnTo>
                              <a:lnTo>
                                <a:pt x="1091" y="201"/>
                              </a:lnTo>
                              <a:lnTo>
                                <a:pt x="1079" y="193"/>
                              </a:lnTo>
                              <a:lnTo>
                                <a:pt x="1067" y="186"/>
                              </a:lnTo>
                              <a:lnTo>
                                <a:pt x="1054" y="182"/>
                              </a:lnTo>
                              <a:lnTo>
                                <a:pt x="1039" y="179"/>
                              </a:lnTo>
                              <a:lnTo>
                                <a:pt x="1023" y="178"/>
                              </a:lnTo>
                              <a:close/>
                              <a:moveTo>
                                <a:pt x="1210" y="183"/>
                              </a:moveTo>
                              <a:lnTo>
                                <a:pt x="1181" y="183"/>
                              </a:lnTo>
                              <a:lnTo>
                                <a:pt x="1139" y="396"/>
                              </a:lnTo>
                              <a:lnTo>
                                <a:pt x="1168" y="396"/>
                              </a:lnTo>
                              <a:lnTo>
                                <a:pt x="1210" y="183"/>
                              </a:lnTo>
                              <a:close/>
                              <a:moveTo>
                                <a:pt x="1225" y="108"/>
                              </a:moveTo>
                              <a:lnTo>
                                <a:pt x="1196" y="108"/>
                              </a:lnTo>
                              <a:lnTo>
                                <a:pt x="1186" y="158"/>
                              </a:lnTo>
                              <a:lnTo>
                                <a:pt x="1215" y="158"/>
                              </a:lnTo>
                              <a:lnTo>
                                <a:pt x="1225" y="108"/>
                              </a:lnTo>
                              <a:close/>
                              <a:moveTo>
                                <a:pt x="1310" y="210"/>
                              </a:moveTo>
                              <a:lnTo>
                                <a:pt x="1281" y="210"/>
                              </a:lnTo>
                              <a:lnTo>
                                <a:pt x="1244" y="396"/>
                              </a:lnTo>
                              <a:lnTo>
                                <a:pt x="1273" y="396"/>
                              </a:lnTo>
                              <a:lnTo>
                                <a:pt x="1310" y="210"/>
                              </a:lnTo>
                              <a:close/>
                              <a:moveTo>
                                <a:pt x="1366" y="183"/>
                              </a:moveTo>
                              <a:lnTo>
                                <a:pt x="1240" y="183"/>
                              </a:lnTo>
                              <a:lnTo>
                                <a:pt x="1235" y="210"/>
                              </a:lnTo>
                              <a:lnTo>
                                <a:pt x="1361" y="210"/>
                              </a:lnTo>
                              <a:lnTo>
                                <a:pt x="1366" y="183"/>
                              </a:lnTo>
                              <a:close/>
                              <a:moveTo>
                                <a:pt x="1330" y="108"/>
                              </a:moveTo>
                              <a:lnTo>
                                <a:pt x="1301" y="108"/>
                              </a:lnTo>
                              <a:lnTo>
                                <a:pt x="1286" y="183"/>
                              </a:lnTo>
                              <a:lnTo>
                                <a:pt x="1315" y="183"/>
                              </a:lnTo>
                              <a:lnTo>
                                <a:pt x="1330" y="108"/>
                              </a:lnTo>
                              <a:close/>
                              <a:moveTo>
                                <a:pt x="1466" y="0"/>
                              </a:moveTo>
                              <a:lnTo>
                                <a:pt x="1436" y="6"/>
                              </a:lnTo>
                              <a:lnTo>
                                <a:pt x="1412" y="22"/>
                              </a:lnTo>
                              <a:lnTo>
                                <a:pt x="1396" y="46"/>
                              </a:lnTo>
                              <a:lnTo>
                                <a:pt x="1390" y="76"/>
                              </a:lnTo>
                              <a:lnTo>
                                <a:pt x="1396" y="105"/>
                              </a:lnTo>
                              <a:lnTo>
                                <a:pt x="1412" y="129"/>
                              </a:lnTo>
                              <a:lnTo>
                                <a:pt x="1436" y="145"/>
                              </a:lnTo>
                              <a:lnTo>
                                <a:pt x="1466" y="151"/>
                              </a:lnTo>
                              <a:lnTo>
                                <a:pt x="1495" y="145"/>
                              </a:lnTo>
                              <a:lnTo>
                                <a:pt x="1498" y="143"/>
                              </a:lnTo>
                              <a:lnTo>
                                <a:pt x="1466" y="143"/>
                              </a:lnTo>
                              <a:lnTo>
                                <a:pt x="1439" y="138"/>
                              </a:lnTo>
                              <a:lnTo>
                                <a:pt x="1418" y="123"/>
                              </a:lnTo>
                              <a:lnTo>
                                <a:pt x="1404" y="102"/>
                              </a:lnTo>
                              <a:lnTo>
                                <a:pt x="1398" y="76"/>
                              </a:lnTo>
                              <a:lnTo>
                                <a:pt x="1404" y="49"/>
                              </a:lnTo>
                              <a:lnTo>
                                <a:pt x="1418" y="28"/>
                              </a:lnTo>
                              <a:lnTo>
                                <a:pt x="1439" y="14"/>
                              </a:lnTo>
                              <a:lnTo>
                                <a:pt x="1466" y="8"/>
                              </a:lnTo>
                              <a:lnTo>
                                <a:pt x="1498" y="8"/>
                              </a:lnTo>
                              <a:lnTo>
                                <a:pt x="1495" y="6"/>
                              </a:lnTo>
                              <a:lnTo>
                                <a:pt x="1466" y="0"/>
                              </a:lnTo>
                              <a:close/>
                              <a:moveTo>
                                <a:pt x="1498" y="8"/>
                              </a:moveTo>
                              <a:lnTo>
                                <a:pt x="1466" y="8"/>
                              </a:lnTo>
                              <a:lnTo>
                                <a:pt x="1492" y="14"/>
                              </a:lnTo>
                              <a:lnTo>
                                <a:pt x="1513" y="28"/>
                              </a:lnTo>
                              <a:lnTo>
                                <a:pt x="1528" y="49"/>
                              </a:lnTo>
                              <a:lnTo>
                                <a:pt x="1533" y="76"/>
                              </a:lnTo>
                              <a:lnTo>
                                <a:pt x="1528" y="102"/>
                              </a:lnTo>
                              <a:lnTo>
                                <a:pt x="1513" y="123"/>
                              </a:lnTo>
                              <a:lnTo>
                                <a:pt x="1492" y="138"/>
                              </a:lnTo>
                              <a:lnTo>
                                <a:pt x="1466" y="143"/>
                              </a:lnTo>
                              <a:lnTo>
                                <a:pt x="1498" y="143"/>
                              </a:lnTo>
                              <a:lnTo>
                                <a:pt x="1519" y="129"/>
                              </a:lnTo>
                              <a:lnTo>
                                <a:pt x="1535" y="105"/>
                              </a:lnTo>
                              <a:lnTo>
                                <a:pt x="1541" y="76"/>
                              </a:lnTo>
                              <a:lnTo>
                                <a:pt x="1535" y="46"/>
                              </a:lnTo>
                              <a:lnTo>
                                <a:pt x="1519" y="22"/>
                              </a:lnTo>
                              <a:lnTo>
                                <a:pt x="1498" y="8"/>
                              </a:lnTo>
                              <a:close/>
                              <a:moveTo>
                                <a:pt x="1478" y="38"/>
                              </a:moveTo>
                              <a:lnTo>
                                <a:pt x="1437" y="38"/>
                              </a:lnTo>
                              <a:lnTo>
                                <a:pt x="1437" y="115"/>
                              </a:lnTo>
                              <a:lnTo>
                                <a:pt x="1448" y="115"/>
                              </a:lnTo>
                              <a:lnTo>
                                <a:pt x="1448" y="81"/>
                              </a:lnTo>
                              <a:lnTo>
                                <a:pt x="1479" y="81"/>
                              </a:lnTo>
                              <a:lnTo>
                                <a:pt x="1477" y="80"/>
                              </a:lnTo>
                              <a:lnTo>
                                <a:pt x="1484" y="79"/>
                              </a:lnTo>
                              <a:lnTo>
                                <a:pt x="1490" y="76"/>
                              </a:lnTo>
                              <a:lnTo>
                                <a:pt x="1494" y="72"/>
                              </a:lnTo>
                              <a:lnTo>
                                <a:pt x="1448" y="72"/>
                              </a:lnTo>
                              <a:lnTo>
                                <a:pt x="1448" y="47"/>
                              </a:lnTo>
                              <a:lnTo>
                                <a:pt x="1495" y="47"/>
                              </a:lnTo>
                              <a:lnTo>
                                <a:pt x="1493" y="44"/>
                              </a:lnTo>
                              <a:lnTo>
                                <a:pt x="1490" y="42"/>
                              </a:lnTo>
                              <a:lnTo>
                                <a:pt x="1487" y="40"/>
                              </a:lnTo>
                              <a:lnTo>
                                <a:pt x="1483" y="39"/>
                              </a:lnTo>
                              <a:lnTo>
                                <a:pt x="1478" y="38"/>
                              </a:lnTo>
                              <a:close/>
                              <a:moveTo>
                                <a:pt x="1479" y="81"/>
                              </a:moveTo>
                              <a:lnTo>
                                <a:pt x="1462" y="81"/>
                              </a:lnTo>
                              <a:lnTo>
                                <a:pt x="1464" y="81"/>
                              </a:lnTo>
                              <a:lnTo>
                                <a:pt x="1465" y="81"/>
                              </a:lnTo>
                              <a:lnTo>
                                <a:pt x="1466" y="81"/>
                              </a:lnTo>
                              <a:lnTo>
                                <a:pt x="1468" y="82"/>
                              </a:lnTo>
                              <a:lnTo>
                                <a:pt x="1471" y="84"/>
                              </a:lnTo>
                              <a:lnTo>
                                <a:pt x="1473" y="86"/>
                              </a:lnTo>
                              <a:lnTo>
                                <a:pt x="1475" y="88"/>
                              </a:lnTo>
                              <a:lnTo>
                                <a:pt x="1477" y="91"/>
                              </a:lnTo>
                              <a:lnTo>
                                <a:pt x="1479" y="94"/>
                              </a:lnTo>
                              <a:lnTo>
                                <a:pt x="1482" y="99"/>
                              </a:lnTo>
                              <a:lnTo>
                                <a:pt x="1492" y="115"/>
                              </a:lnTo>
                              <a:lnTo>
                                <a:pt x="1505" y="115"/>
                              </a:lnTo>
                              <a:lnTo>
                                <a:pt x="1492" y="94"/>
                              </a:lnTo>
                              <a:lnTo>
                                <a:pt x="1489" y="90"/>
                              </a:lnTo>
                              <a:lnTo>
                                <a:pt x="1486" y="86"/>
                              </a:lnTo>
                              <a:lnTo>
                                <a:pt x="1482" y="82"/>
                              </a:lnTo>
                              <a:lnTo>
                                <a:pt x="1480" y="81"/>
                              </a:lnTo>
                              <a:lnTo>
                                <a:pt x="1479" y="81"/>
                              </a:lnTo>
                              <a:close/>
                              <a:moveTo>
                                <a:pt x="1495" y="47"/>
                              </a:moveTo>
                              <a:lnTo>
                                <a:pt x="1477" y="47"/>
                              </a:lnTo>
                              <a:lnTo>
                                <a:pt x="1482" y="48"/>
                              </a:lnTo>
                              <a:lnTo>
                                <a:pt x="1487" y="52"/>
                              </a:lnTo>
                              <a:lnTo>
                                <a:pt x="1488" y="55"/>
                              </a:lnTo>
                              <a:lnTo>
                                <a:pt x="1488" y="61"/>
                              </a:lnTo>
                              <a:lnTo>
                                <a:pt x="1487" y="64"/>
                              </a:lnTo>
                              <a:lnTo>
                                <a:pt x="1485" y="68"/>
                              </a:lnTo>
                              <a:lnTo>
                                <a:pt x="1483" y="69"/>
                              </a:lnTo>
                              <a:lnTo>
                                <a:pt x="1478" y="71"/>
                              </a:lnTo>
                              <a:lnTo>
                                <a:pt x="1474" y="72"/>
                              </a:lnTo>
                              <a:lnTo>
                                <a:pt x="1494" y="72"/>
                              </a:lnTo>
                              <a:lnTo>
                                <a:pt x="1497" y="69"/>
                              </a:lnTo>
                              <a:lnTo>
                                <a:pt x="1499" y="64"/>
                              </a:lnTo>
                              <a:lnTo>
                                <a:pt x="1499" y="55"/>
                              </a:lnTo>
                              <a:lnTo>
                                <a:pt x="1498" y="51"/>
                              </a:lnTo>
                              <a:lnTo>
                                <a:pt x="1495" y="47"/>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3B5511B" id="Group 6" o:spid="_x0000_s1026" style="position:absolute;margin-left:471.3pt;margin-top:-5.6pt;width:77.1pt;height:20.1pt;z-index:251665408;mso-position-horizontal-relative:page" coordsize="154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">
              <v:shape id="AutoShape 7" o:spid="_x0000_s1027" style="position:absolute;width:1542;height:402;visibility:visible;mso-wrap-style:square;v-text-anchor:top" coordsize="154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" path="m137,178r-15,1l108,182r-14,5l80,193r-13,7l54,209,42,219,31,231,21,244r-8,14l7,273,3,289r,1l2,290r,1l,306r,15l3,334r5,13l15,359r8,11l33,379r11,7l57,393r13,4l83,400r15,1l133,396r32,-12l180,373r-78,l84,371,69,366,56,358,45,348,37,335,32,321,31,306r1,-17l37,274r7,-15l54,246,67,233,81,222r15,-8l113,209r18,-3l142,206r73,l214,204,201,194r-15,-7l171,181r-17,-2l137,178xm220,334r-33,l179,342r-9,7l160,356r-11,6l137,367r-11,3l114,372r-12,1l180,373r14,-10l220,334xm215,206r-73,l152,207r20,6l180,217r14,13l200,238r3,9l237,247r-5,-17l224,216r-9,-10xm412,179r-12,l384,180r-16,2l353,187r-15,6l323,201r-13,10l298,221r-10,12l279,245r-8,13l266,272r-4,14l259,303r,15l261,333r4,14l272,359r8,11l289,379r11,8l313,393r13,4l339,400r14,1l368,400r16,-3l399,392r16,-8l429,376r3,-2l358,374r-16,-2l327,367r-13,-8l303,349r-9,-13l289,322r-1,-16l290,287r5,-16l303,256r11,-13l327,230r16,-10l358,213r17,-5l392,206r73,l458,199r-10,-7l424,181r-12,-2xm465,206r-73,l402,207r10,2l421,212r9,5l441,225r9,10l455,248r3,10l460,268r,9l459,287r-4,13l451,313r-7,11l437,334r-9,9l419,351r-10,7l399,364r-10,4l378,371r-10,2l358,374r74,l443,365r12,-11l466,340r9,-14l483,311r5,-15l491,280r,-8l491,268r,-9l489,250r-2,-10l482,227r-7,-10l465,206xm563,183r-28,l493,396r30,l549,265r3,-14l558,240r7,-10l573,222r10,-7l590,212r-33,l563,183xm686,207r-71,l627,208r11,3l648,216r8,7l663,231r3,10l667,251r,3l666,265,640,396r31,l697,261r4,-12l706,238r7,-9l722,221r3,-2l691,219r-5,-12xm830,207r-66,l776,208r11,3l796,216r8,7l810,232r4,10l815,254r-1,14l788,396r29,l843,263r2,-17l843,230r-6,-14l830,207xm768,180r-10,l748,182r-10,3l728,189r-10,6l708,202r-9,8l691,219r34,l732,215r10,-4l753,208r11,-1l830,207r-3,-4l815,193r-14,-7l785,181r-17,-1xm622,179r-13,l597,182r-22,11l565,201r-8,11l590,212r3,-1l604,208r11,-1l686,207r-9,-10l664,190r-10,-5l644,181r-10,-2l622,179xm938,359r-35,l908,368r7,9l924,384r10,7l945,395r13,4l971,401r15,l999,400r12,-2l1024,395r11,-5l1047,385r10,-6l1065,373r-74,l969,371r-18,-5l938,359xm954,108r-30,l867,396r28,l903,359r35,l937,358,927,347r-7,-14l916,318r-1,-17l917,283r4,-12l926,260r6,-10l940,241r9,-8l959,226r3,-2l932,224,954,108xm1095,206r-88,l1018,206r11,1l1039,209r9,3l1058,217r12,7l1079,233r6,13l1089,255r2,10l1091,275r-1,10l1084,304r-7,16l1066,335r-13,13l1038,359r-15,8l1007,371r-16,2l1065,373r2,-2l1076,363r9,-8l1092,346r7,-10l1105,326r5,-11l1115,304r3,-11l1120,281r1,-12l1121,257r-3,-12l1114,233r-6,-12l1100,211r-5,-5xm1023,178r-13,1l997,182r-13,4l971,192r-12,7l949,206r-9,9l932,224r30,l969,220r11,-5l994,209r13,-3l1095,206r-4,-5l1079,193r-12,-7l1054,182r-15,-3l1023,178xm1210,183r-29,l1139,396r29,l1210,183xm1225,108r-29,l1186,158r29,l1225,108xm1310,210r-29,l1244,396r29,l1310,210xm1366,183r-126,l1235,210r126,l1366,183xm1330,108r-29,l1286,183r29,l1330,108xm1466,r-30,6l1412,22r-16,24l1390,76r6,29l1412,129r24,16l1466,151r29,-6l1498,143r-32,l1439,138r-21,-15l1404,102r-6,-26l1404,49r14,-21l1439,14r27,-6l1498,8r-3,-2l1466,xm1498,8r-32,l1492,14r21,14l1528,49r5,27l1528,102r-15,21l1492,138r-26,5l1498,143r21,-14l1535,105r6,-29l1535,46,1519,22,1498,8xm1478,38r-41,l1437,115r11,l1448,81r31,l1477,80r7,-1l1490,76r4,-4l1448,72r,-25l1495,47r-2,-3l1490,42r-3,-2l1483,39r-5,-1xm1479,81r-17,l1464,81r1,l1466,81r2,1l1471,84r2,2l1475,88r2,3l1479,94r3,5l1492,115r13,l1492,94r-3,-4l1486,86r-4,-4l1480,81r-1,xm1495,47r-18,l1482,48r5,4l1488,55r,6l1487,64r-2,4l1483,69r-5,2l1474,72r20,l1497,69r2,-5l1499,55r-1,-4l1495,47xe" fillcolor="#6d6e71" stroked="f">
                <v:path arrowok="t" o:connecttype="custom" o:connectlocs="42,219;2,291;44,386;102,373;32,289;131,206;137,178;126,370;152,207;224,216;323,201;259,303;313,393;429,376;289,322;358,213;465,206;455,248;437,334;358,374;491,280;465,206;565,230;627,208;666,265;725,219;804,223;845,246;728,189;753,208;622,179;604,208;634,179;945,395;1047,385;924,108;916,318;959,226;1039,209;1091,275;1007,371;1105,326;1114,233;971,192;994,209;1023,178;1186,158;1366,183;1315,183;1412,129;1404,102;1466,0;1513,123;1519,22;1477,80;1490,42;1466,81;1492,115;1495,47;1483,69;1495,47" o:connectangles="0,0,0,0,0,0,0,0,0,0,0,0,0,0,0,0,0,0,0,0,0,0,0,0,0,0,0,0,0,0,0,0,0,0,0,0,0,0,0,0,0,0,0,0,0,0,0,0,0,0,0,0,0,0,0,0,0,0,0,0,0"/>
              </v:shape>
              <w10:wrap anchorx="page"/>
            </v:group>
          </w:pict>
        </mc:Fallback>
      </mc:AlternateContent>
    </w:r>
    <w:r w:rsidR="00B03D03">
      <w:rPr>
        <w:noProof/>
        <w:lang w:eastAsia="de-DE"/>
      </w:rPr>
      <mc:AlternateContent>
        <mc:Choice Requires="wps">
          <w:drawing>
            <wp:anchor distT="0" distB="0" distL="114300" distR="114300" simplePos="0" relativeHeight="251664384" behindDoc="1" locked="0" layoutInCell="1" allowOverlap="1" wp14:anchorId="36D0D780" wp14:editId="04E8248B">
              <wp:simplePos x="0" y="0"/>
              <wp:positionH relativeFrom="page">
                <wp:align>right</wp:align>
              </wp:positionH>
              <wp:positionV relativeFrom="paragraph">
                <wp:posOffset>-454963</wp:posOffset>
              </wp:positionV>
              <wp:extent cx="7560310" cy="1524000"/>
              <wp:effectExtent l="0" t="0" r="254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2400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4F8162F" id="Rectangle 5" o:spid="_x0000_s1026" style="position:absolute;margin-left:544.1pt;margin-top:-35.8pt;width:595.3pt;height:120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" fillcolor="#c6c8ca"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A923" w14:textId="77777777" w:rsidR="00532238" w:rsidRDefault="00532238" w:rsidP="00C07FA8">
    <w:pPr>
      <w:pStyle w:val="Kopfzeile"/>
      <w:tabs>
        <w:tab w:val="clear" w:pos="9072"/>
        <w:tab w:val="righ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E5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4B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2E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DE2F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3C4C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48EF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CBB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30E3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A6E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3944E4"/>
    <w:multiLevelType w:val="hybridMultilevel"/>
    <w:tmpl w:val="46BCEC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1AB12B26"/>
    <w:multiLevelType w:val="hybridMultilevel"/>
    <w:tmpl w:val="C80277BE"/>
    <w:lvl w:ilvl="0" w:tplc="38CA239A">
      <w:start w:val="1"/>
      <w:numFmt w:val="bullet"/>
      <w:pStyle w:val="AufzhlungTexteingerck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o:colormru v:ext="edit" colors="#f7f7f7"/>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DC"/>
    <w:rsid w:val="000266CD"/>
    <w:rsid w:val="00030369"/>
    <w:rsid w:val="000677A4"/>
    <w:rsid w:val="00092B8E"/>
    <w:rsid w:val="00096AAE"/>
    <w:rsid w:val="00136857"/>
    <w:rsid w:val="00162D0F"/>
    <w:rsid w:val="0019004B"/>
    <w:rsid w:val="001A001C"/>
    <w:rsid w:val="001D62CD"/>
    <w:rsid w:val="0027628E"/>
    <w:rsid w:val="00286DEF"/>
    <w:rsid w:val="002940CD"/>
    <w:rsid w:val="002A419C"/>
    <w:rsid w:val="002C7C20"/>
    <w:rsid w:val="00494A6F"/>
    <w:rsid w:val="005015C3"/>
    <w:rsid w:val="00507F29"/>
    <w:rsid w:val="00523E1A"/>
    <w:rsid w:val="00532238"/>
    <w:rsid w:val="00545B53"/>
    <w:rsid w:val="005E0386"/>
    <w:rsid w:val="005E0A8E"/>
    <w:rsid w:val="005F24D5"/>
    <w:rsid w:val="006068BB"/>
    <w:rsid w:val="0062434D"/>
    <w:rsid w:val="00630815"/>
    <w:rsid w:val="0064429C"/>
    <w:rsid w:val="0064459C"/>
    <w:rsid w:val="00654ED3"/>
    <w:rsid w:val="006A5EA6"/>
    <w:rsid w:val="006F013B"/>
    <w:rsid w:val="007977E9"/>
    <w:rsid w:val="007E2773"/>
    <w:rsid w:val="007E4584"/>
    <w:rsid w:val="007F0621"/>
    <w:rsid w:val="00805757"/>
    <w:rsid w:val="00832136"/>
    <w:rsid w:val="008534A8"/>
    <w:rsid w:val="008A371F"/>
    <w:rsid w:val="008C5BFC"/>
    <w:rsid w:val="008D401B"/>
    <w:rsid w:val="008F49D4"/>
    <w:rsid w:val="00914B42"/>
    <w:rsid w:val="009718DE"/>
    <w:rsid w:val="00981CA0"/>
    <w:rsid w:val="009C235D"/>
    <w:rsid w:val="009D389A"/>
    <w:rsid w:val="00A02430"/>
    <w:rsid w:val="00A10671"/>
    <w:rsid w:val="00A87050"/>
    <w:rsid w:val="00B03D03"/>
    <w:rsid w:val="00B36447"/>
    <w:rsid w:val="00B42750"/>
    <w:rsid w:val="00BB1859"/>
    <w:rsid w:val="00C07FA8"/>
    <w:rsid w:val="00CF30DC"/>
    <w:rsid w:val="00D40883"/>
    <w:rsid w:val="00D971FA"/>
    <w:rsid w:val="00DA7956"/>
    <w:rsid w:val="00DB51CF"/>
    <w:rsid w:val="00DC666D"/>
    <w:rsid w:val="00DE54EE"/>
    <w:rsid w:val="00E155D7"/>
    <w:rsid w:val="00E66759"/>
    <w:rsid w:val="00E712C4"/>
    <w:rsid w:val="00F073C2"/>
    <w:rsid w:val="00F72848"/>
    <w:rsid w:val="00F807E6"/>
    <w:rsid w:val="00F961EF"/>
    <w:rsid w:val="00FC367D"/>
    <w:rsid w:val="00FC3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4E08E592"/>
  <w15:docId w15:val="{E00AB2FD-E8CB-407E-A338-30A53BE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5015C3"/>
    <w:rPr>
      <w:rFonts w:ascii="Humnst777 Lt BT" w:eastAsia="Humnst777 Lt BT" w:hAnsi="Humnst777 Lt BT" w:cs="Humnst777 Lt BT"/>
      <w:color w:val="242324"/>
      <w:sz w:val="20"/>
      <w:lang w:val="de-DE"/>
    </w:rPr>
  </w:style>
  <w:style w:type="paragraph" w:styleId="berschrift1">
    <w:name w:val="heading 1"/>
    <w:basedOn w:val="Standard"/>
    <w:next w:val="Standard"/>
    <w:link w:val="berschrift1Zchn"/>
    <w:uiPriority w:val="9"/>
    <w:rsid w:val="007F0621"/>
    <w:pPr>
      <w:keepNext/>
      <w:keepLines/>
      <w:spacing w:before="360"/>
      <w:outlineLvl w:val="0"/>
    </w:pPr>
    <w:rPr>
      <w:sz w:val="44"/>
      <w:lang w:eastAsia="de-DE"/>
    </w:rPr>
  </w:style>
  <w:style w:type="paragraph" w:styleId="berschrift2">
    <w:name w:val="heading 2"/>
    <w:basedOn w:val="Standard"/>
    <w:next w:val="Standard"/>
    <w:link w:val="berschrift2Zchn"/>
    <w:uiPriority w:val="9"/>
    <w:unhideWhenUsed/>
    <w:rsid w:val="00F807E6"/>
    <w:pPr>
      <w:keepNext/>
      <w:keepLines/>
      <w:spacing w:before="360" w:line="360" w:lineRule="auto"/>
      <w:outlineLvl w:val="1"/>
    </w:pPr>
    <w:rPr>
      <w:sz w:val="30"/>
      <w:lang w:val="en-US"/>
    </w:rPr>
  </w:style>
  <w:style w:type="paragraph" w:styleId="berschrift3">
    <w:name w:val="heading 3"/>
    <w:basedOn w:val="Standard"/>
    <w:next w:val="Standard"/>
    <w:link w:val="berschrift3Zchn"/>
    <w:uiPriority w:val="9"/>
    <w:unhideWhenUsed/>
    <w:qFormat/>
    <w:rsid w:val="00F807E6"/>
    <w:pPr>
      <w:keepNext/>
      <w:keepLines/>
      <w:spacing w:before="120" w:after="120"/>
      <w:outlineLvl w:val="2"/>
    </w:pPr>
    <w:rPr>
      <w:rFonts w:ascii="Humnst777 BT"/>
      <w:b/>
      <w:sz w:val="22"/>
      <w:lang w:val="en-US"/>
    </w:rPr>
  </w:style>
  <w:style w:type="paragraph" w:styleId="berschrift4">
    <w:name w:val="heading 4"/>
    <w:basedOn w:val="Standard"/>
    <w:next w:val="Standard"/>
    <w:link w:val="berschrift4Zchn"/>
    <w:uiPriority w:val="9"/>
    <w:unhideWhenUsed/>
    <w:qFormat/>
    <w:rsid w:val="00162D0F"/>
    <w:pPr>
      <w:keepNext/>
      <w:keepLines/>
      <w:ind w:left="567"/>
      <w:outlineLvl w:val="3"/>
    </w:pPr>
    <w:rPr>
      <w:rFonts w:ascii="Humnst777 BT"/>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Bild">
    <w:name w:val="Bild"/>
    <w:basedOn w:val="Text"/>
    <w:next w:val="Bildunterschrift"/>
    <w:uiPriority w:val="1"/>
    <w:rsid w:val="00B42750"/>
    <w:pPr>
      <w:keepNext/>
    </w:pPr>
    <w:rPr>
      <w:noProof/>
      <w:lang w:eastAsia="de-DE"/>
    </w:rPr>
  </w:style>
  <w:style w:type="paragraph" w:styleId="Listenabsatz">
    <w:name w:val="List Paragraph"/>
    <w:basedOn w:val="Text"/>
    <w:uiPriority w:val="1"/>
  </w:style>
  <w:style w:type="paragraph" w:customStyle="1" w:styleId="Bildunterschrift">
    <w:name w:val="Bildunterschrift"/>
    <w:basedOn w:val="Text"/>
    <w:next w:val="Text"/>
    <w:uiPriority w:val="1"/>
    <w:rsid w:val="00B42750"/>
  </w:style>
  <w:style w:type="character" w:customStyle="1" w:styleId="berschrift1Zchn">
    <w:name w:val="Überschrift 1 Zchn"/>
    <w:basedOn w:val="Absatz-Standardschriftart"/>
    <w:link w:val="berschrift1"/>
    <w:uiPriority w:val="9"/>
    <w:rsid w:val="007F0621"/>
    <w:rPr>
      <w:rFonts w:ascii="Humnst777 Lt BT" w:eastAsia="Humnst777 Lt BT" w:hAnsi="Humnst777 Lt BT" w:cs="Humnst777 Lt BT"/>
      <w:color w:val="242324"/>
      <w:sz w:val="44"/>
      <w:lang w:val="de-DE" w:eastAsia="de-DE"/>
    </w:rPr>
  </w:style>
  <w:style w:type="paragraph" w:styleId="Titel">
    <w:name w:val="Title"/>
    <w:basedOn w:val="Standard"/>
    <w:next w:val="Standard"/>
    <w:link w:val="TitelZchn"/>
    <w:qFormat/>
    <w:rsid w:val="00E712C4"/>
    <w:pPr>
      <w:spacing w:before="100"/>
      <w:ind w:left="1418" w:right="113" w:firstLine="2268"/>
      <w:jc w:val="right"/>
    </w:pPr>
    <w:rPr>
      <w:color w:val="FFFFFF"/>
      <w:sz w:val="72"/>
    </w:rPr>
  </w:style>
  <w:style w:type="character" w:customStyle="1" w:styleId="TitelZchn">
    <w:name w:val="Titel Zchn"/>
    <w:basedOn w:val="Absatz-Standardschriftart"/>
    <w:link w:val="Titel"/>
    <w:rsid w:val="00E712C4"/>
    <w:rPr>
      <w:rFonts w:ascii="Humnst777 Lt BT" w:eastAsia="Humnst777 Lt BT" w:hAnsi="Humnst777 Lt BT" w:cs="Humnst777 Lt BT"/>
      <w:color w:val="FFFFFF"/>
      <w:sz w:val="72"/>
      <w:lang w:val="de-DE"/>
    </w:rPr>
  </w:style>
  <w:style w:type="paragraph" w:customStyle="1" w:styleId="HeadlineCover">
    <w:name w:val="Headline Cover"/>
    <w:basedOn w:val="Titel"/>
    <w:link w:val="HeadlineCoverZchn"/>
    <w:uiPriority w:val="1"/>
    <w:rsid w:val="005F24D5"/>
  </w:style>
  <w:style w:type="paragraph" w:customStyle="1" w:styleId="Bildunterschrifteingerckt">
    <w:name w:val="Bildunterschrift eingerückt"/>
    <w:basedOn w:val="Texteingerckt"/>
    <w:next w:val="Texteingerckt"/>
    <w:uiPriority w:val="1"/>
    <w:rsid w:val="00B42750"/>
  </w:style>
  <w:style w:type="character" w:customStyle="1" w:styleId="HeadlineCoverZchn">
    <w:name w:val="Headline Cover Zchn"/>
    <w:basedOn w:val="TitelZchn"/>
    <w:link w:val="HeadlineCover"/>
    <w:uiPriority w:val="1"/>
    <w:rsid w:val="005F24D5"/>
    <w:rPr>
      <w:rFonts w:ascii="Humnst777 Lt BT" w:eastAsia="Humnst777 Lt BT" w:hAnsi="Humnst777 Lt BT" w:cs="Humnst777 Lt BT"/>
      <w:color w:val="FFFFFF"/>
      <w:sz w:val="72"/>
      <w:lang w:val="de-DE"/>
    </w:rPr>
  </w:style>
  <w:style w:type="paragraph" w:styleId="Untertitel">
    <w:name w:val="Subtitle"/>
    <w:basedOn w:val="Standard"/>
    <w:next w:val="Standard"/>
    <w:link w:val="UntertitelZchn"/>
    <w:uiPriority w:val="11"/>
    <w:qFormat/>
    <w:rsid w:val="00E712C4"/>
    <w:pPr>
      <w:spacing w:before="325"/>
      <w:ind w:left="3686" w:right="113" w:firstLine="2268"/>
      <w:jc w:val="right"/>
    </w:pPr>
    <w:rPr>
      <w:color w:val="FFFFFF"/>
      <w:sz w:val="40"/>
      <w:lang w:val="en-US"/>
    </w:rPr>
  </w:style>
  <w:style w:type="paragraph" w:customStyle="1" w:styleId="Bildeingerckt">
    <w:name w:val="Bild eingerückt"/>
    <w:basedOn w:val="Texteingerckt"/>
    <w:next w:val="Bildunterschrifteingerckt"/>
    <w:uiPriority w:val="1"/>
    <w:rsid w:val="00B42750"/>
    <w:pPr>
      <w:keepNext/>
    </w:pPr>
    <w:rPr>
      <w:noProof/>
      <w:lang w:eastAsia="de-DE"/>
    </w:rPr>
  </w:style>
  <w:style w:type="character" w:customStyle="1" w:styleId="UntertitelZchn">
    <w:name w:val="Untertitel Zchn"/>
    <w:basedOn w:val="Absatz-Standardschriftart"/>
    <w:link w:val="Untertitel"/>
    <w:uiPriority w:val="11"/>
    <w:rsid w:val="00E712C4"/>
    <w:rPr>
      <w:rFonts w:ascii="Humnst777 Lt BT" w:eastAsia="Humnst777 Lt BT" w:hAnsi="Humnst777 Lt BT" w:cs="Humnst777 Lt BT"/>
      <w:color w:val="FFFFFF"/>
      <w:sz w:val="40"/>
    </w:rPr>
  </w:style>
  <w:style w:type="paragraph" w:customStyle="1" w:styleId="TextEinleitung">
    <w:name w:val="Text Einleitung"/>
    <w:basedOn w:val="Text"/>
    <w:next w:val="Text"/>
    <w:uiPriority w:val="1"/>
    <w:rsid w:val="00B42750"/>
    <w:pPr>
      <w:keepNext/>
    </w:pPr>
  </w:style>
  <w:style w:type="paragraph" w:customStyle="1" w:styleId="TexteingercktEinleitung">
    <w:name w:val="Text eingerückt Einleitung"/>
    <w:basedOn w:val="Texteingerckt"/>
    <w:next w:val="Texteingerckt"/>
    <w:uiPriority w:val="1"/>
    <w:rsid w:val="00B42750"/>
    <w:pPr>
      <w:keepNext/>
    </w:pPr>
  </w:style>
  <w:style w:type="paragraph" w:customStyle="1" w:styleId="Produkt">
    <w:name w:val="Produkt"/>
    <w:basedOn w:val="Standard"/>
    <w:rsid w:val="00F961EF"/>
    <w:pPr>
      <w:widowControl/>
      <w:autoSpaceDE/>
      <w:autoSpaceDN/>
      <w:spacing w:line="280" w:lineRule="atLeast"/>
    </w:pPr>
    <w:rPr>
      <w:rFonts w:ascii="Tahoma" w:eastAsia="Times New Roman" w:hAnsi="Tahoma" w:cs="Times New Roman"/>
      <w:b/>
      <w:sz w:val="28"/>
      <w:szCs w:val="20"/>
    </w:rPr>
  </w:style>
  <w:style w:type="paragraph" w:customStyle="1" w:styleId="Text">
    <w:name w:val="Text"/>
    <w:basedOn w:val="Standard"/>
    <w:link w:val="TextZchn"/>
    <w:uiPriority w:val="1"/>
    <w:qFormat/>
    <w:rsid w:val="00162D0F"/>
    <w:pPr>
      <w:spacing w:after="120"/>
    </w:pPr>
    <w:rPr>
      <w:szCs w:val="18"/>
    </w:rPr>
  </w:style>
  <w:style w:type="paragraph" w:customStyle="1" w:styleId="Texteingerckt">
    <w:name w:val="Text eingerückt"/>
    <w:basedOn w:val="Standard"/>
    <w:link w:val="TexteingercktZchn"/>
    <w:uiPriority w:val="1"/>
    <w:qFormat/>
    <w:rsid w:val="00162D0F"/>
    <w:pPr>
      <w:spacing w:after="120"/>
      <w:ind w:left="567"/>
    </w:pPr>
    <w:rPr>
      <w:szCs w:val="18"/>
    </w:rPr>
  </w:style>
  <w:style w:type="character" w:customStyle="1" w:styleId="TextZchn">
    <w:name w:val="Text Zchn"/>
    <w:basedOn w:val="Absatz-Standardschriftart"/>
    <w:link w:val="Text"/>
    <w:uiPriority w:val="1"/>
    <w:rsid w:val="00162D0F"/>
    <w:rPr>
      <w:rFonts w:ascii="Humnst777 Lt BT" w:eastAsia="Humnst777 Lt BT" w:hAnsi="Humnst777 Lt BT" w:cs="Humnst777 Lt BT"/>
      <w:color w:val="242324"/>
      <w:sz w:val="20"/>
      <w:szCs w:val="18"/>
      <w:lang w:val="de-DE"/>
    </w:rPr>
  </w:style>
  <w:style w:type="paragraph" w:customStyle="1" w:styleId="HeadlineKopfzeileLight">
    <w:name w:val="Headline Kopfzeile Light"/>
    <w:basedOn w:val="Standard"/>
    <w:link w:val="HeadlineKopfzeileLightZchn"/>
    <w:uiPriority w:val="1"/>
    <w:qFormat/>
    <w:rsid w:val="002940CD"/>
    <w:rPr>
      <w:color w:val="6D6E71"/>
      <w:spacing w:val="-6"/>
      <w:sz w:val="28"/>
    </w:rPr>
  </w:style>
  <w:style w:type="character" w:customStyle="1" w:styleId="TexteingercktZchn">
    <w:name w:val="Text eingerückt Zchn"/>
    <w:basedOn w:val="Absatz-Standardschriftart"/>
    <w:link w:val="Texteingerckt"/>
    <w:uiPriority w:val="1"/>
    <w:rsid w:val="00162D0F"/>
    <w:rPr>
      <w:rFonts w:ascii="Humnst777 Lt BT" w:eastAsia="Humnst777 Lt BT" w:hAnsi="Humnst777 Lt BT" w:cs="Humnst777 Lt BT"/>
      <w:color w:val="242324"/>
      <w:sz w:val="20"/>
      <w:szCs w:val="18"/>
      <w:lang w:val="de-DE"/>
    </w:rPr>
  </w:style>
  <w:style w:type="paragraph" w:customStyle="1" w:styleId="HeadlineKopfzeileStrong">
    <w:name w:val="Headline Kopfzeile Strong"/>
    <w:basedOn w:val="Standard"/>
    <w:link w:val="HeadlineKopfzeileStrongZchn"/>
    <w:uiPriority w:val="1"/>
    <w:qFormat/>
    <w:rsid w:val="002940CD"/>
    <w:rPr>
      <w:rFonts w:ascii="Humnst777 BT"/>
      <w:b/>
      <w:color w:val="6D6E71"/>
      <w:spacing w:val="-6"/>
      <w:sz w:val="28"/>
    </w:rPr>
  </w:style>
  <w:style w:type="character" w:customStyle="1" w:styleId="HeadlineKopfzeileLightZchn">
    <w:name w:val="Headline Kopfzeile Light Zchn"/>
    <w:basedOn w:val="Absatz-Standardschriftart"/>
    <w:link w:val="HeadlineKopfzeileLight"/>
    <w:uiPriority w:val="1"/>
    <w:rsid w:val="002940CD"/>
    <w:rPr>
      <w:rFonts w:ascii="Humnst777 Lt BT" w:eastAsia="Humnst777 Lt BT" w:hAnsi="Humnst777 Lt BT" w:cs="Humnst777 Lt BT"/>
      <w:color w:val="6D6E71"/>
      <w:spacing w:val="-6"/>
      <w:sz w:val="28"/>
    </w:rPr>
  </w:style>
  <w:style w:type="paragraph" w:styleId="Kopfzeile">
    <w:name w:val="header"/>
    <w:basedOn w:val="Standard"/>
    <w:link w:val="KopfzeileZchn"/>
    <w:uiPriority w:val="99"/>
    <w:unhideWhenUsed/>
    <w:rsid w:val="00D971FA"/>
    <w:pPr>
      <w:tabs>
        <w:tab w:val="center" w:pos="4536"/>
        <w:tab w:val="right" w:pos="9072"/>
      </w:tabs>
    </w:pPr>
  </w:style>
  <w:style w:type="character" w:customStyle="1" w:styleId="HeadlineKopfzeileStrongZchn">
    <w:name w:val="Headline Kopfzeile Strong Zchn"/>
    <w:basedOn w:val="Absatz-Standardschriftart"/>
    <w:link w:val="HeadlineKopfzeileStrong"/>
    <w:uiPriority w:val="1"/>
    <w:rsid w:val="002940CD"/>
    <w:rPr>
      <w:rFonts w:ascii="Humnst777 BT" w:eastAsia="Humnst777 Lt BT" w:hAnsi="Humnst777 Lt BT" w:cs="Humnst777 Lt BT"/>
      <w:b/>
      <w:color w:val="6D6E71"/>
      <w:spacing w:val="-6"/>
      <w:sz w:val="28"/>
    </w:rPr>
  </w:style>
  <w:style w:type="character" w:customStyle="1" w:styleId="KopfzeileZchn">
    <w:name w:val="Kopfzeile Zchn"/>
    <w:basedOn w:val="Absatz-Standardschriftart"/>
    <w:link w:val="Kopfzeile"/>
    <w:uiPriority w:val="99"/>
    <w:rsid w:val="00D971FA"/>
    <w:rPr>
      <w:rFonts w:ascii="Humnst777 Lt BT" w:eastAsia="Humnst777 Lt BT" w:hAnsi="Humnst777 Lt BT" w:cs="Humnst777 Lt BT"/>
    </w:rPr>
  </w:style>
  <w:style w:type="paragraph" w:styleId="Fuzeile">
    <w:name w:val="footer"/>
    <w:basedOn w:val="Standard"/>
    <w:link w:val="FuzeileZchn"/>
    <w:uiPriority w:val="99"/>
    <w:unhideWhenUsed/>
    <w:rsid w:val="00D971FA"/>
    <w:pPr>
      <w:tabs>
        <w:tab w:val="center" w:pos="4536"/>
        <w:tab w:val="right" w:pos="9072"/>
      </w:tabs>
    </w:pPr>
  </w:style>
  <w:style w:type="character" w:customStyle="1" w:styleId="FuzeileZchn">
    <w:name w:val="Fußzeile Zchn"/>
    <w:basedOn w:val="Absatz-Standardschriftart"/>
    <w:link w:val="Fuzeile"/>
    <w:uiPriority w:val="99"/>
    <w:rsid w:val="00D971FA"/>
    <w:rPr>
      <w:rFonts w:ascii="Humnst777 Lt BT" w:eastAsia="Humnst777 Lt BT" w:hAnsi="Humnst777 Lt BT" w:cs="Humnst777 Lt BT"/>
    </w:rPr>
  </w:style>
  <w:style w:type="paragraph" w:customStyle="1" w:styleId="Seitennummerierung">
    <w:name w:val="Seitennummerierung"/>
    <w:basedOn w:val="Standard"/>
    <w:link w:val="SeitennummerierungZchn"/>
    <w:uiPriority w:val="1"/>
    <w:qFormat/>
    <w:rsid w:val="00F72848"/>
    <w:pPr>
      <w:spacing w:before="101"/>
      <w:ind w:right="1131"/>
      <w:jc w:val="right"/>
    </w:pPr>
    <w:rPr>
      <w:color w:val="6D6E71"/>
    </w:rPr>
  </w:style>
  <w:style w:type="paragraph" w:styleId="Inhaltsverzeichnisberschrift">
    <w:name w:val="TOC Heading"/>
    <w:basedOn w:val="Standard"/>
    <w:next w:val="Standard"/>
    <w:uiPriority w:val="39"/>
    <w:unhideWhenUsed/>
    <w:qFormat/>
    <w:rsid w:val="00494A6F"/>
    <w:pPr>
      <w:keepNext/>
      <w:keepLines/>
      <w:spacing w:before="360" w:line="480" w:lineRule="auto"/>
    </w:pPr>
    <w:rPr>
      <w:sz w:val="44"/>
      <w:szCs w:val="44"/>
    </w:rPr>
  </w:style>
  <w:style w:type="character" w:customStyle="1" w:styleId="SeitennummerierungZchn">
    <w:name w:val="Seitennummerierung Zchn"/>
    <w:basedOn w:val="Absatz-Standardschriftart"/>
    <w:link w:val="Seitennummerierung"/>
    <w:uiPriority w:val="1"/>
    <w:rsid w:val="00F72848"/>
    <w:rPr>
      <w:rFonts w:ascii="Humnst777 Lt BT" w:eastAsia="Humnst777 Lt BT" w:hAnsi="Humnst777 Lt BT" w:cs="Humnst777 Lt BT"/>
      <w:color w:val="6D6E71"/>
      <w:sz w:val="20"/>
      <w:lang w:val="de-DE"/>
    </w:rPr>
  </w:style>
  <w:style w:type="paragraph" w:styleId="Verzeichnis1">
    <w:name w:val="toc 1"/>
    <w:basedOn w:val="Standard"/>
    <w:next w:val="Standard"/>
    <w:autoRedefine/>
    <w:uiPriority w:val="39"/>
    <w:unhideWhenUsed/>
    <w:rsid w:val="005E0A8E"/>
    <w:pPr>
      <w:tabs>
        <w:tab w:val="right" w:leader="dot" w:pos="9348"/>
      </w:tabs>
      <w:spacing w:after="100"/>
    </w:pPr>
    <w:rPr>
      <w:sz w:val="30"/>
    </w:rPr>
  </w:style>
  <w:style w:type="character" w:styleId="Hyperlink">
    <w:name w:val="Hyperlink"/>
    <w:basedOn w:val="Absatz-Standardschriftart"/>
    <w:uiPriority w:val="99"/>
    <w:unhideWhenUsed/>
    <w:rsid w:val="00E155D7"/>
    <w:rPr>
      <w:color w:val="0000FF" w:themeColor="hyperlink"/>
      <w:u w:val="single"/>
    </w:rPr>
  </w:style>
  <w:style w:type="character" w:customStyle="1" w:styleId="berschrift2Zchn">
    <w:name w:val="Überschrift 2 Zchn"/>
    <w:basedOn w:val="Absatz-Standardschriftart"/>
    <w:link w:val="berschrift2"/>
    <w:uiPriority w:val="9"/>
    <w:rsid w:val="00F807E6"/>
    <w:rPr>
      <w:rFonts w:ascii="Humnst777 Lt BT" w:eastAsia="Humnst777 Lt BT" w:hAnsi="Humnst777 Lt BT" w:cs="Humnst777 Lt BT"/>
      <w:color w:val="242324"/>
      <w:sz w:val="30"/>
    </w:rPr>
  </w:style>
  <w:style w:type="paragraph" w:styleId="Verzeichnis3">
    <w:name w:val="toc 3"/>
    <w:basedOn w:val="Standard"/>
    <w:next w:val="Standard"/>
    <w:autoRedefine/>
    <w:uiPriority w:val="39"/>
    <w:unhideWhenUsed/>
    <w:rsid w:val="00E155D7"/>
    <w:pPr>
      <w:spacing w:after="100"/>
      <w:ind w:left="440"/>
    </w:pPr>
  </w:style>
  <w:style w:type="character" w:customStyle="1" w:styleId="berschrift3Zchn">
    <w:name w:val="Überschrift 3 Zchn"/>
    <w:basedOn w:val="Absatz-Standardschriftart"/>
    <w:link w:val="berschrift3"/>
    <w:uiPriority w:val="9"/>
    <w:rsid w:val="00F807E6"/>
    <w:rPr>
      <w:rFonts w:ascii="Humnst777 BT" w:eastAsia="Humnst777 Lt BT" w:hAnsi="Humnst777 Lt BT" w:cs="Humnst777 Lt BT"/>
      <w:b/>
      <w:color w:val="242324"/>
    </w:rPr>
  </w:style>
  <w:style w:type="paragraph" w:styleId="Verzeichnis2">
    <w:name w:val="toc 2"/>
    <w:basedOn w:val="Standard"/>
    <w:next w:val="Standard"/>
    <w:autoRedefine/>
    <w:uiPriority w:val="39"/>
    <w:unhideWhenUsed/>
    <w:rsid w:val="00E155D7"/>
    <w:pPr>
      <w:spacing w:after="100"/>
      <w:ind w:left="220"/>
    </w:pPr>
  </w:style>
  <w:style w:type="paragraph" w:styleId="Verzeichnis4">
    <w:name w:val="toc 4"/>
    <w:basedOn w:val="Standard"/>
    <w:next w:val="Standard"/>
    <w:autoRedefine/>
    <w:uiPriority w:val="39"/>
    <w:unhideWhenUsed/>
    <w:rsid w:val="00E155D7"/>
    <w:pPr>
      <w:spacing w:after="100"/>
      <w:ind w:left="660"/>
    </w:pPr>
  </w:style>
  <w:style w:type="character" w:customStyle="1" w:styleId="berschrift4Zchn">
    <w:name w:val="Überschrift 4 Zchn"/>
    <w:basedOn w:val="Absatz-Standardschriftart"/>
    <w:link w:val="berschrift4"/>
    <w:uiPriority w:val="9"/>
    <w:rsid w:val="00162D0F"/>
    <w:rPr>
      <w:rFonts w:ascii="Humnst777 BT" w:eastAsia="Humnst777 Lt BT" w:hAnsi="Humnst777 Lt BT" w:cs="Humnst777 Lt BT"/>
      <w:b/>
      <w:color w:val="242324"/>
      <w:sz w:val="20"/>
      <w:lang w:val="de-DE"/>
    </w:rPr>
  </w:style>
  <w:style w:type="character" w:customStyle="1" w:styleId="Label">
    <w:name w:val="Label"/>
    <w:basedOn w:val="Absatz-Standardschriftart"/>
    <w:uiPriority w:val="1"/>
    <w:rsid w:val="007F0621"/>
    <w:rPr>
      <w:b/>
      <w:color w:val="808080" w:themeColor="background1" w:themeShade="80"/>
      <w:lang w:val="en-US"/>
    </w:rPr>
  </w:style>
  <w:style w:type="paragraph" w:styleId="Aufzhlungszeichen2">
    <w:name w:val="List Bullet 2"/>
    <w:basedOn w:val="Standard"/>
    <w:uiPriority w:val="99"/>
    <w:unhideWhenUsed/>
    <w:rsid w:val="00FC3DA0"/>
    <w:pPr>
      <w:numPr>
        <w:numId w:val="2"/>
      </w:numPr>
      <w:contextualSpacing/>
    </w:pPr>
  </w:style>
  <w:style w:type="paragraph" w:styleId="Aufzhlungszeichen3">
    <w:name w:val="List Bullet 3"/>
    <w:basedOn w:val="Standard"/>
    <w:uiPriority w:val="99"/>
    <w:unhideWhenUsed/>
    <w:rsid w:val="00FC3DA0"/>
    <w:pPr>
      <w:numPr>
        <w:numId w:val="3"/>
      </w:numPr>
      <w:contextualSpacing/>
    </w:pPr>
  </w:style>
  <w:style w:type="paragraph" w:styleId="Aufzhlungszeichen4">
    <w:name w:val="List Bullet 4"/>
    <w:basedOn w:val="Standard"/>
    <w:uiPriority w:val="99"/>
    <w:unhideWhenUsed/>
    <w:rsid w:val="00FC3DA0"/>
    <w:pPr>
      <w:numPr>
        <w:numId w:val="4"/>
      </w:numPr>
      <w:contextualSpacing/>
    </w:pPr>
  </w:style>
  <w:style w:type="paragraph" w:styleId="Aufzhlungszeichen">
    <w:name w:val="List Bullet"/>
    <w:basedOn w:val="Standard"/>
    <w:uiPriority w:val="99"/>
    <w:unhideWhenUsed/>
    <w:rsid w:val="00FC3DA0"/>
    <w:pPr>
      <w:numPr>
        <w:numId w:val="1"/>
      </w:numPr>
      <w:contextualSpacing/>
    </w:pPr>
  </w:style>
  <w:style w:type="paragraph" w:customStyle="1" w:styleId="AufzhlungTexteingerckt">
    <w:name w:val="Aufzählung Text eingerückt"/>
    <w:basedOn w:val="Texteingerckt"/>
    <w:uiPriority w:val="1"/>
    <w:rsid w:val="00FC3DA0"/>
    <w:pPr>
      <w:numPr>
        <w:numId w:val="12"/>
      </w:numPr>
      <w:ind w:left="924" w:hanging="357"/>
    </w:pPr>
  </w:style>
  <w:style w:type="paragraph" w:customStyle="1" w:styleId="AufzhlungText">
    <w:name w:val="Aufzählung Text"/>
    <w:basedOn w:val="Text"/>
    <w:uiPriority w:val="1"/>
    <w:rsid w:val="00FC3DA0"/>
    <w:pPr>
      <w:ind w:left="360" w:hanging="360"/>
    </w:pPr>
  </w:style>
  <w:style w:type="paragraph" w:styleId="Textkrper">
    <w:name w:val="Body Text"/>
    <w:basedOn w:val="Standard"/>
    <w:link w:val="TextkrperZchn"/>
    <w:uiPriority w:val="1"/>
    <w:semiHidden/>
    <w:unhideWhenUsed/>
    <w:rsid w:val="00092B8E"/>
    <w:pPr>
      <w:spacing w:after="120"/>
    </w:pPr>
  </w:style>
  <w:style w:type="character" w:customStyle="1" w:styleId="TextkrperZchn">
    <w:name w:val="Textkörper Zchn"/>
    <w:basedOn w:val="Absatz-Standardschriftart"/>
    <w:link w:val="Textkrper"/>
    <w:uiPriority w:val="1"/>
    <w:semiHidden/>
    <w:rsid w:val="00092B8E"/>
    <w:rPr>
      <w:rFonts w:ascii="Humnst777 Lt BT" w:eastAsia="Humnst777 Lt BT" w:hAnsi="Humnst777 Lt BT" w:cs="Humnst777 Lt BT"/>
      <w:color w:val="242324"/>
      <w:sz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ern\Desktop\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45A23-510D-4770-AAAC-0EE495CC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7</Pages>
  <Words>892</Words>
  <Characters>5623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Beispiele für COBOL</vt:lpstr>
    </vt:vector>
  </TitlesOfParts>
  <Company>combit GmbH</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 for COBOL</dc:title>
  <dc:subject>combit List &amp; Label</dc:subject>
  <dc:creator>combit</dc:creator>
  <cp:lastModifiedBy>combit - Daniel Kenner</cp:lastModifiedBy>
  <cp:revision>17</cp:revision>
  <cp:lastPrinted>2023-06-21T07:10:00Z</cp:lastPrinted>
  <dcterms:created xsi:type="dcterms:W3CDTF">2018-05-16T12:46:00Z</dcterms:created>
  <dcterms:modified xsi:type="dcterms:W3CDTF">2023-06-21T07:10:00Z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Creator">
    <vt:lpwstr>Adobe InDesign CC 2017 (Windows)</vt:lpwstr>
  </property>
  <property fmtid="{D5CDD505-2E9C-101B-9397-08002B2CF9AE}" pid="4" name="LastSaved">
    <vt:filetime>2017-11-02T00:00:00Z</vt:filetime>
  </property>
</Properties>
</file>