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D84D9" w14:textId="77777777" w:rsidR="008A371F" w:rsidRPr="00CD66EE" w:rsidRDefault="001D62CD" w:rsidP="007E2773">
      <w:pPr>
        <w:jc w:val="right"/>
        <w:rPr>
          <w:lang w:val="en-US"/>
        </w:rPr>
      </w:pPr>
      <w:r w:rsidRPr="00CD66EE">
        <w:rPr>
          <w:noProof/>
          <w:lang w:val="en-US" w:eastAsia="de-DE"/>
        </w:rPr>
        <mc:AlternateContent>
          <mc:Choice Requires="wps">
            <w:drawing>
              <wp:anchor distT="0" distB="0" distL="114300" distR="114300" simplePos="0" relativeHeight="503308536" behindDoc="1" locked="0" layoutInCell="1" allowOverlap="1" wp14:anchorId="27BBA13B" wp14:editId="64252D4C">
                <wp:simplePos x="0" y="0"/>
                <wp:positionH relativeFrom="page">
                  <wp:align>right</wp:align>
                </wp:positionH>
                <wp:positionV relativeFrom="margin">
                  <wp:align>top</wp:align>
                </wp:positionV>
                <wp:extent cx="7560310" cy="10692130"/>
                <wp:effectExtent l="0" t="0" r="2540" b="0"/>
                <wp:wrapNone/>
                <wp:docPr id="2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BB697" id="Rectangle 30" o:spid="_x0000_s1026" style="position:absolute;margin-left:544.1pt;margin-top:0;width:595.3pt;height:841.9pt;z-index:-7944;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e2CjdggIA&#10;AP8EAAAOAAAAAAAAAAAAAAAAAC4CAABkcnMvZTJvRG9jLnhtbFBLAQItABQABgAIAAAAIQA3DOVj&#10;2wAAAAcBAAAPAAAAAAAAAAAAAAAAANwEAABkcnMvZG93bnJldi54bWxQSwUGAAAAAAQABADzAAAA&#10;5AUAAAAA&#10;" fillcolor="#6d6e71" stroked="f">
                <w10:wrap anchorx="page" anchory="margin"/>
              </v:rect>
            </w:pict>
          </mc:Fallback>
        </mc:AlternateContent>
      </w:r>
      <w:r w:rsidR="00E66759" w:rsidRPr="00CD66EE">
        <w:rPr>
          <w:noProof/>
          <w:lang w:val="en-US" w:eastAsia="de-DE"/>
        </w:rPr>
        <w:drawing>
          <wp:inline distT="0" distB="0" distL="0" distR="0" wp14:anchorId="0147A6C9" wp14:editId="34D62F42">
            <wp:extent cx="2000496" cy="216926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Lasch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201" cy="2189551"/>
                    </a:xfrm>
                    <a:prstGeom prst="rect">
                      <a:avLst/>
                    </a:prstGeom>
                  </pic:spPr>
                </pic:pic>
              </a:graphicData>
            </a:graphic>
          </wp:inline>
        </w:drawing>
      </w:r>
    </w:p>
    <w:p w14:paraId="118E7092" w14:textId="77777777" w:rsidR="008A371F" w:rsidRPr="00CD66EE" w:rsidRDefault="008A371F" w:rsidP="007E2773">
      <w:pPr>
        <w:rPr>
          <w:lang w:val="en-US"/>
        </w:rPr>
      </w:pPr>
    </w:p>
    <w:p w14:paraId="20814EB5" w14:textId="77777777" w:rsidR="008A371F" w:rsidRPr="00CD66EE" w:rsidRDefault="008A371F" w:rsidP="007E2773">
      <w:pPr>
        <w:rPr>
          <w:lang w:val="en-US"/>
        </w:rPr>
      </w:pPr>
    </w:p>
    <w:p w14:paraId="1BB53C0A" w14:textId="77777777" w:rsidR="008A371F" w:rsidRPr="00CD66EE" w:rsidRDefault="008A371F" w:rsidP="007E2773">
      <w:pPr>
        <w:rPr>
          <w:lang w:val="en-US"/>
        </w:rPr>
      </w:pPr>
    </w:p>
    <w:p w14:paraId="12CD0DA6" w14:textId="77777777" w:rsidR="008A371F" w:rsidRPr="00CD66EE" w:rsidRDefault="008A371F" w:rsidP="007E2773">
      <w:pPr>
        <w:rPr>
          <w:lang w:val="en-US"/>
        </w:rPr>
      </w:pPr>
    </w:p>
    <w:p w14:paraId="5F914DC1" w14:textId="77777777" w:rsidR="008A371F" w:rsidRPr="00CD66EE" w:rsidRDefault="008A371F" w:rsidP="007E2773">
      <w:pPr>
        <w:rPr>
          <w:lang w:val="en-US"/>
        </w:rPr>
      </w:pPr>
    </w:p>
    <w:p w14:paraId="6460C4A5" w14:textId="77777777" w:rsidR="008A371F" w:rsidRPr="00CD66EE" w:rsidRDefault="008A371F" w:rsidP="007E2773">
      <w:pPr>
        <w:rPr>
          <w:lang w:val="en-US"/>
        </w:rPr>
      </w:pPr>
    </w:p>
    <w:p w14:paraId="6F64DE7B" w14:textId="77777777" w:rsidR="008A371F" w:rsidRPr="00CD66EE" w:rsidRDefault="008A371F" w:rsidP="007E2773">
      <w:pPr>
        <w:rPr>
          <w:lang w:val="en-US"/>
        </w:rPr>
      </w:pPr>
    </w:p>
    <w:p w14:paraId="0BB80E25" w14:textId="77777777" w:rsidR="008A371F" w:rsidRPr="00CD66EE" w:rsidRDefault="008A371F" w:rsidP="007E2773">
      <w:pPr>
        <w:rPr>
          <w:lang w:val="en-US"/>
        </w:rPr>
      </w:pPr>
    </w:p>
    <w:p w14:paraId="2F0365DA" w14:textId="77777777" w:rsidR="008A371F" w:rsidRPr="00CD66EE" w:rsidRDefault="008A371F" w:rsidP="007E2773">
      <w:pPr>
        <w:rPr>
          <w:lang w:val="en-US"/>
        </w:rPr>
      </w:pPr>
    </w:p>
    <w:p w14:paraId="30672FD1" w14:textId="77777777" w:rsidR="008A371F" w:rsidRPr="00CD66EE" w:rsidRDefault="008A371F" w:rsidP="007E2773">
      <w:pPr>
        <w:rPr>
          <w:lang w:val="en-US"/>
        </w:rPr>
      </w:pPr>
    </w:p>
    <w:p w14:paraId="01A233AE" w14:textId="77777777" w:rsidR="008A371F" w:rsidRPr="00CD66EE" w:rsidRDefault="008A371F" w:rsidP="007E2773">
      <w:pPr>
        <w:rPr>
          <w:lang w:val="en-US"/>
        </w:rPr>
      </w:pPr>
    </w:p>
    <w:p w14:paraId="46A54A04" w14:textId="77777777" w:rsidR="008A371F" w:rsidRPr="00CD66EE" w:rsidRDefault="008A371F" w:rsidP="007E2773">
      <w:pPr>
        <w:rPr>
          <w:lang w:val="en-US"/>
        </w:rPr>
      </w:pPr>
    </w:p>
    <w:p w14:paraId="4E1550F2" w14:textId="77777777" w:rsidR="008A371F" w:rsidRPr="00CD66EE" w:rsidRDefault="008A371F" w:rsidP="007E2773">
      <w:pPr>
        <w:rPr>
          <w:lang w:val="en-US"/>
        </w:rPr>
      </w:pPr>
    </w:p>
    <w:p w14:paraId="22CF42E3" w14:textId="77777777" w:rsidR="008A371F" w:rsidRPr="00CD66EE" w:rsidRDefault="008A371F" w:rsidP="007E2773">
      <w:pPr>
        <w:rPr>
          <w:lang w:val="en-US"/>
        </w:rPr>
      </w:pPr>
    </w:p>
    <w:p w14:paraId="0445B252" w14:textId="77777777" w:rsidR="008A371F" w:rsidRPr="00CD66EE" w:rsidRDefault="008A371F" w:rsidP="007E2773">
      <w:pPr>
        <w:rPr>
          <w:lang w:val="en-US"/>
        </w:rPr>
      </w:pPr>
    </w:p>
    <w:p w14:paraId="00D69B95" w14:textId="77777777" w:rsidR="008A371F" w:rsidRPr="00CD66EE" w:rsidRDefault="008A371F" w:rsidP="007E2773">
      <w:pPr>
        <w:rPr>
          <w:lang w:val="en-US"/>
        </w:rPr>
      </w:pPr>
    </w:p>
    <w:p w14:paraId="441B418D" w14:textId="77777777" w:rsidR="008A371F" w:rsidRPr="00CD66EE" w:rsidRDefault="008A371F" w:rsidP="007E2773">
      <w:pPr>
        <w:rPr>
          <w:lang w:val="en-US"/>
        </w:rPr>
      </w:pPr>
    </w:p>
    <w:p w14:paraId="64AE8E52" w14:textId="77777777" w:rsidR="008A371F" w:rsidRPr="00CD66EE" w:rsidRDefault="008A371F" w:rsidP="007E2773">
      <w:pPr>
        <w:rPr>
          <w:sz w:val="19"/>
          <w:lang w:val="en-US"/>
        </w:rPr>
      </w:pPr>
    </w:p>
    <w:bookmarkStart w:id="0" w:name="Produkt"/>
    <w:p w14:paraId="1796CBC3" w14:textId="28F98A29" w:rsidR="00E712C4" w:rsidRDefault="00E712C4" w:rsidP="0063460B">
      <w:pPr>
        <w:pStyle w:val="Titel"/>
        <w:ind w:left="0" w:firstLine="0"/>
        <w:rPr>
          <w:lang w:val="en-US"/>
        </w:rPr>
      </w:pPr>
      <w:r w:rsidRPr="00CD66EE">
        <w:rPr>
          <w:lang w:val="en-US"/>
        </w:rPr>
        <w:fldChar w:fldCharType="begin"/>
      </w:r>
      <w:r w:rsidRPr="00CD66EE">
        <w:rPr>
          <w:lang w:val="en-US"/>
        </w:rPr>
        <w:instrText xml:space="preserve"> TITLE  \* MERGEFORMAT </w:instrText>
      </w:r>
      <w:r w:rsidRPr="00CD66EE">
        <w:rPr>
          <w:lang w:val="en-US"/>
        </w:rPr>
        <w:fldChar w:fldCharType="separate"/>
      </w:r>
      <w:r w:rsidR="00040A3B">
        <w:rPr>
          <w:lang w:val="en-US"/>
        </w:rPr>
        <w:t>Library for DataFlex V27.0</w:t>
      </w:r>
      <w:r w:rsidRPr="00CD66EE">
        <w:rPr>
          <w:lang w:val="en-US"/>
        </w:rPr>
        <w:fldChar w:fldCharType="end"/>
      </w:r>
    </w:p>
    <w:p w14:paraId="0F13C7DE" w14:textId="77777777" w:rsidR="0063460B" w:rsidRPr="0063460B" w:rsidRDefault="0063460B" w:rsidP="0063460B">
      <w:pPr>
        <w:jc w:val="right"/>
        <w:rPr>
          <w:color w:val="FFFFFF" w:themeColor="background1"/>
          <w:sz w:val="32"/>
          <w:szCs w:val="32"/>
          <w:lang w:val="en-US"/>
        </w:rPr>
      </w:pPr>
      <w:r w:rsidRPr="0063460B">
        <w:rPr>
          <w:color w:val="FFFFFF" w:themeColor="background1"/>
          <w:sz w:val="32"/>
          <w:szCs w:val="32"/>
          <w:lang w:val="en-US"/>
        </w:rPr>
        <w:t xml:space="preserve">Created by </w:t>
      </w:r>
      <w:r w:rsidRPr="0063460B">
        <w:rPr>
          <w:color w:val="FFFFFF" w:themeColor="background1"/>
          <w:sz w:val="36"/>
          <w:szCs w:val="32"/>
          <w:lang w:val="en-US"/>
        </w:rPr>
        <w:t>Bernhard</w:t>
      </w:r>
      <w:r w:rsidRPr="0063460B">
        <w:rPr>
          <w:color w:val="FFFFFF" w:themeColor="background1"/>
          <w:sz w:val="32"/>
          <w:szCs w:val="32"/>
          <w:lang w:val="en-US"/>
        </w:rPr>
        <w:t xml:space="preserve"> Ponemayr</w:t>
      </w:r>
    </w:p>
    <w:p w14:paraId="04E742D4" w14:textId="77777777" w:rsidR="0063460B" w:rsidRPr="0063460B" w:rsidRDefault="0063460B" w:rsidP="0063460B">
      <w:pPr>
        <w:rPr>
          <w:lang w:val="en-US"/>
        </w:rPr>
      </w:pPr>
    </w:p>
    <w:p w14:paraId="36FB74D1" w14:textId="1EDAA63F" w:rsidR="00F961EF" w:rsidRPr="00CD66EE" w:rsidRDefault="007D0CFE" w:rsidP="0063460B">
      <w:pPr>
        <w:pStyle w:val="Untertitel"/>
        <w:ind w:firstLine="0"/>
      </w:pPr>
      <w:r>
        <w:fldChar w:fldCharType="begin"/>
      </w:r>
      <w:r>
        <w:instrText xml:space="preserve"> SUBJECT  \* MERGEFORMAT </w:instrText>
      </w:r>
      <w:r>
        <w:fldChar w:fldCharType="separate"/>
      </w:r>
      <w:r w:rsidR="00040A3B">
        <w:t>combit List &amp; Label</w:t>
      </w:r>
      <w:r>
        <w:fldChar w:fldCharType="end"/>
      </w:r>
    </w:p>
    <w:bookmarkEnd w:id="0"/>
    <w:p w14:paraId="67BD396F" w14:textId="77777777" w:rsidR="00F961EF" w:rsidRPr="00CD66EE" w:rsidRDefault="00F961EF" w:rsidP="00F961EF">
      <w:pPr>
        <w:rPr>
          <w:lang w:val="en-US"/>
        </w:rPr>
      </w:pPr>
    </w:p>
    <w:p w14:paraId="61514A6A" w14:textId="77777777" w:rsidR="007977E9" w:rsidRPr="00CD66EE" w:rsidRDefault="007977E9" w:rsidP="00F961EF">
      <w:pPr>
        <w:rPr>
          <w:lang w:val="en-US"/>
        </w:rPr>
      </w:pPr>
    </w:p>
    <w:p w14:paraId="06A09E5A" w14:textId="77777777" w:rsidR="007977E9" w:rsidRPr="00CD66EE" w:rsidRDefault="007977E9" w:rsidP="00F961EF">
      <w:pPr>
        <w:rPr>
          <w:lang w:val="en-US"/>
        </w:rPr>
      </w:pPr>
    </w:p>
    <w:p w14:paraId="5AE78E01" w14:textId="77777777" w:rsidR="00F961EF" w:rsidRPr="00CD66EE" w:rsidRDefault="00F961EF" w:rsidP="00F961EF">
      <w:pPr>
        <w:rPr>
          <w:lang w:val="en-US"/>
        </w:rPr>
      </w:pPr>
    </w:p>
    <w:p w14:paraId="003F95C2" w14:textId="77777777" w:rsidR="008A371F" w:rsidRPr="00CD66EE" w:rsidRDefault="008A371F">
      <w:pPr>
        <w:rPr>
          <w:sz w:val="40"/>
          <w:lang w:val="en-US"/>
        </w:rPr>
        <w:sectPr w:rsidR="008A371F" w:rsidRPr="00CD66EE" w:rsidSect="00532238">
          <w:headerReference w:type="default" r:id="rId9"/>
          <w:footerReference w:type="default" r:id="rId10"/>
          <w:type w:val="continuous"/>
          <w:pgSz w:w="11910" w:h="16840"/>
          <w:pgMar w:top="0" w:right="1020" w:bottom="280" w:left="1680" w:header="720" w:footer="720" w:gutter="0"/>
          <w:cols w:space="720"/>
          <w:titlePg/>
          <w:docGrid w:linePitch="299"/>
        </w:sectPr>
      </w:pPr>
    </w:p>
    <w:sdt>
      <w:sdtPr>
        <w:rPr>
          <w:sz w:val="22"/>
          <w:szCs w:val="22"/>
          <w:lang w:val="en-US"/>
        </w:rPr>
        <w:id w:val="53200215"/>
        <w:docPartObj>
          <w:docPartGallery w:val="Table of Contents"/>
          <w:docPartUnique/>
        </w:docPartObj>
      </w:sdtPr>
      <w:sdtEndPr>
        <w:rPr>
          <w:b/>
          <w:bCs/>
          <w:sz w:val="20"/>
        </w:rPr>
      </w:sdtEndPr>
      <w:sdtContent>
        <w:p w14:paraId="2260DB57" w14:textId="77777777" w:rsidR="005E0A8E" w:rsidRPr="00CD66EE" w:rsidRDefault="00CD66EE">
          <w:pPr>
            <w:pStyle w:val="Inhaltsverzeichnisberschrift"/>
            <w:rPr>
              <w:lang w:val="en-US"/>
            </w:rPr>
          </w:pPr>
          <w:r>
            <w:rPr>
              <w:lang w:val="en-US"/>
            </w:rPr>
            <w:t>Content</w:t>
          </w:r>
        </w:p>
        <w:p w14:paraId="1882931D" w14:textId="4D4CCCD3" w:rsidR="00040A3B" w:rsidRDefault="005E0A8E">
          <w:pPr>
            <w:pStyle w:val="Verzeichnis1"/>
            <w:rPr>
              <w:rFonts w:asciiTheme="minorHAnsi" w:eastAsiaTheme="minorEastAsia" w:hAnsiTheme="minorHAnsi" w:cstheme="minorBidi"/>
              <w:noProof/>
              <w:color w:val="auto"/>
              <w:sz w:val="22"/>
              <w:lang w:eastAsia="de-DE"/>
            </w:rPr>
          </w:pPr>
          <w:r w:rsidRPr="00CD66EE">
            <w:rPr>
              <w:lang w:val="en-US"/>
            </w:rPr>
            <w:fldChar w:fldCharType="begin"/>
          </w:r>
          <w:r w:rsidRPr="00CD66EE">
            <w:rPr>
              <w:lang w:val="en-US"/>
            </w:rPr>
            <w:instrText xml:space="preserve"> TOC \o "1-3" \h \z \u </w:instrText>
          </w:r>
          <w:r w:rsidRPr="00CD66EE">
            <w:rPr>
              <w:lang w:val="en-US"/>
            </w:rPr>
            <w:fldChar w:fldCharType="separate"/>
          </w:r>
          <w:hyperlink w:anchor="_Toc84834106" w:history="1">
            <w:r w:rsidR="00040A3B" w:rsidRPr="00306022">
              <w:rPr>
                <w:rStyle w:val="Hyperlink"/>
                <w:noProof/>
                <w:lang w:val="en-US"/>
              </w:rPr>
              <w:t>How to Use the Library</w:t>
            </w:r>
            <w:r w:rsidR="00040A3B">
              <w:rPr>
                <w:noProof/>
                <w:webHidden/>
              </w:rPr>
              <w:tab/>
            </w:r>
            <w:r w:rsidR="00040A3B">
              <w:rPr>
                <w:noProof/>
                <w:webHidden/>
              </w:rPr>
              <w:fldChar w:fldCharType="begin"/>
            </w:r>
            <w:r w:rsidR="00040A3B">
              <w:rPr>
                <w:noProof/>
                <w:webHidden/>
              </w:rPr>
              <w:instrText xml:space="preserve"> PAGEREF _Toc84834106 \h </w:instrText>
            </w:r>
            <w:r w:rsidR="00040A3B">
              <w:rPr>
                <w:noProof/>
                <w:webHidden/>
              </w:rPr>
            </w:r>
            <w:r w:rsidR="00040A3B">
              <w:rPr>
                <w:noProof/>
                <w:webHidden/>
              </w:rPr>
              <w:fldChar w:fldCharType="separate"/>
            </w:r>
            <w:r w:rsidR="00040A3B">
              <w:rPr>
                <w:noProof/>
                <w:webHidden/>
              </w:rPr>
              <w:t>3</w:t>
            </w:r>
            <w:r w:rsidR="00040A3B">
              <w:rPr>
                <w:noProof/>
                <w:webHidden/>
              </w:rPr>
              <w:fldChar w:fldCharType="end"/>
            </w:r>
          </w:hyperlink>
        </w:p>
        <w:p w14:paraId="645283B8" w14:textId="10FC3DCB" w:rsidR="00040A3B" w:rsidRDefault="00040A3B">
          <w:pPr>
            <w:pStyle w:val="Verzeichnis1"/>
            <w:rPr>
              <w:rFonts w:asciiTheme="minorHAnsi" w:eastAsiaTheme="minorEastAsia" w:hAnsiTheme="minorHAnsi" w:cstheme="minorBidi"/>
              <w:noProof/>
              <w:color w:val="auto"/>
              <w:sz w:val="22"/>
              <w:lang w:eastAsia="de-DE"/>
            </w:rPr>
          </w:pPr>
          <w:hyperlink w:anchor="_Toc84834107" w:history="1">
            <w:r w:rsidRPr="00306022">
              <w:rPr>
                <w:rStyle w:val="Hyperlink"/>
                <w:noProof/>
                <w:lang w:val="en-US"/>
              </w:rPr>
              <w:t>General Notes</w:t>
            </w:r>
            <w:r>
              <w:rPr>
                <w:noProof/>
                <w:webHidden/>
              </w:rPr>
              <w:tab/>
            </w:r>
            <w:r>
              <w:rPr>
                <w:noProof/>
                <w:webHidden/>
              </w:rPr>
              <w:fldChar w:fldCharType="begin"/>
            </w:r>
            <w:r>
              <w:rPr>
                <w:noProof/>
                <w:webHidden/>
              </w:rPr>
              <w:instrText xml:space="preserve"> PAGEREF _Toc84834107 \h </w:instrText>
            </w:r>
            <w:r>
              <w:rPr>
                <w:noProof/>
                <w:webHidden/>
              </w:rPr>
            </w:r>
            <w:r>
              <w:rPr>
                <w:noProof/>
                <w:webHidden/>
              </w:rPr>
              <w:fldChar w:fldCharType="separate"/>
            </w:r>
            <w:r>
              <w:rPr>
                <w:noProof/>
                <w:webHidden/>
              </w:rPr>
              <w:t>4</w:t>
            </w:r>
            <w:r>
              <w:rPr>
                <w:noProof/>
                <w:webHidden/>
              </w:rPr>
              <w:fldChar w:fldCharType="end"/>
            </w:r>
          </w:hyperlink>
        </w:p>
        <w:p w14:paraId="4C941A6C" w14:textId="72D8DF97" w:rsidR="00040A3B" w:rsidRDefault="00040A3B">
          <w:pPr>
            <w:pStyle w:val="Verzeichnis1"/>
            <w:rPr>
              <w:rFonts w:asciiTheme="minorHAnsi" w:eastAsiaTheme="minorEastAsia" w:hAnsiTheme="minorHAnsi" w:cstheme="minorBidi"/>
              <w:noProof/>
              <w:color w:val="auto"/>
              <w:sz w:val="22"/>
              <w:lang w:eastAsia="de-DE"/>
            </w:rPr>
          </w:pPr>
          <w:hyperlink w:anchor="_Toc84834108" w:history="1">
            <w:r w:rsidRPr="00306022">
              <w:rPr>
                <w:rStyle w:val="Hyperlink"/>
                <w:noProof/>
                <w:lang w:val="en-US"/>
              </w:rPr>
              <w:t>Notes for Updating From a Previous Revision</w:t>
            </w:r>
            <w:r>
              <w:rPr>
                <w:noProof/>
                <w:webHidden/>
              </w:rPr>
              <w:tab/>
            </w:r>
            <w:r>
              <w:rPr>
                <w:noProof/>
                <w:webHidden/>
              </w:rPr>
              <w:fldChar w:fldCharType="begin"/>
            </w:r>
            <w:r>
              <w:rPr>
                <w:noProof/>
                <w:webHidden/>
              </w:rPr>
              <w:instrText xml:space="preserve"> PAGEREF _Toc84834108 \h </w:instrText>
            </w:r>
            <w:r>
              <w:rPr>
                <w:noProof/>
                <w:webHidden/>
              </w:rPr>
            </w:r>
            <w:r>
              <w:rPr>
                <w:noProof/>
                <w:webHidden/>
              </w:rPr>
              <w:fldChar w:fldCharType="separate"/>
            </w:r>
            <w:r>
              <w:rPr>
                <w:noProof/>
                <w:webHidden/>
              </w:rPr>
              <w:t>5</w:t>
            </w:r>
            <w:r>
              <w:rPr>
                <w:noProof/>
                <w:webHidden/>
              </w:rPr>
              <w:fldChar w:fldCharType="end"/>
            </w:r>
          </w:hyperlink>
        </w:p>
        <w:p w14:paraId="68C68B08" w14:textId="6AE4C45D" w:rsidR="00040A3B" w:rsidRDefault="00040A3B">
          <w:pPr>
            <w:pStyle w:val="Verzeichnis1"/>
            <w:rPr>
              <w:rFonts w:asciiTheme="minorHAnsi" w:eastAsiaTheme="minorEastAsia" w:hAnsiTheme="minorHAnsi" w:cstheme="minorBidi"/>
              <w:noProof/>
              <w:color w:val="auto"/>
              <w:sz w:val="22"/>
              <w:lang w:eastAsia="de-DE"/>
            </w:rPr>
          </w:pPr>
          <w:hyperlink w:anchor="_Toc84834109" w:history="1">
            <w:r w:rsidRPr="00306022">
              <w:rPr>
                <w:rStyle w:val="Hyperlink"/>
                <w:noProof/>
                <w:lang w:val="en-US"/>
              </w:rPr>
              <w:t>What's New</w:t>
            </w:r>
            <w:r>
              <w:rPr>
                <w:noProof/>
                <w:webHidden/>
              </w:rPr>
              <w:tab/>
            </w:r>
            <w:r>
              <w:rPr>
                <w:noProof/>
                <w:webHidden/>
              </w:rPr>
              <w:fldChar w:fldCharType="begin"/>
            </w:r>
            <w:r>
              <w:rPr>
                <w:noProof/>
                <w:webHidden/>
              </w:rPr>
              <w:instrText xml:space="preserve"> PAGEREF _Toc84834109 \h </w:instrText>
            </w:r>
            <w:r>
              <w:rPr>
                <w:noProof/>
                <w:webHidden/>
              </w:rPr>
            </w:r>
            <w:r>
              <w:rPr>
                <w:noProof/>
                <w:webHidden/>
              </w:rPr>
              <w:fldChar w:fldCharType="separate"/>
            </w:r>
            <w:r>
              <w:rPr>
                <w:noProof/>
                <w:webHidden/>
              </w:rPr>
              <w:t>6</w:t>
            </w:r>
            <w:r>
              <w:rPr>
                <w:noProof/>
                <w:webHidden/>
              </w:rPr>
              <w:fldChar w:fldCharType="end"/>
            </w:r>
          </w:hyperlink>
        </w:p>
        <w:p w14:paraId="23D09E08" w14:textId="7F7A2D3D"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0" w:history="1">
            <w:r w:rsidRPr="00306022">
              <w:rPr>
                <w:rStyle w:val="Hyperlink"/>
                <w:noProof/>
              </w:rPr>
              <w:t>List &amp; Label Library 27.0</w:t>
            </w:r>
            <w:r>
              <w:rPr>
                <w:noProof/>
                <w:webHidden/>
              </w:rPr>
              <w:tab/>
            </w:r>
            <w:r>
              <w:rPr>
                <w:noProof/>
                <w:webHidden/>
              </w:rPr>
              <w:fldChar w:fldCharType="begin"/>
            </w:r>
            <w:r>
              <w:rPr>
                <w:noProof/>
                <w:webHidden/>
              </w:rPr>
              <w:instrText xml:space="preserve"> PAGEREF _Toc84834110 \h </w:instrText>
            </w:r>
            <w:r>
              <w:rPr>
                <w:noProof/>
                <w:webHidden/>
              </w:rPr>
            </w:r>
            <w:r>
              <w:rPr>
                <w:noProof/>
                <w:webHidden/>
              </w:rPr>
              <w:fldChar w:fldCharType="separate"/>
            </w:r>
            <w:r>
              <w:rPr>
                <w:noProof/>
                <w:webHidden/>
              </w:rPr>
              <w:t>6</w:t>
            </w:r>
            <w:r>
              <w:rPr>
                <w:noProof/>
                <w:webHidden/>
              </w:rPr>
              <w:fldChar w:fldCharType="end"/>
            </w:r>
          </w:hyperlink>
        </w:p>
        <w:p w14:paraId="154B5082" w14:textId="1AC931E9"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1" w:history="1">
            <w:r w:rsidRPr="00306022">
              <w:rPr>
                <w:rStyle w:val="Hyperlink"/>
                <w:noProof/>
              </w:rPr>
              <w:t>List &amp; Label Library 26.0</w:t>
            </w:r>
            <w:r>
              <w:rPr>
                <w:noProof/>
                <w:webHidden/>
              </w:rPr>
              <w:tab/>
            </w:r>
            <w:r>
              <w:rPr>
                <w:noProof/>
                <w:webHidden/>
              </w:rPr>
              <w:fldChar w:fldCharType="begin"/>
            </w:r>
            <w:r>
              <w:rPr>
                <w:noProof/>
                <w:webHidden/>
              </w:rPr>
              <w:instrText xml:space="preserve"> PAGEREF _Toc84834111 \h </w:instrText>
            </w:r>
            <w:r>
              <w:rPr>
                <w:noProof/>
                <w:webHidden/>
              </w:rPr>
            </w:r>
            <w:r>
              <w:rPr>
                <w:noProof/>
                <w:webHidden/>
              </w:rPr>
              <w:fldChar w:fldCharType="separate"/>
            </w:r>
            <w:r>
              <w:rPr>
                <w:noProof/>
                <w:webHidden/>
              </w:rPr>
              <w:t>6</w:t>
            </w:r>
            <w:r>
              <w:rPr>
                <w:noProof/>
                <w:webHidden/>
              </w:rPr>
              <w:fldChar w:fldCharType="end"/>
            </w:r>
          </w:hyperlink>
        </w:p>
        <w:p w14:paraId="055C362A" w14:textId="2C0200EE"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2" w:history="1">
            <w:r w:rsidRPr="00306022">
              <w:rPr>
                <w:rStyle w:val="Hyperlink"/>
                <w:noProof/>
              </w:rPr>
              <w:t>List &amp; Label Library 25.0</w:t>
            </w:r>
            <w:r>
              <w:rPr>
                <w:noProof/>
                <w:webHidden/>
              </w:rPr>
              <w:tab/>
            </w:r>
            <w:r>
              <w:rPr>
                <w:noProof/>
                <w:webHidden/>
              </w:rPr>
              <w:fldChar w:fldCharType="begin"/>
            </w:r>
            <w:r>
              <w:rPr>
                <w:noProof/>
                <w:webHidden/>
              </w:rPr>
              <w:instrText xml:space="preserve"> PAGEREF _Toc84834112 \h </w:instrText>
            </w:r>
            <w:r>
              <w:rPr>
                <w:noProof/>
                <w:webHidden/>
              </w:rPr>
            </w:r>
            <w:r>
              <w:rPr>
                <w:noProof/>
                <w:webHidden/>
              </w:rPr>
              <w:fldChar w:fldCharType="separate"/>
            </w:r>
            <w:r>
              <w:rPr>
                <w:noProof/>
                <w:webHidden/>
              </w:rPr>
              <w:t>7</w:t>
            </w:r>
            <w:r>
              <w:rPr>
                <w:noProof/>
                <w:webHidden/>
              </w:rPr>
              <w:fldChar w:fldCharType="end"/>
            </w:r>
          </w:hyperlink>
        </w:p>
        <w:p w14:paraId="3D969FCE" w14:textId="31D1E9F9"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3" w:history="1">
            <w:r w:rsidRPr="00306022">
              <w:rPr>
                <w:rStyle w:val="Hyperlink"/>
                <w:noProof/>
              </w:rPr>
              <w:t>List &amp; Label Library 24.0</w:t>
            </w:r>
            <w:r>
              <w:rPr>
                <w:noProof/>
                <w:webHidden/>
              </w:rPr>
              <w:tab/>
            </w:r>
            <w:r>
              <w:rPr>
                <w:noProof/>
                <w:webHidden/>
              </w:rPr>
              <w:fldChar w:fldCharType="begin"/>
            </w:r>
            <w:r>
              <w:rPr>
                <w:noProof/>
                <w:webHidden/>
              </w:rPr>
              <w:instrText xml:space="preserve"> PAGEREF _Toc84834113 \h </w:instrText>
            </w:r>
            <w:r>
              <w:rPr>
                <w:noProof/>
                <w:webHidden/>
              </w:rPr>
            </w:r>
            <w:r>
              <w:rPr>
                <w:noProof/>
                <w:webHidden/>
              </w:rPr>
              <w:fldChar w:fldCharType="separate"/>
            </w:r>
            <w:r>
              <w:rPr>
                <w:noProof/>
                <w:webHidden/>
              </w:rPr>
              <w:t>7</w:t>
            </w:r>
            <w:r>
              <w:rPr>
                <w:noProof/>
                <w:webHidden/>
              </w:rPr>
              <w:fldChar w:fldCharType="end"/>
            </w:r>
          </w:hyperlink>
        </w:p>
        <w:p w14:paraId="567D84AA" w14:textId="5923ADA8"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4" w:history="1">
            <w:r w:rsidRPr="00306022">
              <w:rPr>
                <w:rStyle w:val="Hyperlink"/>
                <w:noProof/>
              </w:rPr>
              <w:t>List &amp; Label Library 23.0</w:t>
            </w:r>
            <w:r>
              <w:rPr>
                <w:noProof/>
                <w:webHidden/>
              </w:rPr>
              <w:tab/>
            </w:r>
            <w:r>
              <w:rPr>
                <w:noProof/>
                <w:webHidden/>
              </w:rPr>
              <w:fldChar w:fldCharType="begin"/>
            </w:r>
            <w:r>
              <w:rPr>
                <w:noProof/>
                <w:webHidden/>
              </w:rPr>
              <w:instrText xml:space="preserve"> PAGEREF _Toc84834114 \h </w:instrText>
            </w:r>
            <w:r>
              <w:rPr>
                <w:noProof/>
                <w:webHidden/>
              </w:rPr>
            </w:r>
            <w:r>
              <w:rPr>
                <w:noProof/>
                <w:webHidden/>
              </w:rPr>
              <w:fldChar w:fldCharType="separate"/>
            </w:r>
            <w:r>
              <w:rPr>
                <w:noProof/>
                <w:webHidden/>
              </w:rPr>
              <w:t>8</w:t>
            </w:r>
            <w:r>
              <w:rPr>
                <w:noProof/>
                <w:webHidden/>
              </w:rPr>
              <w:fldChar w:fldCharType="end"/>
            </w:r>
          </w:hyperlink>
        </w:p>
        <w:p w14:paraId="28575E01" w14:textId="03CF1D7D"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5" w:history="1">
            <w:r w:rsidRPr="00306022">
              <w:rPr>
                <w:rStyle w:val="Hyperlink"/>
                <w:noProof/>
              </w:rPr>
              <w:t>List &amp; Label Library 22.0</w:t>
            </w:r>
            <w:r>
              <w:rPr>
                <w:noProof/>
                <w:webHidden/>
              </w:rPr>
              <w:tab/>
            </w:r>
            <w:r>
              <w:rPr>
                <w:noProof/>
                <w:webHidden/>
              </w:rPr>
              <w:fldChar w:fldCharType="begin"/>
            </w:r>
            <w:r>
              <w:rPr>
                <w:noProof/>
                <w:webHidden/>
              </w:rPr>
              <w:instrText xml:space="preserve"> PAGEREF _Toc84834115 \h </w:instrText>
            </w:r>
            <w:r>
              <w:rPr>
                <w:noProof/>
                <w:webHidden/>
              </w:rPr>
            </w:r>
            <w:r>
              <w:rPr>
                <w:noProof/>
                <w:webHidden/>
              </w:rPr>
              <w:fldChar w:fldCharType="separate"/>
            </w:r>
            <w:r>
              <w:rPr>
                <w:noProof/>
                <w:webHidden/>
              </w:rPr>
              <w:t>8</w:t>
            </w:r>
            <w:r>
              <w:rPr>
                <w:noProof/>
                <w:webHidden/>
              </w:rPr>
              <w:fldChar w:fldCharType="end"/>
            </w:r>
          </w:hyperlink>
        </w:p>
        <w:p w14:paraId="3ABE0396" w14:textId="29E32668"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6" w:history="1">
            <w:r w:rsidRPr="00306022">
              <w:rPr>
                <w:rStyle w:val="Hyperlink"/>
                <w:noProof/>
              </w:rPr>
              <w:t>List &amp; Label Library 21.0</w:t>
            </w:r>
            <w:r>
              <w:rPr>
                <w:noProof/>
                <w:webHidden/>
              </w:rPr>
              <w:tab/>
            </w:r>
            <w:r>
              <w:rPr>
                <w:noProof/>
                <w:webHidden/>
              </w:rPr>
              <w:fldChar w:fldCharType="begin"/>
            </w:r>
            <w:r>
              <w:rPr>
                <w:noProof/>
                <w:webHidden/>
              </w:rPr>
              <w:instrText xml:space="preserve"> PAGEREF _Toc84834116 \h </w:instrText>
            </w:r>
            <w:r>
              <w:rPr>
                <w:noProof/>
                <w:webHidden/>
              </w:rPr>
            </w:r>
            <w:r>
              <w:rPr>
                <w:noProof/>
                <w:webHidden/>
              </w:rPr>
              <w:fldChar w:fldCharType="separate"/>
            </w:r>
            <w:r>
              <w:rPr>
                <w:noProof/>
                <w:webHidden/>
              </w:rPr>
              <w:t>8</w:t>
            </w:r>
            <w:r>
              <w:rPr>
                <w:noProof/>
                <w:webHidden/>
              </w:rPr>
              <w:fldChar w:fldCharType="end"/>
            </w:r>
          </w:hyperlink>
        </w:p>
        <w:p w14:paraId="269C6650" w14:textId="18046BDE"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7" w:history="1">
            <w:r w:rsidRPr="00306022">
              <w:rPr>
                <w:rStyle w:val="Hyperlink"/>
                <w:noProof/>
              </w:rPr>
              <w:t>List &amp; Label Library 20.0</w:t>
            </w:r>
            <w:r>
              <w:rPr>
                <w:noProof/>
                <w:webHidden/>
              </w:rPr>
              <w:tab/>
            </w:r>
            <w:r>
              <w:rPr>
                <w:noProof/>
                <w:webHidden/>
              </w:rPr>
              <w:fldChar w:fldCharType="begin"/>
            </w:r>
            <w:r>
              <w:rPr>
                <w:noProof/>
                <w:webHidden/>
              </w:rPr>
              <w:instrText xml:space="preserve"> PAGEREF _Toc84834117 \h </w:instrText>
            </w:r>
            <w:r>
              <w:rPr>
                <w:noProof/>
                <w:webHidden/>
              </w:rPr>
            </w:r>
            <w:r>
              <w:rPr>
                <w:noProof/>
                <w:webHidden/>
              </w:rPr>
              <w:fldChar w:fldCharType="separate"/>
            </w:r>
            <w:r>
              <w:rPr>
                <w:noProof/>
                <w:webHidden/>
              </w:rPr>
              <w:t>8</w:t>
            </w:r>
            <w:r>
              <w:rPr>
                <w:noProof/>
                <w:webHidden/>
              </w:rPr>
              <w:fldChar w:fldCharType="end"/>
            </w:r>
          </w:hyperlink>
        </w:p>
        <w:p w14:paraId="590DD637" w14:textId="411FD764"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8" w:history="1">
            <w:r w:rsidRPr="00306022">
              <w:rPr>
                <w:rStyle w:val="Hyperlink"/>
                <w:noProof/>
              </w:rPr>
              <w:t>List &amp; Label Library 19.0</w:t>
            </w:r>
            <w:r>
              <w:rPr>
                <w:noProof/>
                <w:webHidden/>
              </w:rPr>
              <w:tab/>
            </w:r>
            <w:r>
              <w:rPr>
                <w:noProof/>
                <w:webHidden/>
              </w:rPr>
              <w:fldChar w:fldCharType="begin"/>
            </w:r>
            <w:r>
              <w:rPr>
                <w:noProof/>
                <w:webHidden/>
              </w:rPr>
              <w:instrText xml:space="preserve"> PAGEREF _Toc84834118 \h </w:instrText>
            </w:r>
            <w:r>
              <w:rPr>
                <w:noProof/>
                <w:webHidden/>
              </w:rPr>
            </w:r>
            <w:r>
              <w:rPr>
                <w:noProof/>
                <w:webHidden/>
              </w:rPr>
              <w:fldChar w:fldCharType="separate"/>
            </w:r>
            <w:r>
              <w:rPr>
                <w:noProof/>
                <w:webHidden/>
              </w:rPr>
              <w:t>8</w:t>
            </w:r>
            <w:r>
              <w:rPr>
                <w:noProof/>
                <w:webHidden/>
              </w:rPr>
              <w:fldChar w:fldCharType="end"/>
            </w:r>
          </w:hyperlink>
        </w:p>
        <w:p w14:paraId="02DFDCF1" w14:textId="240D8084"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19" w:history="1">
            <w:r w:rsidRPr="00306022">
              <w:rPr>
                <w:rStyle w:val="Hyperlink"/>
                <w:noProof/>
              </w:rPr>
              <w:t>List &amp; Label Library 18.0</w:t>
            </w:r>
            <w:r>
              <w:rPr>
                <w:noProof/>
                <w:webHidden/>
              </w:rPr>
              <w:tab/>
            </w:r>
            <w:r>
              <w:rPr>
                <w:noProof/>
                <w:webHidden/>
              </w:rPr>
              <w:fldChar w:fldCharType="begin"/>
            </w:r>
            <w:r>
              <w:rPr>
                <w:noProof/>
                <w:webHidden/>
              </w:rPr>
              <w:instrText xml:space="preserve"> PAGEREF _Toc84834119 \h </w:instrText>
            </w:r>
            <w:r>
              <w:rPr>
                <w:noProof/>
                <w:webHidden/>
              </w:rPr>
            </w:r>
            <w:r>
              <w:rPr>
                <w:noProof/>
                <w:webHidden/>
              </w:rPr>
              <w:fldChar w:fldCharType="separate"/>
            </w:r>
            <w:r>
              <w:rPr>
                <w:noProof/>
                <w:webHidden/>
              </w:rPr>
              <w:t>11</w:t>
            </w:r>
            <w:r>
              <w:rPr>
                <w:noProof/>
                <w:webHidden/>
              </w:rPr>
              <w:fldChar w:fldCharType="end"/>
            </w:r>
          </w:hyperlink>
        </w:p>
        <w:p w14:paraId="612BBEAC" w14:textId="1358C22E"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0" w:history="1">
            <w:r w:rsidRPr="00306022">
              <w:rPr>
                <w:rStyle w:val="Hyperlink"/>
                <w:noProof/>
              </w:rPr>
              <w:t>List &amp; Label Library 17.0</w:t>
            </w:r>
            <w:r>
              <w:rPr>
                <w:noProof/>
                <w:webHidden/>
              </w:rPr>
              <w:tab/>
            </w:r>
            <w:r>
              <w:rPr>
                <w:noProof/>
                <w:webHidden/>
              </w:rPr>
              <w:fldChar w:fldCharType="begin"/>
            </w:r>
            <w:r>
              <w:rPr>
                <w:noProof/>
                <w:webHidden/>
              </w:rPr>
              <w:instrText xml:space="preserve"> PAGEREF _Toc84834120 \h </w:instrText>
            </w:r>
            <w:r>
              <w:rPr>
                <w:noProof/>
                <w:webHidden/>
              </w:rPr>
            </w:r>
            <w:r>
              <w:rPr>
                <w:noProof/>
                <w:webHidden/>
              </w:rPr>
              <w:fldChar w:fldCharType="separate"/>
            </w:r>
            <w:r>
              <w:rPr>
                <w:noProof/>
                <w:webHidden/>
              </w:rPr>
              <w:t>11</w:t>
            </w:r>
            <w:r>
              <w:rPr>
                <w:noProof/>
                <w:webHidden/>
              </w:rPr>
              <w:fldChar w:fldCharType="end"/>
            </w:r>
          </w:hyperlink>
        </w:p>
        <w:p w14:paraId="663EC45F" w14:textId="522AB066"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1" w:history="1">
            <w:r w:rsidRPr="00306022">
              <w:rPr>
                <w:rStyle w:val="Hyperlink"/>
                <w:noProof/>
              </w:rPr>
              <w:t>List &amp; Label Library 16.0</w:t>
            </w:r>
            <w:r>
              <w:rPr>
                <w:noProof/>
                <w:webHidden/>
              </w:rPr>
              <w:tab/>
            </w:r>
            <w:r>
              <w:rPr>
                <w:noProof/>
                <w:webHidden/>
              </w:rPr>
              <w:fldChar w:fldCharType="begin"/>
            </w:r>
            <w:r>
              <w:rPr>
                <w:noProof/>
                <w:webHidden/>
              </w:rPr>
              <w:instrText xml:space="preserve"> PAGEREF _Toc84834121 \h </w:instrText>
            </w:r>
            <w:r>
              <w:rPr>
                <w:noProof/>
                <w:webHidden/>
              </w:rPr>
            </w:r>
            <w:r>
              <w:rPr>
                <w:noProof/>
                <w:webHidden/>
              </w:rPr>
              <w:fldChar w:fldCharType="separate"/>
            </w:r>
            <w:r>
              <w:rPr>
                <w:noProof/>
                <w:webHidden/>
              </w:rPr>
              <w:t>12</w:t>
            </w:r>
            <w:r>
              <w:rPr>
                <w:noProof/>
                <w:webHidden/>
              </w:rPr>
              <w:fldChar w:fldCharType="end"/>
            </w:r>
          </w:hyperlink>
        </w:p>
        <w:p w14:paraId="110052F8" w14:textId="79B6A38C"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2" w:history="1">
            <w:r w:rsidRPr="00306022">
              <w:rPr>
                <w:rStyle w:val="Hyperlink"/>
                <w:noProof/>
              </w:rPr>
              <w:t>List &amp; Label Library 15.1</w:t>
            </w:r>
            <w:r>
              <w:rPr>
                <w:noProof/>
                <w:webHidden/>
              </w:rPr>
              <w:tab/>
            </w:r>
            <w:r>
              <w:rPr>
                <w:noProof/>
                <w:webHidden/>
              </w:rPr>
              <w:fldChar w:fldCharType="begin"/>
            </w:r>
            <w:r>
              <w:rPr>
                <w:noProof/>
                <w:webHidden/>
              </w:rPr>
              <w:instrText xml:space="preserve"> PAGEREF _Toc84834122 \h </w:instrText>
            </w:r>
            <w:r>
              <w:rPr>
                <w:noProof/>
                <w:webHidden/>
              </w:rPr>
            </w:r>
            <w:r>
              <w:rPr>
                <w:noProof/>
                <w:webHidden/>
              </w:rPr>
              <w:fldChar w:fldCharType="separate"/>
            </w:r>
            <w:r>
              <w:rPr>
                <w:noProof/>
                <w:webHidden/>
              </w:rPr>
              <w:t>16</w:t>
            </w:r>
            <w:r>
              <w:rPr>
                <w:noProof/>
                <w:webHidden/>
              </w:rPr>
              <w:fldChar w:fldCharType="end"/>
            </w:r>
          </w:hyperlink>
        </w:p>
        <w:p w14:paraId="547BC17E" w14:textId="06DC10C0"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3" w:history="1">
            <w:r w:rsidRPr="00306022">
              <w:rPr>
                <w:rStyle w:val="Hyperlink"/>
                <w:noProof/>
              </w:rPr>
              <w:t>List &amp; Label Library 15</w:t>
            </w:r>
            <w:r>
              <w:rPr>
                <w:noProof/>
                <w:webHidden/>
              </w:rPr>
              <w:tab/>
            </w:r>
            <w:r>
              <w:rPr>
                <w:noProof/>
                <w:webHidden/>
              </w:rPr>
              <w:fldChar w:fldCharType="begin"/>
            </w:r>
            <w:r>
              <w:rPr>
                <w:noProof/>
                <w:webHidden/>
              </w:rPr>
              <w:instrText xml:space="preserve"> PAGEREF _Toc84834123 \h </w:instrText>
            </w:r>
            <w:r>
              <w:rPr>
                <w:noProof/>
                <w:webHidden/>
              </w:rPr>
            </w:r>
            <w:r>
              <w:rPr>
                <w:noProof/>
                <w:webHidden/>
              </w:rPr>
              <w:fldChar w:fldCharType="separate"/>
            </w:r>
            <w:r>
              <w:rPr>
                <w:noProof/>
                <w:webHidden/>
              </w:rPr>
              <w:t>16</w:t>
            </w:r>
            <w:r>
              <w:rPr>
                <w:noProof/>
                <w:webHidden/>
              </w:rPr>
              <w:fldChar w:fldCharType="end"/>
            </w:r>
          </w:hyperlink>
        </w:p>
        <w:p w14:paraId="2ABAF0F7" w14:textId="6CE5BA08"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4" w:history="1">
            <w:r w:rsidRPr="00306022">
              <w:rPr>
                <w:rStyle w:val="Hyperlink"/>
                <w:noProof/>
              </w:rPr>
              <w:t>List &amp; Label Library 14</w:t>
            </w:r>
            <w:r>
              <w:rPr>
                <w:noProof/>
                <w:webHidden/>
              </w:rPr>
              <w:tab/>
            </w:r>
            <w:r>
              <w:rPr>
                <w:noProof/>
                <w:webHidden/>
              </w:rPr>
              <w:fldChar w:fldCharType="begin"/>
            </w:r>
            <w:r>
              <w:rPr>
                <w:noProof/>
                <w:webHidden/>
              </w:rPr>
              <w:instrText xml:space="preserve"> PAGEREF _Toc84834124 \h </w:instrText>
            </w:r>
            <w:r>
              <w:rPr>
                <w:noProof/>
                <w:webHidden/>
              </w:rPr>
            </w:r>
            <w:r>
              <w:rPr>
                <w:noProof/>
                <w:webHidden/>
              </w:rPr>
              <w:fldChar w:fldCharType="separate"/>
            </w:r>
            <w:r>
              <w:rPr>
                <w:noProof/>
                <w:webHidden/>
              </w:rPr>
              <w:t>19</w:t>
            </w:r>
            <w:r>
              <w:rPr>
                <w:noProof/>
                <w:webHidden/>
              </w:rPr>
              <w:fldChar w:fldCharType="end"/>
            </w:r>
          </w:hyperlink>
        </w:p>
        <w:p w14:paraId="60BB06AD" w14:textId="69322F4D"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5" w:history="1">
            <w:r w:rsidRPr="00306022">
              <w:rPr>
                <w:rStyle w:val="Hyperlink"/>
                <w:noProof/>
              </w:rPr>
              <w:t>List &amp; Label Library 13</w:t>
            </w:r>
            <w:r>
              <w:rPr>
                <w:noProof/>
                <w:webHidden/>
              </w:rPr>
              <w:tab/>
            </w:r>
            <w:r>
              <w:rPr>
                <w:noProof/>
                <w:webHidden/>
              </w:rPr>
              <w:fldChar w:fldCharType="begin"/>
            </w:r>
            <w:r>
              <w:rPr>
                <w:noProof/>
                <w:webHidden/>
              </w:rPr>
              <w:instrText xml:space="preserve"> PAGEREF _Toc84834125 \h </w:instrText>
            </w:r>
            <w:r>
              <w:rPr>
                <w:noProof/>
                <w:webHidden/>
              </w:rPr>
            </w:r>
            <w:r>
              <w:rPr>
                <w:noProof/>
                <w:webHidden/>
              </w:rPr>
              <w:fldChar w:fldCharType="separate"/>
            </w:r>
            <w:r>
              <w:rPr>
                <w:noProof/>
                <w:webHidden/>
              </w:rPr>
              <w:t>19</w:t>
            </w:r>
            <w:r>
              <w:rPr>
                <w:noProof/>
                <w:webHidden/>
              </w:rPr>
              <w:fldChar w:fldCharType="end"/>
            </w:r>
          </w:hyperlink>
        </w:p>
        <w:p w14:paraId="01FBF79D" w14:textId="484F75AC"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6" w:history="1">
            <w:r w:rsidRPr="00306022">
              <w:rPr>
                <w:rStyle w:val="Hyperlink"/>
                <w:noProof/>
              </w:rPr>
              <w:t>List &amp; Label Library 12</w:t>
            </w:r>
            <w:r>
              <w:rPr>
                <w:noProof/>
                <w:webHidden/>
              </w:rPr>
              <w:tab/>
            </w:r>
            <w:r>
              <w:rPr>
                <w:noProof/>
                <w:webHidden/>
              </w:rPr>
              <w:fldChar w:fldCharType="begin"/>
            </w:r>
            <w:r>
              <w:rPr>
                <w:noProof/>
                <w:webHidden/>
              </w:rPr>
              <w:instrText xml:space="preserve"> PAGEREF _Toc84834126 \h </w:instrText>
            </w:r>
            <w:r>
              <w:rPr>
                <w:noProof/>
                <w:webHidden/>
              </w:rPr>
            </w:r>
            <w:r>
              <w:rPr>
                <w:noProof/>
                <w:webHidden/>
              </w:rPr>
              <w:fldChar w:fldCharType="separate"/>
            </w:r>
            <w:r>
              <w:rPr>
                <w:noProof/>
                <w:webHidden/>
              </w:rPr>
              <w:t>20</w:t>
            </w:r>
            <w:r>
              <w:rPr>
                <w:noProof/>
                <w:webHidden/>
              </w:rPr>
              <w:fldChar w:fldCharType="end"/>
            </w:r>
          </w:hyperlink>
        </w:p>
        <w:p w14:paraId="3A56F091" w14:textId="70C48661" w:rsidR="00040A3B" w:rsidRDefault="00040A3B">
          <w:pPr>
            <w:pStyle w:val="Verzeichnis2"/>
            <w:tabs>
              <w:tab w:val="right" w:leader="dot" w:pos="9348"/>
            </w:tabs>
            <w:rPr>
              <w:rFonts w:asciiTheme="minorHAnsi" w:eastAsiaTheme="minorEastAsia" w:hAnsiTheme="minorHAnsi" w:cstheme="minorBidi"/>
              <w:noProof/>
              <w:color w:val="auto"/>
              <w:sz w:val="22"/>
              <w:lang w:eastAsia="de-DE"/>
            </w:rPr>
          </w:pPr>
          <w:hyperlink w:anchor="_Toc84834127" w:history="1">
            <w:r w:rsidRPr="00306022">
              <w:rPr>
                <w:rStyle w:val="Hyperlink"/>
                <w:noProof/>
              </w:rPr>
              <w:t>List &amp; Label Library 11</w:t>
            </w:r>
            <w:r>
              <w:rPr>
                <w:noProof/>
                <w:webHidden/>
              </w:rPr>
              <w:tab/>
            </w:r>
            <w:r>
              <w:rPr>
                <w:noProof/>
                <w:webHidden/>
              </w:rPr>
              <w:fldChar w:fldCharType="begin"/>
            </w:r>
            <w:r>
              <w:rPr>
                <w:noProof/>
                <w:webHidden/>
              </w:rPr>
              <w:instrText xml:space="preserve"> PAGEREF _Toc84834127 \h </w:instrText>
            </w:r>
            <w:r>
              <w:rPr>
                <w:noProof/>
                <w:webHidden/>
              </w:rPr>
            </w:r>
            <w:r>
              <w:rPr>
                <w:noProof/>
                <w:webHidden/>
              </w:rPr>
              <w:fldChar w:fldCharType="separate"/>
            </w:r>
            <w:r>
              <w:rPr>
                <w:noProof/>
                <w:webHidden/>
              </w:rPr>
              <w:t>20</w:t>
            </w:r>
            <w:r>
              <w:rPr>
                <w:noProof/>
                <w:webHidden/>
              </w:rPr>
              <w:fldChar w:fldCharType="end"/>
            </w:r>
          </w:hyperlink>
        </w:p>
        <w:p w14:paraId="04738A96" w14:textId="01A455F7" w:rsidR="005E0A8E" w:rsidRPr="00CD66EE" w:rsidRDefault="005E0A8E">
          <w:pPr>
            <w:rPr>
              <w:lang w:val="en-US"/>
            </w:rPr>
          </w:pPr>
          <w:r w:rsidRPr="00CD66EE">
            <w:rPr>
              <w:b/>
              <w:bCs/>
              <w:lang w:val="en-US"/>
            </w:rPr>
            <w:fldChar w:fldCharType="end"/>
          </w:r>
        </w:p>
      </w:sdtContent>
    </w:sdt>
    <w:p w14:paraId="5F985FED" w14:textId="77777777" w:rsidR="00630815" w:rsidRPr="00CD66EE" w:rsidRDefault="00630815" w:rsidP="00630815">
      <w:pPr>
        <w:rPr>
          <w:lang w:val="en-US"/>
        </w:rPr>
      </w:pPr>
    </w:p>
    <w:p w14:paraId="73A4F337" w14:textId="77777777" w:rsidR="00630815" w:rsidRPr="00CD66EE" w:rsidRDefault="00630815" w:rsidP="00162D0F">
      <w:pPr>
        <w:pStyle w:val="Text"/>
        <w:rPr>
          <w:lang w:val="en-US"/>
        </w:rPr>
        <w:sectPr w:rsidR="00630815" w:rsidRPr="00CD66EE" w:rsidSect="00B03D03">
          <w:headerReference w:type="default" r:id="rId11"/>
          <w:footerReference w:type="default" r:id="rId12"/>
          <w:pgSz w:w="11910" w:h="16840"/>
          <w:pgMar w:top="2552" w:right="1134" w:bottom="278" w:left="1418" w:header="720" w:footer="1270" w:gutter="0"/>
          <w:cols w:space="720"/>
        </w:sectPr>
      </w:pPr>
    </w:p>
    <w:p w14:paraId="1A13894E" w14:textId="77777777" w:rsidR="0063460B" w:rsidRDefault="0063460B" w:rsidP="0063460B">
      <w:pPr>
        <w:pStyle w:val="berschrift1"/>
        <w:rPr>
          <w:lang w:val="en-US"/>
        </w:rPr>
      </w:pPr>
      <w:bookmarkStart w:id="1" w:name="_Toc84834106"/>
      <w:r>
        <w:rPr>
          <w:lang w:val="en-US"/>
        </w:rPr>
        <w:lastRenderedPageBreak/>
        <w:t>How to Use the Library</w:t>
      </w:r>
      <w:bookmarkEnd w:id="1"/>
    </w:p>
    <w:p w14:paraId="32B35181" w14:textId="77777777" w:rsidR="0063460B" w:rsidRDefault="0063460B" w:rsidP="0063460B">
      <w:pPr>
        <w:adjustRightInd w:val="0"/>
        <w:rPr>
          <w:rFonts w:cs="Arial"/>
          <w:lang w:val="en-US"/>
        </w:rPr>
      </w:pPr>
      <w:r>
        <w:rPr>
          <w:rFonts w:cs="Arial"/>
          <w:lang w:val="en-US"/>
        </w:rPr>
        <w:t xml:space="preserve">The library can be used with (Visual) DataFlex 12.0 and higher, .sws files for any (Visual) DataFlex version are included. </w:t>
      </w:r>
    </w:p>
    <w:p w14:paraId="244A9C9A" w14:textId="77777777" w:rsidR="0063460B" w:rsidRDefault="0063460B" w:rsidP="0063460B">
      <w:pPr>
        <w:adjustRightInd w:val="0"/>
        <w:rPr>
          <w:rFonts w:cs="Arial"/>
          <w:lang w:val="en-US"/>
        </w:rPr>
      </w:pPr>
    </w:p>
    <w:p w14:paraId="5D669882" w14:textId="3EA3D0DC" w:rsidR="0063460B" w:rsidRDefault="0063460B" w:rsidP="0063460B">
      <w:pPr>
        <w:adjustRightInd w:val="0"/>
        <w:rPr>
          <w:rFonts w:cs="Arial"/>
          <w:lang w:val="en-US"/>
        </w:rPr>
      </w:pPr>
      <w:r>
        <w:rPr>
          <w:rFonts w:cs="Arial"/>
          <w:lang w:val="en-US"/>
        </w:rPr>
        <w:t xml:space="preserve">Inside the VDF Studio select “Tools &gt; Maintain Libraries…” then “Add Library”, navigate to the installation folder and select the </w:t>
      </w:r>
      <w:proofErr w:type="gramStart"/>
      <w:r>
        <w:rPr>
          <w:rFonts w:cs="Arial"/>
          <w:lang w:val="en-US"/>
        </w:rPr>
        <w:t>correct .sws</w:t>
      </w:r>
      <w:proofErr w:type="gramEnd"/>
      <w:r>
        <w:rPr>
          <w:rFonts w:cs="Arial"/>
          <w:lang w:val="en-US"/>
        </w:rPr>
        <w:t xml:space="preserve"> depending on your (Visual) DataFlex version (i.e. LL</w:t>
      </w:r>
      <w:r w:rsidR="007D0CFE">
        <w:fldChar w:fldCharType="begin"/>
      </w:r>
      <w:r w:rsidR="007D0CFE">
        <w:instrText xml:space="preserve"> DOCPROPERTY  _LLMajorVersion  \* MERGEFORMAT </w:instrText>
      </w:r>
      <w:r w:rsidR="007D0CFE">
        <w:fldChar w:fldCharType="separate"/>
      </w:r>
      <w:r w:rsidR="00040A3B">
        <w:t>27</w:t>
      </w:r>
      <w:r w:rsidR="007D0CFE">
        <w:fldChar w:fldCharType="end"/>
      </w:r>
      <w:r w:rsidRPr="0063460B">
        <w:t>-V</w:t>
      </w:r>
      <w:r>
        <w:rPr>
          <w:rFonts w:cs="Arial"/>
          <w:lang w:val="en-US"/>
        </w:rPr>
        <w:t xml:space="preserve">DF19.0.sws for DataFlex 19.0). </w:t>
      </w:r>
    </w:p>
    <w:p w14:paraId="43F5A7E4" w14:textId="77777777" w:rsidR="0063460B" w:rsidRDefault="0063460B" w:rsidP="0063460B">
      <w:pPr>
        <w:adjustRightInd w:val="0"/>
        <w:rPr>
          <w:rFonts w:cs="Arial"/>
          <w:lang w:val="en-US"/>
        </w:rPr>
      </w:pPr>
    </w:p>
    <w:p w14:paraId="4236A88D" w14:textId="185C37FF" w:rsidR="0063460B" w:rsidRDefault="0063460B" w:rsidP="0063460B">
      <w:pPr>
        <w:adjustRightInd w:val="0"/>
        <w:rPr>
          <w:rFonts w:cs="Arial"/>
          <w:lang w:val="en-US"/>
        </w:rPr>
      </w:pPr>
      <w:r>
        <w:rPr>
          <w:rFonts w:cs="Arial"/>
          <w:lang w:val="en-US"/>
        </w:rPr>
        <w:t xml:space="preserve">If you prefer not to automatically update the library with Service Packs from combit, copy the complete folder </w:t>
      </w:r>
      <w:r w:rsidRPr="0063460B">
        <w:t>LLLibrary</w:t>
      </w:r>
      <w:r w:rsidR="007D0CFE">
        <w:fldChar w:fldCharType="begin"/>
      </w:r>
      <w:r w:rsidR="007D0CFE">
        <w:instrText xml:space="preserve"> DOCPROPERTY  _LLMajorVersion  \* MERGEFORMAT </w:instrText>
      </w:r>
      <w:r w:rsidR="007D0CFE">
        <w:fldChar w:fldCharType="separate"/>
      </w:r>
      <w:r w:rsidR="00040A3B">
        <w:t>27</w:t>
      </w:r>
      <w:r w:rsidR="007D0CFE">
        <w:fldChar w:fldCharType="end"/>
      </w:r>
      <w:r w:rsidRPr="0063460B">
        <w:t>.</w:t>
      </w:r>
      <w:r>
        <w:rPr>
          <w:rFonts w:cs="Arial"/>
          <w:lang w:val="en-US"/>
        </w:rPr>
        <w:t>0 to your preferred library folder and add the copied library to your workspace.</w:t>
      </w:r>
    </w:p>
    <w:p w14:paraId="45ECF114" w14:textId="77777777" w:rsidR="0063460B" w:rsidRDefault="0063460B" w:rsidP="0063460B">
      <w:pPr>
        <w:adjustRightInd w:val="0"/>
        <w:rPr>
          <w:rFonts w:cs="Arial"/>
          <w:lang w:val="en-US"/>
        </w:rPr>
      </w:pPr>
    </w:p>
    <w:p w14:paraId="2DE96D86" w14:textId="77777777" w:rsidR="0063460B" w:rsidRDefault="0063460B" w:rsidP="0063460B">
      <w:pPr>
        <w:adjustRightInd w:val="0"/>
        <w:rPr>
          <w:rFonts w:cs="Arial"/>
          <w:lang w:val="en-US"/>
        </w:rPr>
      </w:pPr>
      <w:r>
        <w:rPr>
          <w:rFonts w:cs="Arial"/>
          <w:lang w:val="en-US"/>
        </w:rPr>
        <w:t xml:space="preserve">After you have added the library there are two new report templates available in the Create </w:t>
      </w:r>
      <w:proofErr w:type="gramStart"/>
      <w:r>
        <w:rPr>
          <w:rFonts w:cs="Arial"/>
          <w:lang w:val="en-US"/>
        </w:rPr>
        <w:t>new</w:t>
      </w:r>
      <w:proofErr w:type="gramEnd"/>
      <w:r>
        <w:rPr>
          <w:rFonts w:cs="Arial"/>
          <w:lang w:val="en-US"/>
        </w:rPr>
        <w:t>-View/Report tab window. Create a new Report View based on one of these two templates ("List &amp; Label Report View" or "List &amp; Label Report View with Preview") and add your DataDictionaries to the Report View. For a quick start, this is all you have to do. Compile your project, open the Report View, select the needed report type (List/Label/Card), hit the "Edit Layout" button, provide a filename for your layout and start creating your first List &amp; Label report with the Designer.</w:t>
      </w:r>
    </w:p>
    <w:p w14:paraId="6F1B7EAD" w14:textId="77777777" w:rsidR="0063460B" w:rsidRDefault="0063460B" w:rsidP="0063460B">
      <w:pPr>
        <w:adjustRightInd w:val="0"/>
        <w:rPr>
          <w:rFonts w:cs="Arial"/>
          <w:lang w:val="en-US"/>
        </w:rPr>
      </w:pPr>
    </w:p>
    <w:p w14:paraId="0CD79A41" w14:textId="77777777" w:rsidR="0063460B" w:rsidRDefault="0063460B" w:rsidP="0063460B">
      <w:pPr>
        <w:adjustRightInd w:val="0"/>
        <w:rPr>
          <w:rFonts w:cs="Arial"/>
          <w:lang w:val="en-US"/>
        </w:rPr>
      </w:pPr>
      <w:r>
        <w:rPr>
          <w:rFonts w:cs="Arial"/>
          <w:lang w:val="en-US"/>
        </w:rPr>
        <w:t xml:space="preserve">The enclosed sample program is designed to run with Visual DataFlex 16.0 and higher; take care to select the </w:t>
      </w:r>
      <w:proofErr w:type="gramStart"/>
      <w:r>
        <w:rPr>
          <w:rFonts w:cs="Arial"/>
          <w:lang w:val="en-US"/>
        </w:rPr>
        <w:t>correct .sws</w:t>
      </w:r>
      <w:proofErr w:type="gramEnd"/>
      <w:r>
        <w:rPr>
          <w:rFonts w:cs="Arial"/>
          <w:lang w:val="en-US"/>
        </w:rPr>
        <w:t xml:space="preserve"> when opening the workspace. Compile the project Order.Src, all reports and the "Print order" button located in the Order View are using List &amp; Label reports. If the application hangs on startup, you have to re-index all tables because you use a different Collate Sequence. Additionally, there are some features added to the Report Views to show you some (but really not all) features you can use with List &amp; Label. Sample layouts are also included, just play around with the program.</w:t>
      </w:r>
    </w:p>
    <w:p w14:paraId="46455634" w14:textId="77777777" w:rsidR="0063460B" w:rsidRDefault="0063460B" w:rsidP="0063460B">
      <w:pPr>
        <w:adjustRightInd w:val="0"/>
        <w:rPr>
          <w:rFonts w:cs="Arial"/>
          <w:lang w:val="en-US"/>
        </w:rPr>
      </w:pPr>
    </w:p>
    <w:p w14:paraId="6D08D145" w14:textId="70CC6E3F" w:rsidR="0063460B" w:rsidRDefault="0063460B" w:rsidP="0063460B">
      <w:pPr>
        <w:adjustRightInd w:val="0"/>
        <w:rPr>
          <w:rFonts w:cs="Arial"/>
          <w:lang w:val="en-US"/>
        </w:rPr>
      </w:pPr>
      <w:r>
        <w:rPr>
          <w:rFonts w:cs="Arial"/>
          <w:lang w:val="en-US"/>
        </w:rPr>
        <w:t xml:space="preserve">If you do not want to use the library, it is possible to use the standalone </w:t>
      </w:r>
      <w:r w:rsidRPr="0063460B">
        <w:t>LL</w:t>
      </w:r>
      <w:r w:rsidR="007D0CFE">
        <w:fldChar w:fldCharType="begin"/>
      </w:r>
      <w:r w:rsidR="007D0CFE">
        <w:instrText xml:space="preserve"> DOCPROPERTY  _LLMajorVersion  \* MERGEFORMAT </w:instrText>
      </w:r>
      <w:r w:rsidR="007D0CFE">
        <w:fldChar w:fldCharType="separate"/>
      </w:r>
      <w:r w:rsidR="00040A3B">
        <w:t>27</w:t>
      </w:r>
      <w:r w:rsidR="007D0CFE">
        <w:fldChar w:fldCharType="end"/>
      </w:r>
      <w:r w:rsidRPr="0063460B">
        <w:t>.</w:t>
      </w:r>
      <w:r>
        <w:rPr>
          <w:rFonts w:cs="Arial"/>
          <w:lang w:val="en-US"/>
        </w:rPr>
        <w:t xml:space="preserve">pkg just like in prior versions of the class. In this case, copy the </w:t>
      </w:r>
      <w:r w:rsidRPr="0063460B">
        <w:t>LL</w:t>
      </w:r>
      <w:r w:rsidR="007D0CFE">
        <w:fldChar w:fldCharType="begin"/>
      </w:r>
      <w:r w:rsidR="007D0CFE">
        <w:instrText xml:space="preserve"> DOCPROPERTY  _LLMajorVersion  \* MERGEFORMAT </w:instrText>
      </w:r>
      <w:r w:rsidR="007D0CFE">
        <w:fldChar w:fldCharType="separate"/>
      </w:r>
      <w:r w:rsidR="00040A3B">
        <w:t>27</w:t>
      </w:r>
      <w:r w:rsidR="007D0CFE">
        <w:fldChar w:fldCharType="end"/>
      </w:r>
      <w:r>
        <w:rPr>
          <w:rFonts w:cs="Arial"/>
          <w:lang w:val="en-US"/>
        </w:rPr>
        <w:t xml:space="preserve">.pkg and the cListLabel.pkg from the </w:t>
      </w:r>
      <w:r w:rsidRPr="0063460B">
        <w:t>LLLibrary</w:t>
      </w:r>
      <w:r w:rsidR="007D0CFE">
        <w:fldChar w:fldCharType="begin"/>
      </w:r>
      <w:r w:rsidR="007D0CFE">
        <w:instrText xml:space="preserve"> DOCPROPERTY  _LLMajorVersion  \* MERGEFORMAT </w:instrText>
      </w:r>
      <w:r w:rsidR="007D0CFE">
        <w:fldChar w:fldCharType="separate"/>
      </w:r>
      <w:r w:rsidR="00040A3B">
        <w:t>27</w:t>
      </w:r>
      <w:r w:rsidR="007D0CFE">
        <w:fldChar w:fldCharType="end"/>
      </w:r>
      <w:r w:rsidRPr="0063460B">
        <w:t>.</w:t>
      </w:r>
      <w:r>
        <w:rPr>
          <w:rFonts w:cs="Arial"/>
          <w:lang w:val="en-US"/>
        </w:rPr>
        <w:t>0\AppSrc Folder into the AppSrc Folder of your workspace. It is recommended to use the library.</w:t>
      </w:r>
    </w:p>
    <w:p w14:paraId="0B72C97C" w14:textId="77777777" w:rsidR="0076581F" w:rsidRDefault="0076581F">
      <w:pPr>
        <w:rPr>
          <w:sz w:val="44"/>
          <w:lang w:val="en-US" w:eastAsia="de-DE"/>
        </w:rPr>
      </w:pPr>
      <w:r>
        <w:rPr>
          <w:lang w:val="en-US"/>
        </w:rPr>
        <w:br w:type="page"/>
      </w:r>
    </w:p>
    <w:p w14:paraId="06512FBE" w14:textId="283B7135" w:rsidR="0063460B" w:rsidRDefault="0063460B" w:rsidP="0063460B">
      <w:pPr>
        <w:pStyle w:val="berschrift1"/>
        <w:rPr>
          <w:lang w:val="en-US"/>
        </w:rPr>
      </w:pPr>
      <w:bookmarkStart w:id="2" w:name="_Toc84834107"/>
      <w:r>
        <w:rPr>
          <w:lang w:val="en-US"/>
        </w:rPr>
        <w:lastRenderedPageBreak/>
        <w:t>General Notes</w:t>
      </w:r>
      <w:bookmarkEnd w:id="2"/>
    </w:p>
    <w:p w14:paraId="73A1403F" w14:textId="77777777" w:rsidR="0063460B" w:rsidRDefault="0063460B" w:rsidP="0063460B">
      <w:pPr>
        <w:adjustRightInd w:val="0"/>
        <w:rPr>
          <w:rFonts w:cs="Arial"/>
          <w:lang w:val="en-US"/>
        </w:rPr>
      </w:pPr>
      <w:r>
        <w:rPr>
          <w:rFonts w:cs="Arial"/>
          <w:lang w:val="en-US"/>
        </w:rPr>
        <w:t xml:space="preserve">Not all List &amp; Label functions are already implemented. </w:t>
      </w:r>
    </w:p>
    <w:p w14:paraId="0C2AA1E2" w14:textId="77777777" w:rsidR="0063460B" w:rsidRDefault="0063460B" w:rsidP="0063460B">
      <w:pPr>
        <w:adjustRightInd w:val="0"/>
        <w:rPr>
          <w:rFonts w:cs="Arial"/>
          <w:lang w:val="en-US"/>
        </w:rPr>
      </w:pPr>
    </w:p>
    <w:p w14:paraId="5A910B47" w14:textId="77777777" w:rsidR="0063460B" w:rsidRDefault="0063460B" w:rsidP="0063460B">
      <w:pPr>
        <w:adjustRightInd w:val="0"/>
        <w:rPr>
          <w:rFonts w:cs="Arial"/>
          <w:lang w:val="en-US"/>
        </w:rPr>
      </w:pPr>
      <w:r>
        <w:rPr>
          <w:rFonts w:cs="Arial"/>
          <w:lang w:val="en-US"/>
        </w:rPr>
        <w:t>You may use the library on an "as is" basis on your own responsibility. I cannot give E-Mail support, on problems contact combit or post at DAW's Newsgroups.</w:t>
      </w:r>
    </w:p>
    <w:p w14:paraId="096A9B22" w14:textId="77777777" w:rsidR="0063460B" w:rsidRDefault="0063460B" w:rsidP="0063460B">
      <w:pPr>
        <w:adjustRightInd w:val="0"/>
        <w:rPr>
          <w:rFonts w:cs="Arial"/>
          <w:lang w:val="en-US"/>
        </w:rPr>
      </w:pPr>
    </w:p>
    <w:p w14:paraId="59CE0FE3" w14:textId="77777777" w:rsidR="0063460B" w:rsidRDefault="0063460B" w:rsidP="0063460B">
      <w:pPr>
        <w:adjustRightInd w:val="0"/>
        <w:rPr>
          <w:rFonts w:cs="Arial"/>
          <w:lang w:val="en-US"/>
        </w:rPr>
      </w:pPr>
      <w:r>
        <w:rPr>
          <w:rFonts w:cs="Arial"/>
          <w:lang w:val="en-US"/>
        </w:rPr>
        <w:t>Take care to understand the difference between List &amp; Label fields/variables and DataFlex fields/variables. In List &amp; Label variables are values that are printed (and also evaluated) once per page. Fields are values that are printed (and evaluated) more than once per page. Fields are only available in List-projects, where more than one record can be printed on one page. If you define fields in a project other than a list, they are translated to "Variables" automatically.</w:t>
      </w:r>
    </w:p>
    <w:p w14:paraId="51445B91" w14:textId="77777777" w:rsidR="0063460B" w:rsidRDefault="0063460B" w:rsidP="0063460B">
      <w:pPr>
        <w:adjustRightInd w:val="0"/>
        <w:rPr>
          <w:rFonts w:cs="Arial"/>
          <w:lang w:val="en-US"/>
        </w:rPr>
      </w:pPr>
    </w:p>
    <w:p w14:paraId="4679BD4A" w14:textId="77777777" w:rsidR="0063460B" w:rsidRDefault="0063460B" w:rsidP="0063460B">
      <w:pPr>
        <w:adjustRightInd w:val="0"/>
        <w:rPr>
          <w:rFonts w:cs="Arial"/>
          <w:lang w:val="en-US"/>
        </w:rPr>
      </w:pPr>
      <w:r>
        <w:rPr>
          <w:rFonts w:cs="Arial"/>
          <w:lang w:val="en-US"/>
        </w:rPr>
        <w:t>More Information can be found in the cListLabel.pkg file and in the enclosed Sample.</w:t>
      </w:r>
    </w:p>
    <w:p w14:paraId="1741381C" w14:textId="77777777" w:rsidR="0076581F" w:rsidRDefault="0076581F">
      <w:pPr>
        <w:rPr>
          <w:sz w:val="44"/>
          <w:lang w:val="en-US" w:eastAsia="de-DE"/>
        </w:rPr>
      </w:pPr>
      <w:r>
        <w:rPr>
          <w:lang w:val="en-US"/>
        </w:rPr>
        <w:br w:type="page"/>
      </w:r>
    </w:p>
    <w:p w14:paraId="475FA423" w14:textId="153116B7" w:rsidR="0063460B" w:rsidRPr="0076315D" w:rsidRDefault="0063460B" w:rsidP="0063460B">
      <w:pPr>
        <w:pStyle w:val="berschrift1"/>
        <w:rPr>
          <w:lang w:val="en-US"/>
        </w:rPr>
      </w:pPr>
      <w:bookmarkStart w:id="3" w:name="_Toc84834108"/>
      <w:r>
        <w:rPr>
          <w:lang w:val="en-US"/>
        </w:rPr>
        <w:lastRenderedPageBreak/>
        <w:t xml:space="preserve">Notes for Updating </w:t>
      </w:r>
      <w:proofErr w:type="gramStart"/>
      <w:r>
        <w:rPr>
          <w:lang w:val="en-US"/>
        </w:rPr>
        <w:t>From</w:t>
      </w:r>
      <w:proofErr w:type="gramEnd"/>
      <w:r>
        <w:rPr>
          <w:lang w:val="en-US"/>
        </w:rPr>
        <w:t xml:space="preserve"> a Previous Revision</w:t>
      </w:r>
      <w:bookmarkEnd w:id="3"/>
    </w:p>
    <w:p w14:paraId="3B28ADE7" w14:textId="55991BD4" w:rsidR="0063460B" w:rsidRDefault="0063460B" w:rsidP="0063460B">
      <w:pPr>
        <w:adjustRightInd w:val="0"/>
        <w:rPr>
          <w:rFonts w:cs="Arial"/>
          <w:lang w:val="en-US"/>
        </w:rPr>
      </w:pPr>
      <w:r>
        <w:rPr>
          <w:rFonts w:cs="Arial"/>
          <w:lang w:val="en-US"/>
        </w:rPr>
        <w:t xml:space="preserve">If you have already working applications that should now use List &amp; </w:t>
      </w:r>
      <w:r w:rsidRPr="0063460B">
        <w:t xml:space="preserve">Label </w:t>
      </w:r>
      <w:r w:rsidR="007D0CFE">
        <w:fldChar w:fldCharType="begin"/>
      </w:r>
      <w:r w:rsidR="007D0CFE">
        <w:instrText xml:space="preserve"> DOCPROPERTY  _LLMajorVersion  \* MERGEFORMAT </w:instrText>
      </w:r>
      <w:r w:rsidR="007D0CFE">
        <w:fldChar w:fldCharType="separate"/>
      </w:r>
      <w:r w:rsidR="00040A3B">
        <w:t>27</w:t>
      </w:r>
      <w:r w:rsidR="007D0CFE">
        <w:fldChar w:fldCharType="end"/>
      </w:r>
      <w:r w:rsidRPr="0063460B">
        <w:t xml:space="preserve"> you</w:t>
      </w:r>
      <w:r>
        <w:rPr>
          <w:rFonts w:cs="Arial"/>
          <w:lang w:val="en-US"/>
        </w:rPr>
        <w:t xml:space="preserve"> just have to change all of the following lines in your source code</w:t>
      </w:r>
    </w:p>
    <w:p w14:paraId="22A452EF" w14:textId="77777777" w:rsidR="0063460B" w:rsidRDefault="0063460B" w:rsidP="0063460B">
      <w:pPr>
        <w:adjustRightInd w:val="0"/>
        <w:rPr>
          <w:rFonts w:cs="Arial"/>
          <w:lang w:val="en-US"/>
        </w:rPr>
      </w:pPr>
    </w:p>
    <w:p w14:paraId="150E5067" w14:textId="77777777" w:rsidR="0063460B" w:rsidRDefault="0063460B" w:rsidP="0063460B">
      <w:pPr>
        <w:adjustRightInd w:val="0"/>
        <w:ind w:firstLine="709"/>
        <w:rPr>
          <w:rFonts w:cs="Arial"/>
          <w:lang w:val="en-US"/>
        </w:rPr>
      </w:pPr>
      <w:r>
        <w:rPr>
          <w:rFonts w:cs="Arial"/>
          <w:lang w:val="en-US"/>
        </w:rPr>
        <w:t>use LLxx.pkg // xx is the old Revision i.e. 8, 9, 10, 11, 12, 13, 14, 15</w:t>
      </w:r>
    </w:p>
    <w:p w14:paraId="612F2E06" w14:textId="77777777" w:rsidR="0063460B" w:rsidRDefault="0063460B" w:rsidP="0063460B">
      <w:pPr>
        <w:adjustRightInd w:val="0"/>
        <w:rPr>
          <w:rFonts w:cs="Arial"/>
          <w:lang w:val="en-US"/>
        </w:rPr>
      </w:pPr>
      <w:r>
        <w:rPr>
          <w:rFonts w:cs="Arial"/>
          <w:lang w:val="en-US"/>
        </w:rPr>
        <w:t xml:space="preserve">to </w:t>
      </w:r>
    </w:p>
    <w:p w14:paraId="6A057544" w14:textId="77777777" w:rsidR="0063460B" w:rsidRDefault="0063460B" w:rsidP="0063460B">
      <w:pPr>
        <w:adjustRightInd w:val="0"/>
        <w:ind w:firstLine="709"/>
        <w:rPr>
          <w:rFonts w:cs="Arial"/>
          <w:lang w:val="en-US"/>
        </w:rPr>
      </w:pPr>
      <w:r>
        <w:rPr>
          <w:rFonts w:cs="Arial"/>
          <w:lang w:val="en-US"/>
        </w:rPr>
        <w:t>use cListLabel.pkg</w:t>
      </w:r>
    </w:p>
    <w:p w14:paraId="6E70B0C7" w14:textId="77777777" w:rsidR="0063460B" w:rsidRDefault="0063460B" w:rsidP="0063460B">
      <w:pPr>
        <w:adjustRightInd w:val="0"/>
        <w:rPr>
          <w:rFonts w:cs="Arial"/>
          <w:lang w:val="en-US"/>
        </w:rPr>
      </w:pPr>
    </w:p>
    <w:p w14:paraId="743AC4E4" w14:textId="77777777" w:rsidR="0063460B" w:rsidRDefault="0063460B" w:rsidP="0063460B">
      <w:pPr>
        <w:adjustRightInd w:val="0"/>
        <w:rPr>
          <w:rFonts w:cs="Arial"/>
          <w:lang w:val="en-US"/>
        </w:rPr>
      </w:pPr>
      <w:r>
        <w:rPr>
          <w:rFonts w:cs="Arial"/>
          <w:lang w:val="en-US"/>
        </w:rPr>
        <w:t>in every source file. I recommend doing a "Find in Files" over your complete workspace. If you already use a previous version of the Library, you also have to remove this version from your Workspace and add the new Library again as described above.</w:t>
      </w:r>
    </w:p>
    <w:p w14:paraId="0DA04FC0" w14:textId="77777777" w:rsidR="0063460B" w:rsidRDefault="0063460B" w:rsidP="0063460B">
      <w:pPr>
        <w:adjustRightInd w:val="0"/>
        <w:rPr>
          <w:rFonts w:cs="Arial"/>
          <w:lang w:val="en-US"/>
        </w:rPr>
      </w:pPr>
    </w:p>
    <w:p w14:paraId="5A202209" w14:textId="009412DA" w:rsidR="0063460B" w:rsidRPr="0063460B" w:rsidRDefault="0063460B" w:rsidP="0063460B">
      <w:pPr>
        <w:adjustRightInd w:val="0"/>
      </w:pPr>
      <w:r>
        <w:rPr>
          <w:rFonts w:cs="Arial"/>
          <w:lang w:val="en-US"/>
        </w:rPr>
        <w:t xml:space="preserve">The existing interface to List &amp; Label is not changed so you do not have to change anything else. Just be careful to set the psLicensingInfo property to your personal license key for List &amp; </w:t>
      </w:r>
      <w:r w:rsidRPr="0063460B">
        <w:t xml:space="preserve">Label </w:t>
      </w:r>
      <w:r w:rsidR="00B6779B">
        <w:fldChar w:fldCharType="begin"/>
      </w:r>
      <w:r w:rsidR="00B6779B">
        <w:instrText xml:space="preserve"> DOCPROPERTY  _LLMajorVersion  \* MERGEFORMAT </w:instrText>
      </w:r>
      <w:r w:rsidR="00B6779B">
        <w:fldChar w:fldCharType="separate"/>
      </w:r>
      <w:r w:rsidR="00040A3B">
        <w:t>27</w:t>
      </w:r>
      <w:r w:rsidR="00B6779B">
        <w:fldChar w:fldCharType="end"/>
      </w:r>
      <w:r w:rsidRPr="0063460B">
        <w:t xml:space="preserve">. </w:t>
      </w:r>
    </w:p>
    <w:p w14:paraId="1DC69055" w14:textId="77777777" w:rsidR="0063460B" w:rsidRDefault="0063460B" w:rsidP="0063460B">
      <w:pPr>
        <w:adjustRightInd w:val="0"/>
        <w:rPr>
          <w:rFonts w:cs="Arial"/>
          <w:lang w:val="en-US"/>
        </w:rPr>
      </w:pPr>
    </w:p>
    <w:p w14:paraId="659BD748" w14:textId="77777777" w:rsidR="0063460B" w:rsidRDefault="0063460B" w:rsidP="0063460B">
      <w:pPr>
        <w:adjustRightInd w:val="0"/>
        <w:rPr>
          <w:rFonts w:cs="Arial"/>
          <w:lang w:val="en-US"/>
        </w:rPr>
      </w:pPr>
      <w:r>
        <w:rPr>
          <w:rFonts w:cs="Arial"/>
          <w:lang w:val="en-US"/>
        </w:rPr>
        <w:t>If you consider using the library (which I would recommend) you have to remove any llxx.pkg and llpreview.dg files from your project's AppSrc Directory(s) to make sure that the correct files are loaded from the library. After removing these files and adding the library to your workspace your project should compile and run as usual.</w:t>
      </w:r>
    </w:p>
    <w:p w14:paraId="01549E90" w14:textId="77777777" w:rsidR="0076581F" w:rsidRDefault="0076581F">
      <w:pPr>
        <w:rPr>
          <w:sz w:val="44"/>
          <w:lang w:val="en-US" w:eastAsia="de-DE"/>
        </w:rPr>
      </w:pPr>
      <w:r>
        <w:rPr>
          <w:lang w:val="en-US"/>
        </w:rPr>
        <w:br w:type="page"/>
      </w:r>
    </w:p>
    <w:p w14:paraId="269ECD29" w14:textId="2FE50DF1" w:rsidR="0063460B" w:rsidRDefault="0063460B" w:rsidP="0063460B">
      <w:pPr>
        <w:pStyle w:val="berschrift1"/>
        <w:rPr>
          <w:lang w:val="en-US"/>
        </w:rPr>
      </w:pPr>
      <w:bookmarkStart w:id="4" w:name="_Toc84834109"/>
      <w:r>
        <w:rPr>
          <w:lang w:val="en-US"/>
        </w:rPr>
        <w:lastRenderedPageBreak/>
        <w:t>What's New</w:t>
      </w:r>
      <w:bookmarkEnd w:id="4"/>
    </w:p>
    <w:p w14:paraId="5CC66D3F" w14:textId="2E52BE03" w:rsidR="00FD3EEF" w:rsidRPr="0083311C" w:rsidRDefault="00FD3EEF" w:rsidP="00FD3EEF">
      <w:pPr>
        <w:pStyle w:val="berschrift2"/>
      </w:pPr>
      <w:bookmarkStart w:id="5" w:name="_Toc84834110"/>
      <w:r>
        <w:t>List &amp; Label Library 27.0</w:t>
      </w:r>
      <w:bookmarkEnd w:id="5"/>
    </w:p>
    <w:p w14:paraId="2A85B28D" w14:textId="77777777" w:rsidR="00040A3B" w:rsidRPr="00040A3B" w:rsidRDefault="00040A3B" w:rsidP="00040A3B">
      <w:pPr>
        <w:numPr>
          <w:ilvl w:val="0"/>
          <w:numId w:val="16"/>
        </w:numPr>
        <w:adjustRightInd w:val="0"/>
        <w:rPr>
          <w:lang w:val="en-US"/>
        </w:rPr>
      </w:pPr>
      <w:r w:rsidRPr="00040A3B">
        <w:rPr>
          <w:lang w:val="en-US"/>
        </w:rPr>
        <w:t>Library and Sample Application have been updated to List &amp; Label 27.</w:t>
      </w:r>
      <w:r w:rsidRPr="00040A3B">
        <w:rPr>
          <w:lang w:val="en-US"/>
        </w:rPr>
        <w:br/>
      </w:r>
    </w:p>
    <w:p w14:paraId="661F84B1" w14:textId="04F1C020" w:rsidR="00040A3B" w:rsidRPr="00040A3B" w:rsidRDefault="00040A3B" w:rsidP="00040A3B">
      <w:pPr>
        <w:numPr>
          <w:ilvl w:val="0"/>
          <w:numId w:val="16"/>
        </w:numPr>
        <w:adjustRightInd w:val="0"/>
        <w:rPr>
          <w:lang w:val="en-US"/>
        </w:rPr>
      </w:pPr>
      <w:r w:rsidRPr="00040A3B">
        <w:rPr>
          <w:lang w:val="en-US"/>
        </w:rPr>
        <w:t>Removed Sample and Library Files for DataFlex Revisions before 18.0</w:t>
      </w:r>
      <w:r>
        <w:rPr>
          <w:lang w:val="en-US"/>
        </w:rPr>
        <w:t>.</w:t>
      </w:r>
      <w:r w:rsidRPr="00040A3B">
        <w:rPr>
          <w:lang w:val="en-US"/>
        </w:rPr>
        <w:br/>
      </w:r>
    </w:p>
    <w:p w14:paraId="6232605A" w14:textId="5DE0CD41" w:rsidR="00040A3B" w:rsidRPr="00040A3B" w:rsidRDefault="00040A3B" w:rsidP="00040A3B">
      <w:pPr>
        <w:numPr>
          <w:ilvl w:val="0"/>
          <w:numId w:val="16"/>
        </w:numPr>
        <w:adjustRightInd w:val="0"/>
        <w:rPr>
          <w:lang w:val="en-US"/>
        </w:rPr>
      </w:pPr>
      <w:r w:rsidRPr="00040A3B">
        <w:rPr>
          <w:lang w:val="en-US"/>
        </w:rPr>
        <w:t>Added Workspace Files and Sample for DataFlex 20.1 (Alpha)</w:t>
      </w:r>
      <w:r>
        <w:rPr>
          <w:lang w:val="en-US"/>
        </w:rPr>
        <w:t>.</w:t>
      </w:r>
    </w:p>
    <w:p w14:paraId="199D8A1D" w14:textId="4606F44F" w:rsidR="00A11A1D" w:rsidRPr="0083311C" w:rsidRDefault="00A11A1D" w:rsidP="00A11A1D">
      <w:pPr>
        <w:pStyle w:val="berschrift2"/>
      </w:pPr>
      <w:bookmarkStart w:id="6" w:name="_Toc84834111"/>
      <w:r>
        <w:t>List &amp; Label Library 26.0</w:t>
      </w:r>
      <w:bookmarkEnd w:id="6"/>
    </w:p>
    <w:p w14:paraId="4BC843F7" w14:textId="77777777" w:rsidR="00A11A1D" w:rsidRDefault="00A11A1D" w:rsidP="00A11A1D">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w:t>
      </w:r>
      <w:r>
        <w:rPr>
          <w:lang w:val="en-US"/>
        </w:rPr>
        <w:t>6</w:t>
      </w:r>
      <w:r w:rsidRPr="00780BAF">
        <w:rPr>
          <w:lang w:val="en-US"/>
        </w:rPr>
        <w:t>.</w:t>
      </w:r>
      <w:r>
        <w:rPr>
          <w:lang w:val="en-US"/>
        </w:rPr>
        <w:br/>
      </w:r>
    </w:p>
    <w:p w14:paraId="5CE434DE" w14:textId="038D6BD0" w:rsidR="00A11A1D" w:rsidRDefault="00A11A1D" w:rsidP="00A11A1D">
      <w:pPr>
        <w:numPr>
          <w:ilvl w:val="0"/>
          <w:numId w:val="16"/>
        </w:numPr>
        <w:adjustRightInd w:val="0"/>
        <w:rPr>
          <w:lang w:val="en-US"/>
        </w:rPr>
      </w:pPr>
      <w:r w:rsidRPr="005761CE">
        <w:rPr>
          <w:lang w:val="en-US"/>
        </w:rPr>
        <w:t>Workspace Files for DataFlex 20.0 (Beta) have been added to the Library and the sample Application</w:t>
      </w:r>
      <w:r>
        <w:rPr>
          <w:lang w:val="en-US"/>
        </w:rPr>
        <w:t>.</w:t>
      </w:r>
      <w:r>
        <w:rPr>
          <w:lang w:val="en-US"/>
        </w:rPr>
        <w:br/>
      </w:r>
    </w:p>
    <w:p w14:paraId="39CD1632" w14:textId="77777777" w:rsidR="00A11A1D" w:rsidRDefault="00A11A1D" w:rsidP="00A11A1D">
      <w:pPr>
        <w:numPr>
          <w:ilvl w:val="0"/>
          <w:numId w:val="16"/>
        </w:numPr>
        <w:adjustRightInd w:val="0"/>
        <w:rPr>
          <w:lang w:val="en-US"/>
        </w:rPr>
      </w:pPr>
      <w:r>
        <w:rPr>
          <w:lang w:val="en-US"/>
        </w:rPr>
        <w:t>Added a new OnLL_NTFY_HYPERLINK Notification. This Notification was implemented to allow you own Actions when the User Cli</w:t>
      </w:r>
      <w:bookmarkStart w:id="7" w:name="_GoBack"/>
      <w:bookmarkEnd w:id="7"/>
      <w:r>
        <w:rPr>
          <w:lang w:val="en-US"/>
        </w:rPr>
        <w:t>cks on any Hyperlink in the displayed Preview. You can use your own Hyperlink-Protocols to react on Hyperlink Clicks like displaying your own Views preloaded with the Record that the user has clicked. The Notifcation has the following Definition:</w:t>
      </w:r>
      <w:r>
        <w:rPr>
          <w:lang w:val="en-US"/>
        </w:rPr>
        <w:br/>
      </w:r>
      <w:r>
        <w:rPr>
          <w:lang w:val="en-US"/>
        </w:rPr>
        <w:br/>
        <w:t>OnLL_NTFY_HYPERLINK Integer iAction String sProtocol String sData</w:t>
      </w:r>
      <w:r>
        <w:rPr>
          <w:lang w:val="en-US"/>
        </w:rPr>
        <w:br/>
      </w:r>
      <w:r>
        <w:rPr>
          <w:lang w:val="en-US"/>
        </w:rPr>
        <w:br/>
        <w:t>Based on iAction you can identify the Reason for the Notification:</w:t>
      </w:r>
      <w:r>
        <w:rPr>
          <w:lang w:val="en-US"/>
        </w:rPr>
        <w:br/>
      </w:r>
      <w:r>
        <w:rPr>
          <w:lang w:val="en-US"/>
        </w:rPr>
        <w:br/>
        <w:t>iAction=HLACTION_Q_RBUTTONALLOWED: Is sent when the Mouse hovers over a Hyperlink. You can return 2 here to allow the User a right Click on the Hyperlink, otherwise only Left-Clicks are allowed.</w:t>
      </w:r>
      <w:r>
        <w:rPr>
          <w:lang w:val="en-US"/>
        </w:rPr>
        <w:br/>
        <w:t>iAction=HLACTION_LCLICKED or HLACTION_RCLICKED. Is sent when the User clicks on the Hyper left or right. If you process the Hyperlink yourself, you must return 1. If you return nothing or 0 List &amp; Label is processing the Hyperlink and displays the Webpage, calls the Mail Client or whatever the Hyperlink is for.</w:t>
      </w:r>
      <w:r>
        <w:rPr>
          <w:lang w:val="en-US"/>
        </w:rPr>
        <w:br/>
      </w:r>
      <w:r>
        <w:rPr>
          <w:lang w:val="en-US"/>
        </w:rPr>
        <w:br/>
        <w:t>sProtocol holds the Hyperlink Protocol of the Link that was clicked (like http)</w:t>
      </w:r>
      <w:r>
        <w:rPr>
          <w:lang w:val="en-US"/>
        </w:rPr>
        <w:br/>
      </w:r>
      <w:r>
        <w:rPr>
          <w:lang w:val="en-US"/>
        </w:rPr>
        <w:br/>
        <w:t>sData holds the Hyperlink Data without the Protocol</w:t>
      </w:r>
      <w:r>
        <w:rPr>
          <w:lang w:val="en-US"/>
        </w:rPr>
        <w:br/>
      </w:r>
      <w:r>
        <w:rPr>
          <w:lang w:val="en-US"/>
        </w:rPr>
        <w:br/>
        <w:t>If you are using the “external” Report Previewer from List &amp; Label (which is completely overlaying your App) then you can only use Modal DataFlex Views to display any Information. If you are using the embedded DataFlex Preview you can display any other Views too.</w:t>
      </w:r>
      <w:r>
        <w:rPr>
          <w:lang w:val="en-US"/>
        </w:rPr>
        <w:br/>
      </w:r>
    </w:p>
    <w:p w14:paraId="0BD94513" w14:textId="77777777" w:rsidR="00A11A1D" w:rsidRDefault="00A11A1D" w:rsidP="00A11A1D">
      <w:pPr>
        <w:numPr>
          <w:ilvl w:val="0"/>
          <w:numId w:val="16"/>
        </w:numPr>
        <w:adjustRightInd w:val="0"/>
        <w:rPr>
          <w:lang w:val="en-US"/>
        </w:rPr>
      </w:pPr>
      <w:r>
        <w:rPr>
          <w:lang w:val="en-US"/>
        </w:rPr>
        <w:t>Added new DoClearPreview Method to the DataFlex Preview Object. This Method can be used to clear the currently displayed Preview allowing to Print the same Report again without the need to set an explicit temporary File.</w:t>
      </w:r>
      <w:r>
        <w:rPr>
          <w:lang w:val="en-US"/>
        </w:rPr>
        <w:br/>
      </w:r>
    </w:p>
    <w:p w14:paraId="293B9344" w14:textId="77777777" w:rsidR="00A11A1D" w:rsidRDefault="00A11A1D" w:rsidP="00A11A1D">
      <w:pPr>
        <w:numPr>
          <w:ilvl w:val="0"/>
          <w:numId w:val="16"/>
        </w:numPr>
        <w:adjustRightInd w:val="0"/>
        <w:rPr>
          <w:lang w:val="en-US"/>
        </w:rPr>
      </w:pPr>
      <w:r>
        <w:rPr>
          <w:lang w:val="en-US"/>
        </w:rPr>
        <w:t>The OnUpdateToolbar of the DataFlex Preview Object has slightly changed. The Parameter iPagesChanged is now always 0 (false). I did not delete it for compatibility Reasons. If you have to identify a change in total Pages displayed, you can use the Property Pages of the Viewer Control to get the number of Pages that the Preview contains.</w:t>
      </w:r>
      <w:r>
        <w:rPr>
          <w:lang w:val="en-US"/>
        </w:rPr>
        <w:br/>
      </w:r>
    </w:p>
    <w:p w14:paraId="6D8D555E" w14:textId="77777777" w:rsidR="00A11A1D" w:rsidRDefault="00A11A1D" w:rsidP="00A11A1D">
      <w:pPr>
        <w:numPr>
          <w:ilvl w:val="0"/>
          <w:numId w:val="16"/>
        </w:numPr>
        <w:adjustRightInd w:val="0"/>
        <w:rPr>
          <w:lang w:val="en-US"/>
        </w:rPr>
      </w:pPr>
      <w:r>
        <w:rPr>
          <w:lang w:val="en-US"/>
        </w:rPr>
        <w:t>Fixed a Bug in the localization Sample: The reports where always printed in the System Language regardless of the selected Language in the Report View. This is fixed now.</w:t>
      </w:r>
      <w:r>
        <w:rPr>
          <w:lang w:val="en-US"/>
        </w:rPr>
        <w:br/>
      </w:r>
      <w:r>
        <w:rPr>
          <w:lang w:val="en-US"/>
        </w:rPr>
        <w:br/>
      </w:r>
      <w:r>
        <w:rPr>
          <w:lang w:val="en-US"/>
        </w:rPr>
        <w:br/>
      </w:r>
      <w:r>
        <w:rPr>
          <w:lang w:val="en-US"/>
        </w:rPr>
        <w:br/>
      </w:r>
      <w:r>
        <w:rPr>
          <w:lang w:val="en-US"/>
        </w:rPr>
        <w:br/>
      </w:r>
    </w:p>
    <w:p w14:paraId="29E7A8C4" w14:textId="0031D320" w:rsidR="00AB6023" w:rsidRPr="00AB6023" w:rsidRDefault="00A11A1D" w:rsidP="00A11A1D">
      <w:pPr>
        <w:numPr>
          <w:ilvl w:val="0"/>
          <w:numId w:val="16"/>
        </w:numPr>
        <w:adjustRightInd w:val="0"/>
        <w:rPr>
          <w:lang w:val="en-US"/>
        </w:rPr>
      </w:pPr>
      <w:r w:rsidRPr="005761CE">
        <w:rPr>
          <w:lang w:val="en-US"/>
        </w:rPr>
        <w:t>Starting with DataFlex 20 the Library fully supports Unicode and 64bit.</w:t>
      </w:r>
      <w:r w:rsidRPr="005761CE">
        <w:rPr>
          <w:lang w:val="en-US"/>
        </w:rPr>
        <w:br/>
      </w:r>
      <w:r w:rsidRPr="005761CE">
        <w:rPr>
          <w:lang w:val="en-US"/>
        </w:rPr>
        <w:br/>
        <w:t>If you have a 64bit Application make sure that you use the correct List &amp; Label DLL’s from combit’s Redistribution\x64 Folder.</w:t>
      </w:r>
      <w:r>
        <w:rPr>
          <w:lang w:val="en-US"/>
        </w:rPr>
        <w:br/>
      </w:r>
      <w:r>
        <w:rPr>
          <w:lang w:val="en-US"/>
        </w:rPr>
        <w:br/>
      </w:r>
      <w:r w:rsidRPr="005761CE">
        <w:rPr>
          <w:lang w:val="en-US"/>
        </w:rPr>
        <w:t>When upgrading to DataFlex 20.0 you have to take a look at the following:</w:t>
      </w:r>
      <w:r w:rsidRPr="005761CE">
        <w:rPr>
          <w:lang w:val="en-US"/>
        </w:rPr>
        <w:br/>
      </w:r>
      <w:r w:rsidRPr="005761CE">
        <w:rPr>
          <w:lang w:val="en-US"/>
        </w:rPr>
        <w:br/>
        <w:t>Starting with DataFlex 20 all DLL Calls to List &amp; Label are now using WStrings instead of the previously used Pointer to ANSI Strings. If you use any DLL Calls to List &amp; Label in your own code make sure that you use WString’s instead of the Pointers. You can identify any used DLL Calls in your Source by searching for “LL*Ef” in all your Source Files. If you find any Calls that are using Strings remove any AddressOf and OemToAnsi Translations and use the String directly in the DLL Call.</w:t>
      </w:r>
      <w:r>
        <w:rPr>
          <w:lang w:val="en-US"/>
        </w:rPr>
        <w:br/>
      </w:r>
      <w:r>
        <w:rPr>
          <w:lang w:val="en-US"/>
        </w:rPr>
        <w:br/>
      </w:r>
      <w:r w:rsidRPr="005761CE">
        <w:rPr>
          <w:lang w:val="en-US"/>
        </w:rPr>
        <w:t>If you find any Calls to DefinePointerVariable, DefinePointerField, DefineMemoryVariable, DefineMemoryField, LLDefineVariableExtHandle and LLDefineFieldExtHandle you have to make sure, that the passed Handle is now a Handle pointing to a WString. Remove all OEM/ANSI Translations too.</w:t>
      </w:r>
      <w:r>
        <w:rPr>
          <w:lang w:val="en-US"/>
        </w:rPr>
        <w:br/>
      </w:r>
      <w:r>
        <w:rPr>
          <w:lang w:val="en-US"/>
        </w:rPr>
        <w:br/>
      </w:r>
      <w:r w:rsidRPr="005761CE">
        <w:rPr>
          <w:lang w:val="en-US"/>
        </w:rPr>
        <w:t>If you don</w:t>
      </w:r>
      <w:r>
        <w:rPr>
          <w:lang w:val="en-US"/>
        </w:rPr>
        <w:t>'</w:t>
      </w:r>
      <w:r w:rsidRPr="005761CE">
        <w:rPr>
          <w:lang w:val="en-US"/>
        </w:rPr>
        <w:t xml:space="preserve">t have any direct DLL </w:t>
      </w:r>
      <w:r>
        <w:rPr>
          <w:lang w:val="en-US"/>
        </w:rPr>
        <w:t>c</w:t>
      </w:r>
      <w:r w:rsidRPr="005761CE">
        <w:rPr>
          <w:lang w:val="en-US"/>
        </w:rPr>
        <w:t>alls to List &amp; Label you don’t have to do anything, Unicode is automatically supported with the new Library.</w:t>
      </w:r>
      <w:r w:rsidRPr="005761CE">
        <w:rPr>
          <w:lang w:val="en-US"/>
        </w:rPr>
        <w:br/>
      </w:r>
      <w:r w:rsidRPr="005761CE">
        <w:rPr>
          <w:lang w:val="en-US"/>
        </w:rPr>
        <w:br/>
        <w:t>Any DataFlex Revision</w:t>
      </w:r>
      <w:r>
        <w:rPr>
          <w:lang w:val="en-US"/>
        </w:rPr>
        <w:t>s</w:t>
      </w:r>
      <w:r w:rsidRPr="005761CE">
        <w:rPr>
          <w:lang w:val="en-US"/>
        </w:rPr>
        <w:t xml:space="preserve"> pre-20 are not affected by th</w:t>
      </w:r>
      <w:r>
        <w:rPr>
          <w:lang w:val="en-US"/>
        </w:rPr>
        <w:t>ese</w:t>
      </w:r>
      <w:r w:rsidRPr="005761CE">
        <w:rPr>
          <w:lang w:val="en-US"/>
        </w:rPr>
        <w:t xml:space="preserve"> </w:t>
      </w:r>
      <w:r>
        <w:rPr>
          <w:lang w:val="en-US"/>
        </w:rPr>
        <w:t>c</w:t>
      </w:r>
      <w:r w:rsidRPr="005761CE">
        <w:rPr>
          <w:lang w:val="en-US"/>
        </w:rPr>
        <w:t xml:space="preserve">hanges and </w:t>
      </w:r>
      <w:r>
        <w:rPr>
          <w:lang w:val="en-US"/>
        </w:rPr>
        <w:t xml:space="preserve">are </w:t>
      </w:r>
      <w:r w:rsidRPr="005761CE">
        <w:rPr>
          <w:lang w:val="en-US"/>
        </w:rPr>
        <w:t>still using the ANSI Interface.</w:t>
      </w:r>
    </w:p>
    <w:p w14:paraId="353155DE" w14:textId="540DA109" w:rsidR="0063460B" w:rsidRPr="0083311C" w:rsidRDefault="0063460B" w:rsidP="0063460B">
      <w:pPr>
        <w:pStyle w:val="berschrift2"/>
      </w:pPr>
      <w:bookmarkStart w:id="8" w:name="_Toc84834112"/>
      <w:r>
        <w:t>List &amp; Label Library 25.0</w:t>
      </w:r>
      <w:bookmarkEnd w:id="8"/>
    </w:p>
    <w:p w14:paraId="40B7F36D" w14:textId="77777777" w:rsidR="0063460B" w:rsidRDefault="0063460B" w:rsidP="0063460B">
      <w:pPr>
        <w:numPr>
          <w:ilvl w:val="0"/>
          <w:numId w:val="16"/>
        </w:numPr>
        <w:adjustRightInd w:val="0"/>
        <w:rPr>
          <w:lang w:val="en-US"/>
        </w:rPr>
      </w:pPr>
      <w:r w:rsidRPr="00780BAF">
        <w:rPr>
          <w:lang w:val="en-US"/>
        </w:rPr>
        <w:t xml:space="preserve">Library and </w:t>
      </w:r>
      <w:r w:rsidRPr="00780BAF">
        <w:rPr>
          <w:rFonts w:cs="Arial"/>
          <w:lang w:val="en-US"/>
        </w:rPr>
        <w:t>Sample</w:t>
      </w:r>
      <w:r w:rsidRPr="00780BAF">
        <w:rPr>
          <w:lang w:val="en-US"/>
        </w:rPr>
        <w:t xml:space="preserve"> Application have been updated to List &amp; Label 25.</w:t>
      </w:r>
    </w:p>
    <w:p w14:paraId="6C0264E7" w14:textId="77777777" w:rsidR="0063460B" w:rsidRPr="0083311C" w:rsidRDefault="0063460B" w:rsidP="0063460B">
      <w:pPr>
        <w:pStyle w:val="berschrift2"/>
      </w:pPr>
      <w:bookmarkStart w:id="9" w:name="_Toc84834113"/>
      <w:r>
        <w:t>List &amp; Label Library 24.0</w:t>
      </w:r>
      <w:bookmarkEnd w:id="9"/>
    </w:p>
    <w:p w14:paraId="32E5D69F" w14:textId="77777777" w:rsidR="0063460B" w:rsidRDefault="0063460B" w:rsidP="0063460B">
      <w:pPr>
        <w:numPr>
          <w:ilvl w:val="0"/>
          <w:numId w:val="16"/>
        </w:numPr>
        <w:adjustRightInd w:val="0"/>
        <w:rPr>
          <w:rFonts w:cs="Arial"/>
          <w:lang w:val="en-US"/>
        </w:rPr>
      </w:pPr>
      <w:r>
        <w:rPr>
          <w:rFonts w:cs="Arial"/>
          <w:lang w:val="en-US"/>
        </w:rPr>
        <w:t>Workspace Files for DataFlex 19.1 have been added for the library and the sample application.</w:t>
      </w:r>
    </w:p>
    <w:p w14:paraId="36677066" w14:textId="77777777" w:rsidR="0063460B" w:rsidRDefault="0063460B" w:rsidP="0063460B">
      <w:pPr>
        <w:numPr>
          <w:ilvl w:val="0"/>
          <w:numId w:val="16"/>
        </w:numPr>
        <w:adjustRightInd w:val="0"/>
        <w:rPr>
          <w:rFonts w:cs="Arial"/>
          <w:lang w:val="en-US"/>
        </w:rPr>
      </w:pPr>
      <w:r>
        <w:rPr>
          <w:rFonts w:cs="Arial"/>
          <w:lang w:val="en-US"/>
        </w:rPr>
        <w:t>Because of the Language and Code Cleanup starting with DataFlex 19.1 and the resulting Compiler Warnings I decided to cleanup the Library Code, too. All obsolete Code Techniques are now replaced with the actual Techniques recommended by DataAccess.</w:t>
      </w:r>
    </w:p>
    <w:p w14:paraId="394FBC57" w14:textId="77777777" w:rsidR="0063460B" w:rsidRPr="00704F11" w:rsidRDefault="0063460B" w:rsidP="0063460B">
      <w:pPr>
        <w:numPr>
          <w:ilvl w:val="0"/>
          <w:numId w:val="16"/>
        </w:numPr>
        <w:adjustRightInd w:val="0"/>
        <w:rPr>
          <w:rFonts w:cs="Arial"/>
          <w:lang w:val="en-US"/>
        </w:rPr>
      </w:pPr>
      <w:r>
        <w:rPr>
          <w:rFonts w:cs="Arial"/>
          <w:lang w:val="en-US"/>
        </w:rPr>
        <w:t xml:space="preserve">Since the WindowsLibrary was extended with 19.1 the </w:t>
      </w:r>
      <w:proofErr w:type="gramStart"/>
      <w:r>
        <w:rPr>
          <w:rFonts w:cs="Arial"/>
          <w:lang w:val="en-US"/>
        </w:rPr>
        <w:t>MoveTo(</w:t>
      </w:r>
      <w:proofErr w:type="gramEnd"/>
      <w:r>
        <w:rPr>
          <w:rFonts w:cs="Arial"/>
          <w:lang w:val="en-US"/>
        </w:rPr>
        <w:t xml:space="preserve">) Function in the cListLabelDataObject Class resulted in an Compiler Error because of the Global MoveTo() Function from the Windows GDI Library. The only way to solve this was to rename the </w:t>
      </w:r>
      <w:proofErr w:type="gramStart"/>
      <w:r>
        <w:rPr>
          <w:rFonts w:cs="Arial"/>
          <w:lang w:val="en-US"/>
        </w:rPr>
        <w:t>MoveTo(</w:t>
      </w:r>
      <w:proofErr w:type="gramEnd"/>
      <w:r>
        <w:rPr>
          <w:rFonts w:cs="Arial"/>
          <w:lang w:val="en-US"/>
        </w:rPr>
        <w:t xml:space="preserve">) Function to MoveToRecord(). If you use cListLabelDataObjects in your existing Projects search for a call to the </w:t>
      </w:r>
      <w:proofErr w:type="gramStart"/>
      <w:r>
        <w:rPr>
          <w:rFonts w:cs="Arial"/>
          <w:lang w:val="en-US"/>
        </w:rPr>
        <w:t>MoveTo(</w:t>
      </w:r>
      <w:proofErr w:type="gramEnd"/>
      <w:r>
        <w:rPr>
          <w:rFonts w:cs="Arial"/>
          <w:lang w:val="en-US"/>
        </w:rPr>
        <w:t>) Function and replace it with MoveToRecord().</w:t>
      </w:r>
    </w:p>
    <w:p w14:paraId="42F933CA" w14:textId="77777777" w:rsidR="0063460B" w:rsidRDefault="0063460B" w:rsidP="0063460B">
      <w:pPr>
        <w:pStyle w:val="berschrift2"/>
      </w:pPr>
      <w:bookmarkStart w:id="10" w:name="_Toc84834114"/>
      <w:r>
        <w:lastRenderedPageBreak/>
        <w:t>List &amp; Label Library 23.0</w:t>
      </w:r>
      <w:bookmarkEnd w:id="10"/>
    </w:p>
    <w:p w14:paraId="6D44B295" w14:textId="77777777" w:rsidR="0063460B" w:rsidRDefault="0063460B" w:rsidP="0063460B">
      <w:pPr>
        <w:numPr>
          <w:ilvl w:val="0"/>
          <w:numId w:val="16"/>
        </w:numPr>
        <w:adjustRightInd w:val="0"/>
        <w:rPr>
          <w:rFonts w:cs="Arial"/>
          <w:lang w:val="en-US"/>
        </w:rPr>
      </w:pPr>
      <w:r>
        <w:rPr>
          <w:rFonts w:cs="Arial"/>
          <w:lang w:val="en-US"/>
        </w:rPr>
        <w:t>Workspace Files for DataFlex 19.0 have been added for the library and the sample application.</w:t>
      </w:r>
    </w:p>
    <w:p w14:paraId="7F83F509" w14:textId="77777777" w:rsidR="0063460B" w:rsidRPr="0083311C" w:rsidRDefault="0063460B" w:rsidP="0063460B">
      <w:pPr>
        <w:pStyle w:val="berschrift2"/>
      </w:pPr>
      <w:bookmarkStart w:id="11" w:name="_Toc84834115"/>
      <w:r>
        <w:t>List &amp; Label Library 22.0</w:t>
      </w:r>
      <w:bookmarkEnd w:id="11"/>
    </w:p>
    <w:p w14:paraId="045C64AB" w14:textId="77777777" w:rsidR="0063460B" w:rsidRDefault="0063460B" w:rsidP="0063460B">
      <w:pPr>
        <w:numPr>
          <w:ilvl w:val="0"/>
          <w:numId w:val="16"/>
        </w:numPr>
        <w:adjustRightInd w:val="0"/>
        <w:rPr>
          <w:rFonts w:cs="Arial"/>
          <w:lang w:val="en-US"/>
        </w:rPr>
      </w:pPr>
      <w:r>
        <w:rPr>
          <w:rFonts w:cs="Arial"/>
          <w:lang w:val="en-US"/>
        </w:rPr>
        <w:t>Workspace Files for DataFlex 18.2 have been added for the library and the sample application.</w:t>
      </w:r>
    </w:p>
    <w:p w14:paraId="678E941D" w14:textId="77777777" w:rsidR="0063460B" w:rsidRPr="0083311C" w:rsidRDefault="0063460B" w:rsidP="0063460B">
      <w:pPr>
        <w:pStyle w:val="berschrift2"/>
      </w:pPr>
      <w:bookmarkStart w:id="12" w:name="_Toc84834116"/>
      <w:r>
        <w:t>List &amp; Label Library 21.0</w:t>
      </w:r>
      <w:bookmarkEnd w:id="12"/>
    </w:p>
    <w:p w14:paraId="63D50BE0" w14:textId="77777777" w:rsidR="0063460B" w:rsidRDefault="0063460B" w:rsidP="0063460B">
      <w:pPr>
        <w:numPr>
          <w:ilvl w:val="0"/>
          <w:numId w:val="16"/>
        </w:numPr>
        <w:adjustRightInd w:val="0"/>
        <w:rPr>
          <w:rFonts w:cs="Arial"/>
          <w:lang w:val="en-US"/>
        </w:rPr>
      </w:pPr>
      <w:r>
        <w:rPr>
          <w:rFonts w:cs="Arial"/>
          <w:lang w:val="en-US"/>
        </w:rPr>
        <w:t>Workspace Files for DataFlex 18.1 have been added for the library and the sample application.</w:t>
      </w:r>
    </w:p>
    <w:p w14:paraId="7F358D6D" w14:textId="77777777" w:rsidR="0063460B" w:rsidRDefault="0063460B" w:rsidP="0063460B">
      <w:pPr>
        <w:numPr>
          <w:ilvl w:val="0"/>
          <w:numId w:val="16"/>
        </w:numPr>
        <w:adjustRightInd w:val="0"/>
        <w:rPr>
          <w:rFonts w:cs="Arial"/>
          <w:lang w:val="en-US"/>
        </w:rPr>
      </w:pPr>
      <w:r>
        <w:rPr>
          <w:rFonts w:cs="Arial"/>
          <w:lang w:val="en-US"/>
        </w:rPr>
        <w:t>The Preview Control (cVDFListLabelViewer) has a new Property piMouseMode which can be set to LS_OPTION_MOUSMODE_MOVE or LS_OPTION_MOUSEMODE_ZOOM. This controls whether the Control scrolls through the Preview or draw a Zoom Rectangle on dragging the Mouse inside the Preview.</w:t>
      </w:r>
    </w:p>
    <w:p w14:paraId="447F94DF" w14:textId="77777777" w:rsidR="0063460B" w:rsidRDefault="0063460B" w:rsidP="0063460B">
      <w:pPr>
        <w:numPr>
          <w:ilvl w:val="0"/>
          <w:numId w:val="16"/>
        </w:numPr>
        <w:adjustRightInd w:val="0"/>
        <w:rPr>
          <w:rFonts w:cs="Arial"/>
          <w:lang w:val="en-US"/>
        </w:rPr>
      </w:pPr>
      <w:r>
        <w:rPr>
          <w:rFonts w:cs="Arial"/>
          <w:lang w:val="en-US"/>
        </w:rPr>
        <w:t>The Preview Control also has a new Method ZoomPageWith which set’s the Zoom to the whole Page Width.</w:t>
      </w:r>
    </w:p>
    <w:p w14:paraId="6D7EF5AB" w14:textId="77777777" w:rsidR="0063460B" w:rsidRDefault="0063460B" w:rsidP="0063460B">
      <w:pPr>
        <w:numPr>
          <w:ilvl w:val="0"/>
          <w:numId w:val="16"/>
        </w:numPr>
        <w:adjustRightInd w:val="0"/>
        <w:rPr>
          <w:rFonts w:cs="Arial"/>
          <w:lang w:val="en-US"/>
        </w:rPr>
      </w:pPr>
      <w:r>
        <w:rPr>
          <w:rFonts w:cs="Arial"/>
          <w:lang w:val="en-US"/>
        </w:rPr>
        <w:t xml:space="preserve">Added a new </w:t>
      </w:r>
      <w:r w:rsidRPr="00F24D74">
        <w:rPr>
          <w:rFonts w:cs="Arial"/>
          <w:lang w:val="en-US"/>
        </w:rPr>
        <w:t>DefineFileStruct</w:t>
      </w:r>
      <w:r>
        <w:rPr>
          <w:rFonts w:cs="Arial"/>
          <w:lang w:val="en-US"/>
        </w:rPr>
        <w:t xml:space="preserve"> Method which makes it easier to use List &amp; Label without DataDictionaries. There is also a new Sample View “Report-&gt;Special Samples-&gt;Reports without DataDictionary” Take a look into the File LLEmbeddedWithoutDD.rv which shows how to use List &amp; Label without any DataDictionary.</w:t>
      </w:r>
    </w:p>
    <w:p w14:paraId="3AA385FA" w14:textId="77777777" w:rsidR="0063460B" w:rsidRDefault="0063460B" w:rsidP="0063460B">
      <w:pPr>
        <w:numPr>
          <w:ilvl w:val="0"/>
          <w:numId w:val="16"/>
        </w:numPr>
        <w:adjustRightInd w:val="0"/>
        <w:rPr>
          <w:rFonts w:cs="Arial"/>
          <w:lang w:val="en-US"/>
        </w:rPr>
      </w:pPr>
      <w:r>
        <w:rPr>
          <w:rFonts w:cs="Arial"/>
          <w:lang w:val="en-US"/>
        </w:rPr>
        <w:t>The Sample Application is now useable for VDF16.0 and above. The Samples for DataFlex Versions below 16.0 are removed.</w:t>
      </w:r>
    </w:p>
    <w:p w14:paraId="2E578E2E" w14:textId="77777777" w:rsidR="0063460B" w:rsidRPr="0083311C" w:rsidRDefault="0063460B" w:rsidP="0063460B">
      <w:pPr>
        <w:pStyle w:val="berschrift2"/>
      </w:pPr>
      <w:bookmarkStart w:id="13" w:name="_Toc84834117"/>
      <w:r>
        <w:t>List &amp; Label Library 20.0</w:t>
      </w:r>
      <w:bookmarkEnd w:id="13"/>
    </w:p>
    <w:p w14:paraId="6FF643B0" w14:textId="77777777" w:rsidR="0063460B" w:rsidRDefault="0063460B" w:rsidP="0063460B">
      <w:pPr>
        <w:numPr>
          <w:ilvl w:val="0"/>
          <w:numId w:val="16"/>
        </w:numPr>
        <w:adjustRightInd w:val="0"/>
        <w:rPr>
          <w:rFonts w:cs="Arial"/>
          <w:lang w:val="en-US"/>
        </w:rPr>
      </w:pPr>
      <w:r>
        <w:rPr>
          <w:rFonts w:cs="Arial"/>
          <w:lang w:val="en-US"/>
        </w:rPr>
        <w:t>Workspace files for Visual DataFlex 18.0 have been added for the library and the sample application.</w:t>
      </w:r>
    </w:p>
    <w:p w14:paraId="558FB3FE" w14:textId="77777777" w:rsidR="0063460B" w:rsidRPr="0083311C" w:rsidRDefault="0063460B" w:rsidP="0063460B">
      <w:pPr>
        <w:pStyle w:val="berschrift2"/>
      </w:pPr>
      <w:bookmarkStart w:id="14" w:name="_Toc84834118"/>
      <w:r>
        <w:t>List &amp; Label Library 19.0</w:t>
      </w:r>
      <w:bookmarkEnd w:id="14"/>
    </w:p>
    <w:p w14:paraId="04F8F743"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w:t>
      </w:r>
      <w:r>
        <w:rPr>
          <w:rFonts w:cs="Arial"/>
          <w:lang w:val="en-US"/>
        </w:rPr>
        <w:t xml:space="preserve">Visual </w:t>
      </w:r>
      <w:r w:rsidRPr="0083311C">
        <w:rPr>
          <w:rFonts w:cs="Arial"/>
          <w:lang w:val="en-US"/>
        </w:rPr>
        <w:t xml:space="preserve">DataFlex </w:t>
      </w:r>
      <w:r>
        <w:rPr>
          <w:rFonts w:cs="Arial"/>
          <w:lang w:val="en-US"/>
        </w:rPr>
        <w:t>17</w:t>
      </w:r>
      <w:r w:rsidRPr="0083311C">
        <w:rPr>
          <w:rFonts w:cs="Arial"/>
          <w:lang w:val="en-US"/>
        </w:rPr>
        <w:t>.</w:t>
      </w:r>
      <w:r>
        <w:rPr>
          <w:rFonts w:cs="Arial"/>
          <w:lang w:val="en-US"/>
        </w:rPr>
        <w:t>1</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p>
    <w:p w14:paraId="5E326C9A" w14:textId="77777777" w:rsidR="0063460B" w:rsidRPr="00EA083F" w:rsidRDefault="0063460B" w:rsidP="0063460B">
      <w:pPr>
        <w:adjustRightInd w:val="0"/>
        <w:ind w:left="720"/>
        <w:rPr>
          <w:lang w:val="en-US"/>
        </w:rPr>
      </w:pPr>
    </w:p>
    <w:p w14:paraId="4F7D30AD" w14:textId="77777777" w:rsidR="0063460B" w:rsidRPr="00CA3899" w:rsidRDefault="0063460B" w:rsidP="0063460B">
      <w:pPr>
        <w:numPr>
          <w:ilvl w:val="0"/>
          <w:numId w:val="16"/>
        </w:numPr>
        <w:adjustRightInd w:val="0"/>
        <w:rPr>
          <w:lang w:val="en-US"/>
        </w:rPr>
      </w:pPr>
      <w:r>
        <w:rPr>
          <w:lang w:val="en-US"/>
        </w:rPr>
        <w:t>Starting with the new Web Framework of Visual DataFlex 17.1 List &amp; Label can be used for Web Reporting. If you want use List &amp; Label in a Web Project, you just have to add the library the same way as in a Windows project. This adds a new option "List &amp; Label Web Report" to the "Create new…" wizard. When you select this option you will get a new Web-View containing a Combo Box that is filled with all existing projects, a button "Run Report" which starts the selected report and a cWebIFrame which displays the report result.</w:t>
      </w:r>
      <w:r>
        <w:rPr>
          <w:lang w:val="en-US"/>
        </w:rPr>
        <w:br/>
      </w:r>
      <w:r>
        <w:rPr>
          <w:lang w:val="en-US"/>
        </w:rPr>
        <w:br/>
        <w:t>Just add all needed Data Dictionaries to the Web View and copy the List &amp; Label project files into the appropriate folder (per default: {Workspace-</w:t>
      </w:r>
      <w:proofErr w:type="gramStart"/>
      <w:r>
        <w:rPr>
          <w:lang w:val="en-US"/>
        </w:rPr>
        <w:t>Home}\Reports\Layouts</w:t>
      </w:r>
      <w:proofErr w:type="gramEnd"/>
      <w:r>
        <w:rPr>
          <w:lang w:val="en-US"/>
        </w:rPr>
        <w:t>). You may have to create the folder If it doesn’t exist. Currently the List &amp; Label Designer can’t be used in Web Projects. For creating and editing your reports you have to use a Windows project which uses the same Data Dictionaries as the Web project. The resulting projects can be used for Windows and for Web.</w:t>
      </w:r>
      <w:r>
        <w:rPr>
          <w:lang w:val="en-US"/>
        </w:rPr>
        <w:br/>
        <w:t xml:space="preserve"> </w:t>
      </w:r>
      <w:r>
        <w:rPr>
          <w:lang w:val="en-US"/>
        </w:rPr>
        <w:br/>
        <w:t>In general, the Web report quietly exports the report into a PDF which is streamed into a cWebIFrame Control afterwards. Here is a code fragment out of a Web Report object:</w:t>
      </w:r>
      <w:r>
        <w:rPr>
          <w:lang w:val="en-US"/>
        </w:rPr>
        <w:br/>
      </w:r>
      <w:r>
        <w:rPr>
          <w:lang w:val="en-US"/>
        </w:rPr>
        <w:br/>
      </w:r>
      <w:r>
        <w:rPr>
          <w:noProof/>
          <w:lang w:val="en-US"/>
        </w:rPr>
        <w:lastRenderedPageBreak/>
        <w:drawing>
          <wp:inline distT="0" distB="0" distL="0" distR="0" wp14:anchorId="17DFC056" wp14:editId="7DE25B8C">
            <wp:extent cx="4638675" cy="2714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714625"/>
                    </a:xfrm>
                    <a:prstGeom prst="rect">
                      <a:avLst/>
                    </a:prstGeom>
                    <a:noFill/>
                    <a:ln>
                      <a:noFill/>
                    </a:ln>
                  </pic:spPr>
                </pic:pic>
              </a:graphicData>
            </a:graphic>
          </wp:inline>
        </w:drawing>
      </w:r>
      <w:r>
        <w:rPr>
          <w:noProof/>
          <w:lang w:val="en-US"/>
        </w:rPr>
        <w:drawing>
          <wp:inline distT="0" distB="0" distL="0" distR="0" wp14:anchorId="6FDF0A2C" wp14:editId="5A962967">
            <wp:extent cx="4210050" cy="18859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885950"/>
                    </a:xfrm>
                    <a:prstGeom prst="rect">
                      <a:avLst/>
                    </a:prstGeom>
                    <a:noFill/>
                    <a:ln>
                      <a:noFill/>
                    </a:ln>
                  </pic:spPr>
                </pic:pic>
              </a:graphicData>
            </a:graphic>
          </wp:inline>
        </w:drawing>
      </w:r>
      <w:r>
        <w:rPr>
          <w:lang w:val="en-US"/>
        </w:rPr>
        <w:br/>
      </w:r>
      <w:r>
        <w:rPr>
          <w:lang w:val="en-US"/>
        </w:rPr>
        <w:br/>
      </w:r>
      <w:r>
        <w:rPr>
          <w:noProof/>
          <w:lang w:val="en-US"/>
        </w:rPr>
        <w:lastRenderedPageBreak/>
        <w:drawing>
          <wp:inline distT="0" distB="0" distL="0" distR="0" wp14:anchorId="4DBF3227" wp14:editId="3AF3E4ED">
            <wp:extent cx="5610225" cy="60960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6096000"/>
                    </a:xfrm>
                    <a:prstGeom prst="rect">
                      <a:avLst/>
                    </a:prstGeom>
                    <a:noFill/>
                    <a:ln>
                      <a:noFill/>
                    </a:ln>
                  </pic:spPr>
                </pic:pic>
              </a:graphicData>
            </a:graphic>
          </wp:inline>
        </w:drawing>
      </w:r>
    </w:p>
    <w:p w14:paraId="10C149CC" w14:textId="77777777" w:rsidR="0063460B" w:rsidRPr="00EC7F7B" w:rsidRDefault="0063460B" w:rsidP="0063460B">
      <w:pPr>
        <w:numPr>
          <w:ilvl w:val="0"/>
          <w:numId w:val="16"/>
        </w:numPr>
        <w:adjustRightInd w:val="0"/>
        <w:rPr>
          <w:lang w:val="en-US"/>
        </w:rPr>
      </w:pPr>
      <w:r>
        <w:rPr>
          <w:rFonts w:cs="Arial"/>
          <w:lang w:val="en-US"/>
        </w:rPr>
        <w:t xml:space="preserve">New Properties </w:t>
      </w:r>
      <w:r>
        <w:rPr>
          <w:rFonts w:cs="Arial"/>
          <w:lang w:val="en-US"/>
        </w:rPr>
        <w:br/>
      </w:r>
      <w:r>
        <w:rPr>
          <w:rFonts w:cs="Arial"/>
          <w:lang w:val="en-US"/>
        </w:rPr>
        <w:br/>
      </w:r>
      <w:r w:rsidRPr="00FF114E">
        <w:rPr>
          <w:rFonts w:cs="Arial"/>
          <w:lang w:val="en-US"/>
        </w:rPr>
        <w:t>pbUseExpandableRegions</w:t>
      </w:r>
      <w:r>
        <w:rPr>
          <w:rFonts w:cs="Arial"/>
          <w:lang w:val="en-US"/>
        </w:rPr>
        <w:br/>
        <w:t>pbUseReportParameter</w:t>
      </w:r>
      <w:r>
        <w:rPr>
          <w:rFonts w:cs="Arial"/>
          <w:lang w:val="en-US"/>
        </w:rPr>
        <w:br/>
        <w:t>pbUseInteractiveSorting</w:t>
      </w:r>
      <w:r>
        <w:rPr>
          <w:rFonts w:cs="Arial"/>
          <w:lang w:val="en-US"/>
        </w:rPr>
        <w:br/>
      </w:r>
      <w:r>
        <w:rPr>
          <w:rFonts w:cs="Arial"/>
          <w:lang w:val="en-US"/>
        </w:rPr>
        <w:br/>
        <w:t>You can set these properties to True if you want to use the new expandable regions, report parameters or interactive sorting features from List &amp; Label 19. These properties are False by default so your existing projects would not change.</w:t>
      </w:r>
    </w:p>
    <w:p w14:paraId="6238CEA1" w14:textId="77777777" w:rsidR="0063460B" w:rsidRDefault="0063460B" w:rsidP="0063460B">
      <w:pPr>
        <w:pStyle w:val="Listenabsatz"/>
        <w:rPr>
          <w:lang w:val="en-US"/>
        </w:rPr>
      </w:pPr>
    </w:p>
    <w:p w14:paraId="385BE72E" w14:textId="77777777" w:rsidR="0063460B" w:rsidRPr="00FF114E" w:rsidRDefault="0063460B" w:rsidP="0063460B">
      <w:pPr>
        <w:numPr>
          <w:ilvl w:val="0"/>
          <w:numId w:val="16"/>
        </w:numPr>
        <w:adjustRightInd w:val="0"/>
        <w:rPr>
          <w:lang w:val="en-US"/>
        </w:rPr>
      </w:pPr>
      <w:r>
        <w:rPr>
          <w:lang w:val="en-US"/>
        </w:rPr>
        <w:t xml:space="preserve">New property pbReportIsInteractiveRequest: When the user requests an expandable region, new </w:t>
      </w:r>
      <w:r>
        <w:rPr>
          <w:lang w:val="en-US"/>
        </w:rPr>
        <w:lastRenderedPageBreak/>
        <w:t>report parameter or an interactive sorting the report is started again. If needed you can check the property pbReportIsInteractiveRequest to see if the report is running "normally" or a second time because of a user request.</w:t>
      </w:r>
    </w:p>
    <w:p w14:paraId="38C0B0BE" w14:textId="77777777" w:rsidR="0063460B" w:rsidRPr="0083311C" w:rsidRDefault="0063460B" w:rsidP="0063460B">
      <w:pPr>
        <w:pStyle w:val="berschrift2"/>
      </w:pPr>
      <w:bookmarkStart w:id="15" w:name="_Toc84834119"/>
      <w:r>
        <w:t>List &amp; Label Library 18.0</w:t>
      </w:r>
      <w:bookmarkEnd w:id="15"/>
    </w:p>
    <w:p w14:paraId="53494B7A" w14:textId="77777777" w:rsidR="0063460B" w:rsidRPr="00EA083F" w:rsidRDefault="0063460B" w:rsidP="0063460B">
      <w:pPr>
        <w:numPr>
          <w:ilvl w:val="0"/>
          <w:numId w:val="16"/>
        </w:numPr>
        <w:adjustRightInd w:val="0"/>
        <w:rPr>
          <w:lang w:val="en-US"/>
        </w:rPr>
      </w:pPr>
      <w:r w:rsidRPr="0083311C">
        <w:rPr>
          <w:rFonts w:cs="Arial"/>
          <w:lang w:val="en-US"/>
        </w:rPr>
        <w:t xml:space="preserve">Workspace </w:t>
      </w:r>
      <w:r>
        <w:rPr>
          <w:rFonts w:cs="Arial"/>
          <w:lang w:val="en-US"/>
        </w:rPr>
        <w:t>f</w:t>
      </w:r>
      <w:r w:rsidRPr="0083311C">
        <w:rPr>
          <w:rFonts w:cs="Arial"/>
          <w:lang w:val="en-US"/>
        </w:rPr>
        <w:t xml:space="preserve">iles for DataFlex </w:t>
      </w:r>
      <w:r>
        <w:rPr>
          <w:rFonts w:cs="Arial"/>
          <w:lang w:val="en-US"/>
        </w:rPr>
        <w:t>17</w:t>
      </w:r>
      <w:r w:rsidRPr="0083311C">
        <w:rPr>
          <w:rFonts w:cs="Arial"/>
          <w:lang w:val="en-US"/>
        </w:rPr>
        <w:t>.</w:t>
      </w:r>
      <w:r>
        <w:rPr>
          <w:rFonts w:cs="Arial"/>
          <w:lang w:val="en-US"/>
        </w:rPr>
        <w:t>0</w:t>
      </w:r>
      <w:r w:rsidRPr="0083311C">
        <w:rPr>
          <w:rFonts w:cs="Arial"/>
          <w:lang w:val="en-US"/>
        </w:rPr>
        <w:t xml:space="preserve"> have been added for the </w:t>
      </w:r>
      <w:r>
        <w:rPr>
          <w:rFonts w:cs="Arial"/>
          <w:lang w:val="en-US"/>
        </w:rPr>
        <w:t>l</w:t>
      </w:r>
      <w:r w:rsidRPr="0083311C">
        <w:rPr>
          <w:rFonts w:cs="Arial"/>
          <w:lang w:val="en-US"/>
        </w:rPr>
        <w:t xml:space="preserve">ibrary and the </w:t>
      </w:r>
      <w:r>
        <w:rPr>
          <w:rFonts w:cs="Arial"/>
          <w:lang w:val="en-US"/>
        </w:rPr>
        <w:t>s</w:t>
      </w:r>
      <w:r w:rsidRPr="0083311C">
        <w:rPr>
          <w:rFonts w:cs="Arial"/>
          <w:lang w:val="en-US"/>
        </w:rPr>
        <w:t>ample</w:t>
      </w:r>
      <w:r>
        <w:rPr>
          <w:rFonts w:cs="Arial"/>
          <w:lang w:val="en-US"/>
        </w:rPr>
        <w:t xml:space="preserve"> a</w:t>
      </w:r>
      <w:r w:rsidRPr="0083311C">
        <w:rPr>
          <w:rFonts w:cs="Arial"/>
          <w:lang w:val="en-US"/>
        </w:rPr>
        <w:t>pplication.</w:t>
      </w:r>
      <w:r>
        <w:rPr>
          <w:rFonts w:cs="Arial"/>
          <w:lang w:val="en-US"/>
        </w:rPr>
        <w:br/>
      </w:r>
    </w:p>
    <w:p w14:paraId="3DE17B16" w14:textId="77777777" w:rsidR="0063460B" w:rsidRPr="0083311C" w:rsidRDefault="0063460B" w:rsidP="0063460B">
      <w:pPr>
        <w:numPr>
          <w:ilvl w:val="0"/>
          <w:numId w:val="16"/>
        </w:numPr>
        <w:adjustRightInd w:val="0"/>
        <w:rPr>
          <w:lang w:val="en-US"/>
        </w:rPr>
      </w:pPr>
      <w:r w:rsidRPr="00826CA2">
        <w:rPr>
          <w:rFonts w:cs="Arial"/>
          <w:lang w:val="en-US"/>
        </w:rPr>
        <w:t>LLDesignerAddAction</w:t>
      </w:r>
      <w:r>
        <w:rPr>
          <w:rFonts w:cs="Arial"/>
          <w:lang w:val="en-US"/>
        </w:rPr>
        <w:t xml:space="preserve"> function added to the library. This function was added to support your own actions on the new Ribbon in the Designer.</w:t>
      </w:r>
    </w:p>
    <w:p w14:paraId="0E3BC6D3" w14:textId="77777777" w:rsidR="0063460B" w:rsidRPr="0083311C" w:rsidRDefault="0063460B" w:rsidP="0063460B">
      <w:pPr>
        <w:pStyle w:val="berschrift2"/>
      </w:pPr>
      <w:bookmarkStart w:id="16" w:name="_Toc84834120"/>
      <w:r>
        <w:t>List &amp; Label Library 17.0</w:t>
      </w:r>
      <w:bookmarkEnd w:id="16"/>
    </w:p>
    <w:p w14:paraId="2647393D" w14:textId="77777777" w:rsidR="0063460B" w:rsidRDefault="0063460B" w:rsidP="0063460B">
      <w:pPr>
        <w:numPr>
          <w:ilvl w:val="0"/>
          <w:numId w:val="16"/>
        </w:numPr>
        <w:adjustRightInd w:val="0"/>
        <w:rPr>
          <w:rFonts w:cs="Arial"/>
          <w:lang w:val="en-US"/>
        </w:rPr>
      </w:pPr>
      <w:r>
        <w:rPr>
          <w:rFonts w:cs="Arial"/>
          <w:lang w:val="en-US"/>
        </w:rPr>
        <w:t>Workspace files for Visual DataFlex 16.1 have been added for the library and the sample application.</w:t>
      </w:r>
      <w:r>
        <w:rPr>
          <w:rFonts w:cs="Arial"/>
          <w:lang w:val="en-US"/>
        </w:rPr>
        <w:br/>
      </w:r>
    </w:p>
    <w:p w14:paraId="156B8F90" w14:textId="77777777" w:rsidR="0063460B" w:rsidRPr="00D0775D" w:rsidRDefault="0063460B" w:rsidP="0063460B">
      <w:pPr>
        <w:numPr>
          <w:ilvl w:val="0"/>
          <w:numId w:val="16"/>
        </w:numPr>
        <w:adjustRightInd w:val="0"/>
        <w:rPr>
          <w:rFonts w:cs="Arial"/>
          <w:lang w:val="en-US"/>
        </w:rPr>
      </w:pPr>
      <w:r>
        <w:rPr>
          <w:rFonts w:cs="Arial"/>
          <w:lang w:val="en-US"/>
        </w:rPr>
        <w:t xml:space="preserve">Real-data preview inside the Designer: It is now possible to preview your project directly in the Designer with real data just as you would print in a preview window. To use this feature, you have to set the property </w:t>
      </w:r>
      <w:r w:rsidRPr="00D0775D">
        <w:rPr>
          <w:rFonts w:cs="Arial"/>
          <w:lang w:val="en-US"/>
        </w:rPr>
        <w:t>pbDesignerPreview</w:t>
      </w:r>
      <w:r>
        <w:rPr>
          <w:rFonts w:cs="Arial"/>
          <w:lang w:val="en-US"/>
        </w:rPr>
        <w:t xml:space="preserve"> to true in your List &amp; Label Object. Additionally, you have to tell the Designer which message should be used to start the report. This is done via the property </w:t>
      </w:r>
      <w:r w:rsidRPr="00D0775D">
        <w:rPr>
          <w:rFonts w:cs="Arial"/>
          <w:lang w:val="en-US"/>
        </w:rPr>
        <w:t>piDesignerPreviewStartMessage</w:t>
      </w:r>
      <w:r>
        <w:rPr>
          <w:rFonts w:cs="Arial"/>
          <w:lang w:val="en-US"/>
        </w:rPr>
        <w:t xml:space="preserve">. Normally you set this property to the same message that you use to start your report. </w:t>
      </w:r>
      <w:proofErr w:type="gramStart"/>
      <w:r>
        <w:rPr>
          <w:rFonts w:cs="Arial"/>
          <w:lang w:val="en-US"/>
        </w:rPr>
        <w:t>So</w:t>
      </w:r>
      <w:proofErr w:type="gramEnd"/>
      <w:r>
        <w:rPr>
          <w:rFonts w:cs="Arial"/>
          <w:lang w:val="en-US"/>
        </w:rPr>
        <w:t xml:space="preserve"> if you add the lines</w:t>
      </w:r>
      <w:r>
        <w:rPr>
          <w:rFonts w:cs="Arial"/>
          <w:lang w:val="en-US"/>
        </w:rPr>
        <w:br/>
      </w:r>
      <w:r>
        <w:rPr>
          <w:rFonts w:cs="Arial"/>
          <w:lang w:val="en-US"/>
        </w:rPr>
        <w:br/>
        <w:t>set pbDesignerPreview to True</w:t>
      </w:r>
      <w:r>
        <w:rPr>
          <w:rFonts w:cs="Arial"/>
          <w:lang w:val="en-US"/>
        </w:rPr>
        <w:br/>
        <w:t>set piDesignerPreviewStartMessage to msg_StartReport</w:t>
      </w:r>
      <w:r>
        <w:rPr>
          <w:rFonts w:cs="Arial"/>
          <w:lang w:val="en-US"/>
        </w:rPr>
        <w:br/>
      </w:r>
      <w:r>
        <w:rPr>
          <w:rFonts w:cs="Arial"/>
          <w:lang w:val="en-US"/>
        </w:rPr>
        <w:br/>
        <w:t xml:space="preserve">to your List &amp; Label Object you can click on the Preview-tab directly inside the Designer. The Designer then sends the message StartReport to your object and the report will be printed inside the Designer. </w:t>
      </w:r>
      <w:proofErr w:type="gramStart"/>
      <w:r>
        <w:rPr>
          <w:rFonts w:cs="Arial"/>
          <w:lang w:val="en-US"/>
        </w:rPr>
        <w:t>So</w:t>
      </w:r>
      <w:proofErr w:type="gramEnd"/>
      <w:r>
        <w:rPr>
          <w:rFonts w:cs="Arial"/>
          <w:lang w:val="en-US"/>
        </w:rPr>
        <w:t xml:space="preserve"> you can quickly change the layout and see what happens on the fly, without exiting the Designer and starting a preview-print. The reports in the sample have this feature activated, so you can easily try it. If you need to determine if the report is running inside the Designer preview you can check the property </w:t>
      </w:r>
      <w:r w:rsidRPr="00FC46A1">
        <w:rPr>
          <w:rFonts w:cs="Arial"/>
          <w:lang w:val="en-US"/>
        </w:rPr>
        <w:t>pbDesignerPreviewRunning</w:t>
      </w:r>
      <w:r>
        <w:rPr>
          <w:rFonts w:cs="Arial"/>
          <w:lang w:val="en-US"/>
        </w:rPr>
        <w:t xml:space="preserve"> which is true when the report runs inside the Designer, or false if it was started normally.</w:t>
      </w:r>
      <w:r>
        <w:rPr>
          <w:rFonts w:cs="Arial"/>
          <w:lang w:val="en-US"/>
        </w:rPr>
        <w:br/>
      </w:r>
    </w:p>
    <w:p w14:paraId="5A6F35D7" w14:textId="77777777" w:rsidR="0063460B" w:rsidRPr="00FC46A1" w:rsidRDefault="0063460B" w:rsidP="0063460B">
      <w:pPr>
        <w:numPr>
          <w:ilvl w:val="0"/>
          <w:numId w:val="16"/>
        </w:numPr>
        <w:adjustRightInd w:val="0"/>
        <w:rPr>
          <w:rFonts w:cs="Arial"/>
          <w:lang w:val="en-US"/>
        </w:rPr>
      </w:pPr>
      <w:r>
        <w:rPr>
          <w:rFonts w:cs="Arial"/>
          <w:lang w:val="en-US"/>
        </w:rPr>
        <w:t>Localization support: It is now possible to use the localization features of List &amp; Label. With this feature you can for example use the same project in English or German. Look at Localization.Rv in the sample to see how you can use the functions</w:t>
      </w:r>
      <w:r>
        <w:rPr>
          <w:rFonts w:cs="Arial"/>
          <w:lang w:val="en-US"/>
        </w:rPr>
        <w:br/>
      </w:r>
      <w:r>
        <w:rPr>
          <w:rFonts w:cs="Arial"/>
          <w:lang w:val="en-US"/>
        </w:rPr>
        <w:br/>
      </w:r>
      <w:r w:rsidRPr="00FC46A1">
        <w:rPr>
          <w:rFonts w:cs="Arial"/>
          <w:lang w:val="en-US"/>
        </w:rPr>
        <w:t>LLLocAddDesignLCID</w:t>
      </w:r>
      <w:r>
        <w:rPr>
          <w:rFonts w:cs="Arial"/>
          <w:lang w:val="en-US"/>
        </w:rPr>
        <w:br/>
      </w:r>
      <w:r w:rsidRPr="00FC46A1">
        <w:rPr>
          <w:rFonts w:cs="Arial"/>
          <w:lang w:val="en-US"/>
        </w:rPr>
        <w:t>LlLocAddDictionaryEntry</w:t>
      </w:r>
      <w:r>
        <w:rPr>
          <w:rFonts w:cs="Arial"/>
          <w:lang w:val="en-US"/>
        </w:rPr>
        <w:br/>
      </w:r>
      <w:r w:rsidRPr="00FC46A1">
        <w:rPr>
          <w:rFonts w:cs="Arial"/>
          <w:lang w:val="en-US"/>
        </w:rPr>
        <w:t>DoSetPrintLanguage</w:t>
      </w:r>
      <w:r>
        <w:rPr>
          <w:rFonts w:cs="Arial"/>
          <w:lang w:val="en-US"/>
        </w:rPr>
        <w:br/>
      </w:r>
      <w:r>
        <w:rPr>
          <w:rFonts w:cs="Arial"/>
          <w:lang w:val="en-US"/>
        </w:rPr>
        <w:br/>
        <w:t>for supporting multi language projects.</w:t>
      </w:r>
      <w:r>
        <w:rPr>
          <w:rFonts w:cs="Arial"/>
          <w:lang w:val="en-US"/>
        </w:rPr>
        <w:br/>
      </w:r>
    </w:p>
    <w:p w14:paraId="77717196" w14:textId="77777777" w:rsidR="0063460B" w:rsidRDefault="0063460B" w:rsidP="0063460B">
      <w:pPr>
        <w:numPr>
          <w:ilvl w:val="0"/>
          <w:numId w:val="16"/>
        </w:numPr>
        <w:adjustRightInd w:val="0"/>
        <w:rPr>
          <w:rFonts w:cs="Arial"/>
          <w:lang w:val="en-US"/>
        </w:rPr>
      </w:pPr>
      <w:r>
        <w:rPr>
          <w:rFonts w:cs="Arial"/>
          <w:lang w:val="en-US"/>
        </w:rPr>
        <w:t>Better support for non-Recnum Tables: There where some problems with non-Recnum tables that are fixed now.</w:t>
      </w:r>
      <w:r>
        <w:rPr>
          <w:rFonts w:cs="Arial"/>
          <w:lang w:val="en-US"/>
        </w:rPr>
        <w:br/>
      </w:r>
    </w:p>
    <w:p w14:paraId="561F8AB1" w14:textId="77777777" w:rsidR="0063460B" w:rsidRDefault="0063460B" w:rsidP="0063460B">
      <w:pPr>
        <w:numPr>
          <w:ilvl w:val="0"/>
          <w:numId w:val="16"/>
        </w:numPr>
        <w:adjustRightInd w:val="0"/>
        <w:rPr>
          <w:rFonts w:cs="Arial"/>
          <w:lang w:val="en-US"/>
        </w:rPr>
      </w:pPr>
      <w:r>
        <w:rPr>
          <w:rFonts w:cs="Arial"/>
          <w:lang w:val="en-US"/>
        </w:rPr>
        <w:t>When printing in preview there could have been problems if the report was inside a modal window. Modal windows are now fully supported.</w:t>
      </w:r>
      <w:r>
        <w:rPr>
          <w:rFonts w:cs="Arial"/>
          <w:lang w:val="en-US"/>
        </w:rPr>
        <w:br/>
      </w:r>
    </w:p>
    <w:p w14:paraId="1318843E" w14:textId="77777777" w:rsidR="0063460B" w:rsidRPr="00276FC7" w:rsidRDefault="0063460B" w:rsidP="0063460B">
      <w:pPr>
        <w:numPr>
          <w:ilvl w:val="0"/>
          <w:numId w:val="16"/>
        </w:numPr>
        <w:adjustRightInd w:val="0"/>
        <w:rPr>
          <w:rFonts w:cs="Arial"/>
          <w:lang w:val="en-US"/>
        </w:rPr>
      </w:pPr>
      <w:r>
        <w:rPr>
          <w:rFonts w:cs="Arial"/>
          <w:lang w:val="en-US"/>
        </w:rPr>
        <w:t xml:space="preserve">The OnDefineIndexForTable notification has been extended. Now the index selected in the Designer is </w:t>
      </w:r>
      <w:r>
        <w:rPr>
          <w:rFonts w:cs="Arial"/>
          <w:lang w:val="en-US"/>
        </w:rPr>
        <w:lastRenderedPageBreak/>
        <w:t xml:space="preserve">delivered as last parameter for this notification. Additionally, two new return values are possible: </w:t>
      </w:r>
      <w:r w:rsidRPr="00276FC7">
        <w:rPr>
          <w:rFonts w:cs="Arial"/>
          <w:lang w:val="en-US"/>
        </w:rPr>
        <w:t>LL_INDEX_OPTIMIZED_UP</w:t>
      </w:r>
      <w:r>
        <w:rPr>
          <w:rFonts w:cs="Arial"/>
          <w:lang w:val="en-US"/>
        </w:rPr>
        <w:t xml:space="preserve"> and LL_INDEX_OPTIMIZED_DOWN. When returning one of these values the DataDictionary selects the best index just like setting the ordering of a dictionary to -1.</w:t>
      </w:r>
      <w:r w:rsidRPr="00276FC7">
        <w:rPr>
          <w:rFonts w:cs="Arial"/>
          <w:lang w:val="en-US"/>
        </w:rPr>
        <w:br/>
      </w:r>
    </w:p>
    <w:p w14:paraId="2E95ED21" w14:textId="77777777" w:rsidR="0063460B" w:rsidRPr="007769FE" w:rsidRDefault="0063460B" w:rsidP="0063460B">
      <w:pPr>
        <w:numPr>
          <w:ilvl w:val="0"/>
          <w:numId w:val="16"/>
        </w:numPr>
        <w:adjustRightInd w:val="0"/>
        <w:rPr>
          <w:rFonts w:cs="Arial"/>
          <w:lang w:val="en-US"/>
        </w:rPr>
      </w:pPr>
      <w:r>
        <w:rPr>
          <w:rFonts w:cs="Arial"/>
          <w:lang w:val="en-US"/>
        </w:rPr>
        <w:t xml:space="preserve">The </w:t>
      </w:r>
      <w:r w:rsidRPr="00276FC7">
        <w:rPr>
          <w:rFonts w:cs="Arial"/>
          <w:lang w:val="en-US"/>
        </w:rPr>
        <w:t>OnLL_CMND_Evaluate</w:t>
      </w:r>
      <w:r>
        <w:rPr>
          <w:rFonts w:cs="Arial"/>
          <w:lang w:val="en-US"/>
        </w:rPr>
        <w:t xml:space="preserve"> notification (called when the External$() Designer function is used) now supports values greater than 100 characters which was a limitation until this release.</w:t>
      </w:r>
    </w:p>
    <w:p w14:paraId="48B6E414" w14:textId="77777777" w:rsidR="0063460B" w:rsidRPr="00EA083F" w:rsidRDefault="0063460B" w:rsidP="0063460B">
      <w:pPr>
        <w:pStyle w:val="berschrift2"/>
      </w:pPr>
      <w:bookmarkStart w:id="17" w:name="_Toc84834121"/>
      <w:r>
        <w:t>List &amp; Label Library 16.0</w:t>
      </w:r>
      <w:bookmarkEnd w:id="17"/>
    </w:p>
    <w:p w14:paraId="2B58ABFB" w14:textId="77777777" w:rsidR="0063460B" w:rsidRDefault="0063460B" w:rsidP="0063460B">
      <w:pPr>
        <w:numPr>
          <w:ilvl w:val="0"/>
          <w:numId w:val="16"/>
        </w:numPr>
        <w:adjustRightInd w:val="0"/>
        <w:rPr>
          <w:rFonts w:cs="Arial"/>
          <w:lang w:val="en-US"/>
        </w:rPr>
      </w:pPr>
      <w:r>
        <w:rPr>
          <w:rFonts w:cs="Arial"/>
          <w:lang w:val="en-US"/>
        </w:rPr>
        <w:t>With version 16.0 of the library the filename was changed to cListLabel.pkg. When only using the cListLabel.pkg you always compile the latest revision of List &amp; Label into your application. If you still want to use List &amp; Label 15 you have to add the following Source BEFORE the first use of cListLabel.pkg</w:t>
      </w:r>
      <w:r>
        <w:rPr>
          <w:rFonts w:cs="Arial"/>
          <w:lang w:val="en-US"/>
        </w:rPr>
        <w:br/>
      </w:r>
      <w:r>
        <w:rPr>
          <w:rFonts w:cs="Arial"/>
          <w:lang w:val="en-US"/>
        </w:rPr>
        <w:br/>
        <w:t>Define USELLVERSION for 15</w:t>
      </w:r>
      <w:r>
        <w:rPr>
          <w:rFonts w:cs="Arial"/>
          <w:lang w:val="en-US"/>
        </w:rPr>
        <w:br/>
        <w:t>use cListLabel.pkg</w:t>
      </w:r>
      <w:r>
        <w:rPr>
          <w:rFonts w:cs="Arial"/>
          <w:lang w:val="en-US"/>
        </w:rPr>
        <w:br/>
      </w:r>
      <w:r>
        <w:rPr>
          <w:rFonts w:cs="Arial"/>
          <w:lang w:val="en-US"/>
        </w:rPr>
        <w:br/>
        <w:t>The Library supports List &amp; Label 17, 16 and 15, but you can only use one revision of List &amp; Label in each Project, not both.</w:t>
      </w:r>
    </w:p>
    <w:p w14:paraId="03CA986D" w14:textId="77777777" w:rsidR="0063460B" w:rsidRDefault="0063460B" w:rsidP="0063460B">
      <w:pPr>
        <w:pStyle w:val="Listenabsatz"/>
        <w:rPr>
          <w:rFonts w:cs="Arial"/>
          <w:lang w:val="en-US"/>
        </w:rPr>
      </w:pPr>
    </w:p>
    <w:p w14:paraId="0E4631B7" w14:textId="77777777" w:rsidR="0063460B" w:rsidRPr="005D4A54" w:rsidRDefault="0063460B" w:rsidP="0063460B">
      <w:pPr>
        <w:numPr>
          <w:ilvl w:val="0"/>
          <w:numId w:val="16"/>
        </w:numPr>
        <w:adjustRightInd w:val="0"/>
        <w:rPr>
          <w:rFonts w:cs="Arial"/>
          <w:lang w:val="en-US"/>
        </w:rPr>
      </w:pPr>
      <w:r w:rsidRPr="005D4A54">
        <w:rPr>
          <w:rFonts w:cs="Arial"/>
          <w:lang w:val="en-US"/>
        </w:rPr>
        <w:t xml:space="preserve">Easier support for "User defined Tables". User defined </w:t>
      </w:r>
      <w:r>
        <w:rPr>
          <w:rFonts w:cs="Arial"/>
          <w:lang w:val="en-US"/>
        </w:rPr>
        <w:t>t</w:t>
      </w:r>
      <w:r w:rsidRPr="005D4A54">
        <w:rPr>
          <w:rFonts w:cs="Arial"/>
          <w:lang w:val="en-US"/>
        </w:rPr>
        <w:t xml:space="preserve">ables are an easy way to deliver calculated or whatever </w:t>
      </w:r>
      <w:r>
        <w:rPr>
          <w:rFonts w:cs="Arial"/>
          <w:lang w:val="en-US"/>
        </w:rPr>
        <w:t>v</w:t>
      </w:r>
      <w:r w:rsidRPr="005D4A54">
        <w:rPr>
          <w:rFonts w:cs="Arial"/>
          <w:lang w:val="en-US"/>
        </w:rPr>
        <w:t>alues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You can also deliver </w:t>
      </w:r>
      <w:r>
        <w:rPr>
          <w:rFonts w:cs="Arial"/>
          <w:lang w:val="en-US"/>
        </w:rPr>
        <w:t>DataFlex</w:t>
      </w:r>
      <w:r w:rsidRPr="005D4A54">
        <w:rPr>
          <w:rFonts w:cs="Arial"/>
          <w:lang w:val="en-US"/>
        </w:rPr>
        <w:t xml:space="preserve"> </w:t>
      </w:r>
      <w:r>
        <w:rPr>
          <w:rFonts w:cs="Arial"/>
          <w:lang w:val="en-US"/>
        </w:rPr>
        <w:t>d</w:t>
      </w:r>
      <w:r w:rsidRPr="005D4A54">
        <w:rPr>
          <w:rFonts w:cs="Arial"/>
          <w:lang w:val="en-US"/>
        </w:rPr>
        <w:t>atabases without DataDictionaries to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Label this way.</w:t>
      </w:r>
      <w:r w:rsidRPr="005D4A54">
        <w:rPr>
          <w:rFonts w:cs="Arial"/>
          <w:lang w:val="en-US"/>
        </w:rPr>
        <w:br/>
      </w:r>
      <w:r w:rsidRPr="005D4A54">
        <w:rPr>
          <w:rFonts w:cs="Arial"/>
          <w:lang w:val="en-US"/>
        </w:rPr>
        <w:br/>
        <w:t>How to use User defined</w:t>
      </w:r>
      <w:r>
        <w:rPr>
          <w:rFonts w:cs="Arial"/>
          <w:lang w:val="en-US"/>
        </w:rPr>
        <w:t xml:space="preserve"> Tables:</w:t>
      </w:r>
      <w:r>
        <w:rPr>
          <w:rFonts w:cs="Arial"/>
          <w:lang w:val="en-US"/>
        </w:rPr>
        <w:br/>
      </w:r>
      <w:r>
        <w:rPr>
          <w:rFonts w:cs="Arial"/>
          <w:lang w:val="en-US"/>
        </w:rPr>
        <w:br/>
      </w:r>
      <w:r w:rsidRPr="005D4A54">
        <w:rPr>
          <w:rFonts w:cs="Arial"/>
          <w:lang w:val="en-US"/>
        </w:rPr>
        <w:t>First of all you have to tell List</w:t>
      </w:r>
      <w:r>
        <w:rPr>
          <w:rFonts w:cs="Arial"/>
          <w:lang w:val="en-US"/>
        </w:rPr>
        <w:t xml:space="preserve"> </w:t>
      </w:r>
      <w:r w:rsidRPr="005D4A54">
        <w:rPr>
          <w:rFonts w:cs="Arial"/>
          <w:lang w:val="en-US"/>
        </w:rPr>
        <w:t>&amp;</w:t>
      </w:r>
      <w:r>
        <w:rPr>
          <w:rFonts w:cs="Arial"/>
          <w:lang w:val="en-US"/>
        </w:rPr>
        <w:t xml:space="preserve"> </w:t>
      </w:r>
      <w:r w:rsidRPr="005D4A54">
        <w:rPr>
          <w:rFonts w:cs="Arial"/>
          <w:lang w:val="en-US"/>
        </w:rPr>
        <w:t xml:space="preserve">Label about the new </w:t>
      </w:r>
      <w:r>
        <w:rPr>
          <w:rFonts w:cs="Arial"/>
          <w:lang w:val="en-US"/>
        </w:rPr>
        <w:t>t</w:t>
      </w:r>
      <w:r w:rsidRPr="005D4A54">
        <w:rPr>
          <w:rFonts w:cs="Arial"/>
          <w:lang w:val="en-US"/>
        </w:rPr>
        <w:t xml:space="preserve">able you want to add inside the DefineAllFields </w:t>
      </w:r>
      <w:r>
        <w:rPr>
          <w:rFonts w:cs="Arial"/>
          <w:lang w:val="en-US"/>
        </w:rPr>
        <w:t>n</w:t>
      </w:r>
      <w:r w:rsidRPr="005D4A54">
        <w:rPr>
          <w:rFonts w:cs="Arial"/>
          <w:lang w:val="en-US"/>
        </w:rPr>
        <w:t>otification</w:t>
      </w:r>
      <w:r>
        <w:rPr>
          <w:rFonts w:cs="Arial"/>
          <w:lang w:val="en-US"/>
        </w:rPr>
        <w:t xml:space="preserve"> of the cListLabelReport object. Here is an example of how to define a table named “USERDEFINVT” with two possible sort orders. The table fields are defined inside a helper Procedure (in this Example this Helper is called DoDefineUserdefInvtValues) because </w:t>
      </w:r>
      <w:proofErr w:type="gramStart"/>
      <w:r>
        <w:rPr>
          <w:rFonts w:cs="Arial"/>
          <w:lang w:val="en-US"/>
        </w:rPr>
        <w:t>this definitions</w:t>
      </w:r>
      <w:proofErr w:type="gramEnd"/>
      <w:r>
        <w:rPr>
          <w:rFonts w:cs="Arial"/>
          <w:lang w:val="en-US"/>
        </w:rPr>
        <w:t xml:space="preserve"> are needed again when actually filling the data:</w:t>
      </w:r>
      <w:r>
        <w:rPr>
          <w:rFonts w:cs="Arial"/>
          <w:lang w:val="en-US"/>
        </w:rPr>
        <w:br/>
      </w:r>
      <w:r>
        <w:rPr>
          <w:rFonts w:cs="Arial"/>
          <w:lang w:val="en-US"/>
        </w:rPr>
        <w:br/>
      </w:r>
      <w:r>
        <w:rPr>
          <w:rFonts w:cs="Arial"/>
          <w:noProof/>
          <w:lang w:val="en-US"/>
        </w:rPr>
        <w:drawing>
          <wp:inline distT="0" distB="0" distL="0" distR="0" wp14:anchorId="39A21B02" wp14:editId="1AF2FD70">
            <wp:extent cx="5600700" cy="13430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343025"/>
                    </a:xfrm>
                    <a:prstGeom prst="rect">
                      <a:avLst/>
                    </a:prstGeom>
                    <a:noFill/>
                    <a:ln>
                      <a:noFill/>
                    </a:ln>
                  </pic:spPr>
                </pic:pic>
              </a:graphicData>
            </a:graphic>
          </wp:inline>
        </w:drawing>
      </w:r>
    </w:p>
    <w:p w14:paraId="35EE0216" w14:textId="77777777" w:rsidR="0063460B" w:rsidRDefault="0063460B" w:rsidP="0063460B">
      <w:pPr>
        <w:adjustRightInd w:val="0"/>
        <w:ind w:left="709" w:hanging="709"/>
        <w:rPr>
          <w:rFonts w:cs="Arial"/>
          <w:lang w:val="en-US"/>
        </w:rPr>
      </w:pPr>
      <w:r>
        <w:rPr>
          <w:rFonts w:cs="Arial"/>
          <w:lang w:val="en-US"/>
        </w:rPr>
        <w:br/>
      </w:r>
      <w:r>
        <w:rPr>
          <w:rFonts w:cs="Arial"/>
          <w:noProof/>
          <w:lang w:val="en-US"/>
        </w:rPr>
        <w:drawing>
          <wp:inline distT="0" distB="0" distL="0" distR="0" wp14:anchorId="76F15FC4" wp14:editId="24F3D73E">
            <wp:extent cx="5667375" cy="819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819150"/>
                    </a:xfrm>
                    <a:prstGeom prst="rect">
                      <a:avLst/>
                    </a:prstGeom>
                    <a:noFill/>
                    <a:ln>
                      <a:noFill/>
                    </a:ln>
                  </pic:spPr>
                </pic:pic>
              </a:graphicData>
            </a:graphic>
          </wp:inline>
        </w:drawing>
      </w:r>
      <w:r>
        <w:rPr>
          <w:rFonts w:cs="Arial"/>
          <w:lang w:val="en-US"/>
        </w:rPr>
        <w:br/>
      </w:r>
      <w:r>
        <w:rPr>
          <w:rFonts w:cs="Arial"/>
          <w:lang w:val="en-US"/>
        </w:rPr>
        <w:br/>
        <w:t>You also have to react on both notifications OnFindFirstRecord and OnFindNextRecord to fill in the actual data needed:</w:t>
      </w:r>
    </w:p>
    <w:p w14:paraId="06D2E036" w14:textId="77777777" w:rsidR="0063460B" w:rsidRDefault="0063460B" w:rsidP="0063460B">
      <w:pPr>
        <w:adjustRightInd w:val="0"/>
        <w:ind w:left="709" w:hanging="709"/>
        <w:rPr>
          <w:rFonts w:cs="Arial"/>
          <w:lang w:val="en-US"/>
        </w:rPr>
      </w:pPr>
      <w:r>
        <w:rPr>
          <w:rFonts w:cs="Arial"/>
          <w:lang w:val="en-US"/>
        </w:rPr>
        <w:lastRenderedPageBreak/>
        <w:br/>
      </w:r>
      <w:r>
        <w:rPr>
          <w:rFonts w:cs="Arial"/>
          <w:noProof/>
          <w:lang w:val="en-US"/>
        </w:rPr>
        <w:drawing>
          <wp:inline distT="0" distB="0" distL="0" distR="0" wp14:anchorId="399534E0" wp14:editId="2C1A3690">
            <wp:extent cx="5467350" cy="21431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2143125"/>
                    </a:xfrm>
                    <a:prstGeom prst="rect">
                      <a:avLst/>
                    </a:prstGeom>
                    <a:noFill/>
                    <a:ln>
                      <a:noFill/>
                    </a:ln>
                  </pic:spPr>
                </pic:pic>
              </a:graphicData>
            </a:graphic>
          </wp:inline>
        </w:drawing>
      </w:r>
      <w:r>
        <w:rPr>
          <w:rFonts w:cs="Arial"/>
          <w:lang w:val="en-US"/>
        </w:rPr>
        <w:t xml:space="preserve"> </w:t>
      </w:r>
      <w:r>
        <w:rPr>
          <w:rFonts w:cs="Arial"/>
          <w:lang w:val="en-US"/>
        </w:rPr>
        <w:br/>
      </w:r>
    </w:p>
    <w:p w14:paraId="62F01F67" w14:textId="77777777" w:rsidR="0063460B" w:rsidRDefault="0063460B" w:rsidP="0063460B">
      <w:pPr>
        <w:adjustRightInd w:val="0"/>
        <w:ind w:left="709"/>
        <w:rPr>
          <w:rFonts w:cs="Arial"/>
          <w:lang w:val="en-US"/>
        </w:rPr>
      </w:pPr>
      <w:r>
        <w:rPr>
          <w:rFonts w:cs="Arial"/>
          <w:lang w:val="en-US"/>
        </w:rPr>
        <w:t>The screenshots are taken out of the sample, source file LLReports.rv. Just search for USERDEFINVT inside this file. The delivered label project “Item Label with userdefined Table” is using this table.</w:t>
      </w:r>
    </w:p>
    <w:p w14:paraId="30F19D91" w14:textId="77777777" w:rsidR="0063460B" w:rsidRDefault="0063460B" w:rsidP="0063460B">
      <w:pPr>
        <w:adjustRightInd w:val="0"/>
        <w:ind w:left="709" w:hanging="709"/>
        <w:rPr>
          <w:rFonts w:cs="Arial"/>
          <w:lang w:val="en-US"/>
        </w:rPr>
      </w:pPr>
    </w:p>
    <w:p w14:paraId="403693C6" w14:textId="77777777" w:rsidR="0063460B" w:rsidRDefault="0063460B" w:rsidP="0063460B">
      <w:pPr>
        <w:numPr>
          <w:ilvl w:val="0"/>
          <w:numId w:val="27"/>
        </w:numPr>
        <w:adjustRightInd w:val="0"/>
        <w:rPr>
          <w:rFonts w:cs="Arial"/>
          <w:lang w:val="en-US"/>
        </w:rPr>
      </w:pPr>
      <w:r>
        <w:rPr>
          <w:rFonts w:cs="Arial"/>
          <w:lang w:val="en-US"/>
        </w:rPr>
        <w:t xml:space="preserve">Added support for using a CDO style interface. This interface was built just like the Crystal Reports CDO class and you should be able to keep your existing CDO sources and TTX files for transferring data to List &amp; Label. </w:t>
      </w:r>
      <w:r>
        <w:rPr>
          <w:rFonts w:cs="Arial"/>
          <w:lang w:val="en-US"/>
        </w:rPr>
        <w:br/>
      </w:r>
      <w:r>
        <w:rPr>
          <w:rFonts w:cs="Arial"/>
          <w:lang w:val="en-US"/>
        </w:rPr>
        <w:br/>
        <w:t>How to use the new List &amp; Label DataObjects:</w:t>
      </w:r>
      <w:r>
        <w:rPr>
          <w:rFonts w:cs="Arial"/>
          <w:lang w:val="en-US"/>
        </w:rPr>
        <w:br/>
      </w:r>
      <w:r>
        <w:rPr>
          <w:rFonts w:cs="Arial"/>
          <w:lang w:val="en-US"/>
        </w:rPr>
        <w:br/>
        <w:t>Inside the DefineAllFields notification of a cListLabelReport you have to create one or more DataObject, either based on an existing .TTX file or by creating a blank DataObject and manually adding fields to it. Here you see an example of adding one DataObject using the field definition out of the existing “Label.ttx” file and another DataObject “ItemLabel” where the field definition is programmatically built:</w:t>
      </w:r>
      <w:r>
        <w:rPr>
          <w:rFonts w:cs="Arial"/>
          <w:lang w:val="en-US"/>
        </w:rPr>
        <w:br/>
      </w:r>
      <w:r>
        <w:rPr>
          <w:rFonts w:cs="Arial"/>
          <w:lang w:val="en-US"/>
        </w:rPr>
        <w:br/>
      </w:r>
      <w:r>
        <w:rPr>
          <w:rFonts w:cs="Arial"/>
          <w:noProof/>
          <w:lang w:val="en-US"/>
        </w:rPr>
        <w:drawing>
          <wp:inline distT="0" distB="0" distL="0" distR="0" wp14:anchorId="04AC0D34" wp14:editId="57834407">
            <wp:extent cx="558165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105025"/>
                    </a:xfrm>
                    <a:prstGeom prst="rect">
                      <a:avLst/>
                    </a:prstGeom>
                    <a:noFill/>
                    <a:ln>
                      <a:noFill/>
                    </a:ln>
                  </pic:spPr>
                </pic:pic>
              </a:graphicData>
            </a:graphic>
          </wp:inline>
        </w:drawing>
      </w:r>
      <w:r>
        <w:rPr>
          <w:rFonts w:cs="Arial"/>
          <w:lang w:val="en-US"/>
        </w:rPr>
        <w:br/>
      </w:r>
    </w:p>
    <w:p w14:paraId="08CFF371" w14:textId="77777777" w:rsidR="0063460B" w:rsidRDefault="0063460B" w:rsidP="0063460B">
      <w:pPr>
        <w:adjustRightInd w:val="0"/>
        <w:ind w:left="720"/>
        <w:rPr>
          <w:rFonts w:cs="Arial"/>
          <w:lang w:val="en-US"/>
        </w:rPr>
      </w:pPr>
      <w:r>
        <w:rPr>
          <w:rFonts w:cs="Arial"/>
          <w:lang w:val="en-US"/>
        </w:rPr>
        <w:t xml:space="preserve">When List &amp; Label requests one of your DataObjects you have to react inside the OnStartTable notification. You also can fill your DataObjects already in the DefineLLFields notification, but maybe the data are not needed in the whole report and therefore filled useless. The OnStartTable notification is the point where the table is really needed by List &amp; Label. It is also possible to create DataObjects, fill in the data and attach it to a cListLabelReport object. As in CDO you have to transfer the data in an </w:t>
      </w:r>
      <w:proofErr w:type="gramStart"/>
      <w:r>
        <w:rPr>
          <w:rFonts w:cs="Arial"/>
          <w:lang w:val="en-US"/>
        </w:rPr>
        <w:t>Variant[</w:t>
      </w:r>
      <w:proofErr w:type="gramEnd"/>
      <w:r>
        <w:rPr>
          <w:rFonts w:cs="Arial"/>
          <w:lang w:val="en-US"/>
        </w:rPr>
        <w:t xml:space="preserve"> ][ ] array, where the first dimension of the array holds one record, and the </w:t>
      </w:r>
      <w:r>
        <w:rPr>
          <w:rFonts w:cs="Arial"/>
          <w:lang w:val="en-US"/>
        </w:rPr>
        <w:lastRenderedPageBreak/>
        <w:t>second dimension holds the date for every field defined in one record.</w:t>
      </w:r>
      <w:r>
        <w:rPr>
          <w:rFonts w:cs="Arial"/>
          <w:lang w:val="en-US"/>
        </w:rPr>
        <w:br/>
      </w:r>
      <w:r>
        <w:rPr>
          <w:rFonts w:cs="Arial"/>
          <w:lang w:val="en-US"/>
        </w:rPr>
        <w:br/>
      </w:r>
      <w:r>
        <w:rPr>
          <w:rFonts w:cs="Arial"/>
          <w:lang w:val="en-US"/>
        </w:rPr>
        <w:br/>
      </w:r>
      <w:r>
        <w:rPr>
          <w:rFonts w:cs="Arial"/>
          <w:lang w:val="en-US"/>
        </w:rPr>
        <w:br/>
        <w:t>Here you can see how to fill the “Label” and the “ItemLabel” DataObjects defined above:</w:t>
      </w:r>
      <w:r>
        <w:rPr>
          <w:rFonts w:cs="Arial"/>
          <w:lang w:val="en-US"/>
        </w:rPr>
        <w:br/>
      </w:r>
      <w:r>
        <w:rPr>
          <w:rFonts w:cs="Arial"/>
          <w:lang w:val="en-US"/>
        </w:rPr>
        <w:br/>
      </w:r>
      <w:r>
        <w:rPr>
          <w:rFonts w:cs="Arial"/>
          <w:noProof/>
          <w:lang w:val="en-US"/>
        </w:rPr>
        <w:drawing>
          <wp:inline distT="0" distB="0" distL="0" distR="0" wp14:anchorId="61D5ACF6" wp14:editId="5D595333">
            <wp:extent cx="5514975" cy="3733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3733800"/>
                    </a:xfrm>
                    <a:prstGeom prst="rect">
                      <a:avLst/>
                    </a:prstGeom>
                    <a:noFill/>
                    <a:ln>
                      <a:noFill/>
                    </a:ln>
                  </pic:spPr>
                </pic:pic>
              </a:graphicData>
            </a:graphic>
          </wp:inline>
        </w:drawing>
      </w:r>
      <w:r>
        <w:rPr>
          <w:rFonts w:cs="Arial"/>
          <w:lang w:val="en-US"/>
        </w:rPr>
        <w:br/>
      </w:r>
    </w:p>
    <w:p w14:paraId="2CBAE7BB" w14:textId="77777777" w:rsidR="0063460B" w:rsidRDefault="0063460B" w:rsidP="0063460B">
      <w:pPr>
        <w:adjustRightInd w:val="0"/>
        <w:ind w:left="720"/>
        <w:rPr>
          <w:rFonts w:cs="Arial"/>
          <w:lang w:val="en-US"/>
        </w:rPr>
      </w:pPr>
      <w:r>
        <w:rPr>
          <w:rFonts w:cs="Arial"/>
          <w:lang w:val="en-US"/>
        </w:rPr>
        <w:t>Again, the screenshots are taken out of the sample, source file LLReports.rv. The delivered label project “</w:t>
      </w:r>
      <w:r w:rsidRPr="000B4DEB">
        <w:rPr>
          <w:rFonts w:cs="Arial"/>
          <w:lang w:val="en-US"/>
        </w:rPr>
        <w:t>Addresslabel with Data from TTX</w:t>
      </w:r>
      <w:r>
        <w:rPr>
          <w:rFonts w:cs="Arial"/>
          <w:lang w:val="en-US"/>
        </w:rPr>
        <w:t>” is using the label table based on the label.ttx file and the project “</w:t>
      </w:r>
      <w:r w:rsidRPr="000B4DEB">
        <w:rPr>
          <w:rFonts w:cs="Arial"/>
          <w:lang w:val="en-US"/>
        </w:rPr>
        <w:t>Item Label with Dataobject</w:t>
      </w:r>
      <w:r>
        <w:rPr>
          <w:rFonts w:cs="Arial"/>
          <w:lang w:val="en-US"/>
        </w:rPr>
        <w:t>” uses the second Dataobject “ItemLabel” where the fields are defined programmatically.</w:t>
      </w:r>
      <w:r>
        <w:rPr>
          <w:rFonts w:cs="Arial"/>
          <w:lang w:val="en-US"/>
        </w:rPr>
        <w:br/>
      </w:r>
    </w:p>
    <w:p w14:paraId="1958B4D2" w14:textId="77777777" w:rsidR="0063460B" w:rsidRPr="007F39B5" w:rsidRDefault="0063460B" w:rsidP="0063460B">
      <w:pPr>
        <w:numPr>
          <w:ilvl w:val="0"/>
          <w:numId w:val="27"/>
        </w:numPr>
        <w:adjustRightInd w:val="0"/>
        <w:ind w:left="709" w:hanging="709"/>
        <w:rPr>
          <w:rFonts w:cs="Arial"/>
          <w:lang w:val="en-US"/>
        </w:rPr>
      </w:pPr>
      <w:r w:rsidRPr="007F39B5">
        <w:rPr>
          <w:rFonts w:cs="Arial"/>
          <w:lang w:val="en-US"/>
        </w:rPr>
        <w:t xml:space="preserve">New </w:t>
      </w:r>
      <w:r>
        <w:rPr>
          <w:rFonts w:cs="Arial"/>
          <w:lang w:val="en-US"/>
        </w:rPr>
        <w:t>c</w:t>
      </w:r>
      <w:r w:rsidRPr="007F39B5">
        <w:rPr>
          <w:rFonts w:cs="Arial"/>
          <w:lang w:val="en-US"/>
        </w:rPr>
        <w:t xml:space="preserve">lass cListLabelDataObject which supports the following </w:t>
      </w:r>
      <w:r>
        <w:rPr>
          <w:rFonts w:cs="Arial"/>
          <w:lang w:val="en-US"/>
        </w:rPr>
        <w:t>m</w:t>
      </w:r>
      <w:r w:rsidRPr="007F39B5">
        <w:rPr>
          <w:rFonts w:cs="Arial"/>
          <w:lang w:val="en-US"/>
        </w:rPr>
        <w:t xml:space="preserve">ethods (just like the original CDO </w:t>
      </w:r>
      <w:r>
        <w:rPr>
          <w:rFonts w:cs="Arial"/>
          <w:lang w:val="en-US"/>
        </w:rPr>
        <w:t>o</w:t>
      </w:r>
      <w:r w:rsidRPr="007F39B5">
        <w:rPr>
          <w:rFonts w:cs="Arial"/>
          <w:lang w:val="en-US"/>
        </w:rPr>
        <w:t>bject):</w:t>
      </w:r>
      <w:r w:rsidRPr="007F39B5">
        <w:rPr>
          <w:rFonts w:cs="Arial"/>
          <w:lang w:val="en-US"/>
        </w:rPr>
        <w:br/>
      </w:r>
      <w:r w:rsidRPr="007F39B5">
        <w:rPr>
          <w:rFonts w:cs="Arial"/>
          <w:lang w:val="en-US"/>
        </w:rPr>
        <w:br/>
      </w:r>
      <w:r w:rsidRPr="007F39B5">
        <w:rPr>
          <w:rFonts w:cs="Arial"/>
          <w:b/>
          <w:i/>
          <w:lang w:val="en-US"/>
        </w:rPr>
        <w:t>Function AddField String sName Integer iFieldType Returns Boolean</w:t>
      </w:r>
      <w:r w:rsidRPr="007F39B5">
        <w:rPr>
          <w:rFonts w:cs="Arial"/>
          <w:lang w:val="en-US"/>
        </w:rPr>
        <w:br/>
        <w:t xml:space="preserve">Is used to add </w:t>
      </w:r>
      <w:r>
        <w:rPr>
          <w:rFonts w:cs="Arial"/>
          <w:lang w:val="en-US"/>
        </w:rPr>
        <w:t>f</w:t>
      </w:r>
      <w:r w:rsidRPr="007F39B5">
        <w:rPr>
          <w:rFonts w:cs="Arial"/>
          <w:lang w:val="en-US"/>
        </w:rPr>
        <w:t>ields to the DataObject</w:t>
      </w:r>
      <w:r w:rsidRPr="007F39B5">
        <w:rPr>
          <w:rFonts w:cs="Arial"/>
          <w:lang w:val="en-US"/>
        </w:rPr>
        <w:br/>
      </w:r>
      <w:r w:rsidRPr="007F39B5">
        <w:rPr>
          <w:rFonts w:cs="Arial"/>
          <w:lang w:val="en-US"/>
        </w:rPr>
        <w:br/>
      </w:r>
      <w:r w:rsidRPr="007F39B5">
        <w:rPr>
          <w:rFonts w:cs="Arial"/>
          <w:b/>
          <w:i/>
          <w:lang w:val="en-US"/>
        </w:rPr>
        <w:t>Function DeleteField String sName Returns Boolean</w:t>
      </w:r>
      <w:r w:rsidRPr="007F39B5">
        <w:rPr>
          <w:rFonts w:cs="Arial"/>
          <w:lang w:val="en-US"/>
        </w:rPr>
        <w:br/>
        <w:t xml:space="preserve">Can be used to delete a </w:t>
      </w:r>
      <w:r>
        <w:rPr>
          <w:rFonts w:cs="Arial"/>
          <w:lang w:val="en-US"/>
        </w:rPr>
        <w:t>f</w:t>
      </w:r>
      <w:r w:rsidRPr="007F39B5">
        <w:rPr>
          <w:rFonts w:cs="Arial"/>
          <w:lang w:val="en-US"/>
        </w:rPr>
        <w:t>ield</w:t>
      </w:r>
      <w:r w:rsidRPr="007F39B5">
        <w:rPr>
          <w:rFonts w:cs="Arial"/>
          <w:lang w:val="en-US"/>
        </w:rPr>
        <w:br/>
      </w:r>
      <w:r w:rsidRPr="007F39B5">
        <w:rPr>
          <w:rFonts w:cs="Arial"/>
          <w:lang w:val="en-US"/>
        </w:rPr>
        <w:br/>
      </w:r>
      <w:r w:rsidRPr="007F39B5">
        <w:rPr>
          <w:rFonts w:cs="Arial"/>
          <w:b/>
          <w:i/>
          <w:lang w:val="en-US"/>
        </w:rPr>
        <w:t>Function GetFieldName Integer iColumn Returns String</w:t>
      </w:r>
      <w:r w:rsidRPr="007F39B5">
        <w:rPr>
          <w:rFonts w:cs="Arial"/>
          <w:b/>
          <w:i/>
          <w:lang w:val="en-US"/>
        </w:rPr>
        <w:br/>
        <w:t>Function GetFieldType Integer iColumn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ame </w:t>
      </w:r>
      <w:r>
        <w:rPr>
          <w:rFonts w:cs="Arial"/>
          <w:lang w:val="en-US"/>
        </w:rPr>
        <w:t>or</w:t>
      </w:r>
      <w:r w:rsidRPr="007F39B5">
        <w:rPr>
          <w:rFonts w:cs="Arial"/>
          <w:lang w:val="en-US"/>
        </w:rPr>
        <w:t xml:space="preserve"> the </w:t>
      </w:r>
      <w:r>
        <w:rPr>
          <w:rFonts w:cs="Arial"/>
          <w:lang w:val="en-US"/>
        </w:rPr>
        <w:t>t</w:t>
      </w:r>
      <w:r w:rsidRPr="007F39B5">
        <w:rPr>
          <w:rFonts w:cs="Arial"/>
          <w:lang w:val="en-US"/>
        </w:rPr>
        <w:t xml:space="preserve">ype of the contained </w:t>
      </w:r>
      <w:r>
        <w:rPr>
          <w:rFonts w:cs="Arial"/>
          <w:lang w:val="en-US"/>
        </w:rPr>
        <w:t>f</w:t>
      </w:r>
      <w:r w:rsidRPr="007F39B5">
        <w:rPr>
          <w:rFonts w:cs="Arial"/>
          <w:lang w:val="en-US"/>
        </w:rPr>
        <w:t>ields</w:t>
      </w:r>
      <w:r w:rsidRPr="007F39B5">
        <w:rPr>
          <w:rFonts w:cs="Arial"/>
          <w:lang w:val="en-US"/>
        </w:rPr>
        <w:br/>
      </w:r>
      <w:r w:rsidRPr="007F39B5">
        <w:rPr>
          <w:rFonts w:cs="Arial"/>
          <w:lang w:val="en-US"/>
        </w:rPr>
        <w:br/>
      </w:r>
      <w:r w:rsidRPr="007F39B5">
        <w:rPr>
          <w:rFonts w:cs="Arial"/>
          <w:b/>
          <w:i/>
          <w:lang w:val="en-US"/>
        </w:rPr>
        <w:t>Function GetFieldData Integer iColumn Returns Variant</w:t>
      </w:r>
      <w:r w:rsidRPr="007F39B5">
        <w:rPr>
          <w:rFonts w:cs="Arial"/>
          <w:b/>
          <w:i/>
          <w:lang w:val="en-US"/>
        </w:rPr>
        <w:br/>
      </w:r>
      <w:r w:rsidRPr="007F39B5">
        <w:rPr>
          <w:rFonts w:cs="Arial"/>
          <w:lang w:val="en-US"/>
        </w:rPr>
        <w:t xml:space="preserve">Delivers the </w:t>
      </w:r>
      <w:r>
        <w:rPr>
          <w:rFonts w:cs="Arial"/>
          <w:lang w:val="en-US"/>
        </w:rPr>
        <w:t>v</w:t>
      </w:r>
      <w:r w:rsidRPr="007F39B5">
        <w:rPr>
          <w:rFonts w:cs="Arial"/>
          <w:lang w:val="en-US"/>
        </w:rPr>
        <w:t xml:space="preserve">alue of the current active </w:t>
      </w:r>
      <w:r>
        <w:rPr>
          <w:rFonts w:cs="Arial"/>
          <w:lang w:val="en-US"/>
        </w:rPr>
        <w:t>r</w:t>
      </w:r>
      <w:r w:rsidRPr="007F39B5">
        <w:rPr>
          <w:rFonts w:cs="Arial"/>
          <w:lang w:val="en-US"/>
        </w:rPr>
        <w:t>ecord</w:t>
      </w:r>
      <w:r>
        <w:rPr>
          <w:rFonts w:cs="Arial"/>
          <w:lang w:val="en-US"/>
        </w:rPr>
        <w:t>-c</w:t>
      </w:r>
      <w:r w:rsidRPr="007F39B5">
        <w:rPr>
          <w:rFonts w:cs="Arial"/>
          <w:lang w:val="en-US"/>
        </w:rPr>
        <w:t>olumn</w:t>
      </w:r>
      <w:r w:rsidRPr="007F39B5">
        <w:rPr>
          <w:rFonts w:cs="Arial"/>
          <w:lang w:val="en-US"/>
        </w:rPr>
        <w:br/>
      </w:r>
      <w:r w:rsidRPr="007F39B5">
        <w:rPr>
          <w:rFonts w:cs="Arial"/>
          <w:lang w:val="en-US"/>
        </w:rPr>
        <w:lastRenderedPageBreak/>
        <w:br/>
      </w:r>
      <w:r w:rsidRPr="007F39B5">
        <w:rPr>
          <w:rFonts w:cs="Arial"/>
          <w:b/>
          <w:i/>
          <w:lang w:val="en-US"/>
        </w:rPr>
        <w:t>Function ColCount Returns Integer</w:t>
      </w:r>
      <w:r w:rsidRPr="007F39B5">
        <w:rPr>
          <w:rFonts w:cs="Arial"/>
          <w:lang w:val="en-US"/>
        </w:rPr>
        <w:br/>
        <w:t xml:space="preserve">Delivers the </w:t>
      </w:r>
      <w:r>
        <w:rPr>
          <w:rFonts w:cs="Arial"/>
          <w:lang w:val="en-US"/>
        </w:rPr>
        <w:t>n</w:t>
      </w:r>
      <w:r w:rsidRPr="007F39B5">
        <w:rPr>
          <w:rFonts w:cs="Arial"/>
          <w:lang w:val="en-US"/>
        </w:rPr>
        <w:t xml:space="preserve">umber of </w:t>
      </w:r>
      <w:r>
        <w:rPr>
          <w:rFonts w:cs="Arial"/>
          <w:lang w:val="en-US"/>
        </w:rPr>
        <w:t>c</w:t>
      </w:r>
      <w:r w:rsidRPr="007F39B5">
        <w:rPr>
          <w:rFonts w:cs="Arial"/>
          <w:lang w:val="en-US"/>
        </w:rPr>
        <w:t>olumns in the DataObject</w:t>
      </w:r>
      <w:r w:rsidRPr="007F39B5">
        <w:rPr>
          <w:rFonts w:cs="Arial"/>
          <w:lang w:val="en-US"/>
        </w:rPr>
        <w:br/>
      </w:r>
      <w:r w:rsidRPr="007F39B5">
        <w:rPr>
          <w:rFonts w:cs="Arial"/>
          <w:lang w:val="en-US"/>
        </w:rPr>
        <w:br/>
      </w:r>
      <w:r w:rsidRPr="007F39B5">
        <w:rPr>
          <w:rFonts w:cs="Arial"/>
          <w:b/>
          <w:i/>
          <w:lang w:val="en-US"/>
        </w:rPr>
        <w:t>Function RowCount Returns Integer</w:t>
      </w:r>
      <w:r w:rsidRPr="007F39B5">
        <w:rPr>
          <w:rFonts w:cs="Arial"/>
          <w:b/>
          <w:i/>
          <w:lang w:val="en-US"/>
        </w:rPr>
        <w:br/>
      </w:r>
      <w:r w:rsidRPr="007F39B5">
        <w:rPr>
          <w:rFonts w:cs="Arial"/>
          <w:lang w:val="en-US"/>
        </w:rPr>
        <w:t xml:space="preserve">Delivers the </w:t>
      </w:r>
      <w:r>
        <w:rPr>
          <w:rFonts w:cs="Arial"/>
          <w:lang w:val="en-US"/>
        </w:rPr>
        <w:t>n</w:t>
      </w:r>
      <w:r w:rsidRPr="007F39B5">
        <w:rPr>
          <w:rFonts w:cs="Arial"/>
          <w:lang w:val="en-US"/>
        </w:rPr>
        <w:t xml:space="preserve">umber of </w:t>
      </w:r>
      <w:r>
        <w:rPr>
          <w:rFonts w:cs="Arial"/>
          <w:lang w:val="en-US"/>
        </w:rPr>
        <w:t>rows (=r</w:t>
      </w:r>
      <w:r w:rsidRPr="007F39B5">
        <w:rPr>
          <w:rFonts w:cs="Arial"/>
          <w:lang w:val="en-US"/>
        </w:rPr>
        <w:t>ecords</w:t>
      </w:r>
      <w:r>
        <w:rPr>
          <w:rFonts w:cs="Arial"/>
          <w:lang w:val="en-US"/>
        </w:rPr>
        <w:t>)</w:t>
      </w:r>
      <w:r w:rsidRPr="007F39B5">
        <w:rPr>
          <w:rFonts w:cs="Arial"/>
          <w:lang w:val="en-US"/>
        </w:rPr>
        <w:t xml:space="preserve"> inside the DataObject</w:t>
      </w:r>
      <w:r w:rsidRPr="007F39B5">
        <w:rPr>
          <w:rFonts w:cs="Arial"/>
          <w:lang w:val="en-US"/>
        </w:rPr>
        <w:br/>
      </w:r>
      <w:r w:rsidRPr="007F39B5">
        <w:rPr>
          <w:rFonts w:cs="Arial"/>
          <w:lang w:val="en-US"/>
        </w:rPr>
        <w:br/>
      </w:r>
      <w:r w:rsidRPr="007F39B5">
        <w:rPr>
          <w:rFonts w:cs="Arial"/>
          <w:b/>
          <w:i/>
          <w:lang w:val="en-US"/>
        </w:rPr>
        <w:t>Procedure AddRows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vData</w:t>
      </w:r>
      <w:r w:rsidRPr="007F39B5">
        <w:rPr>
          <w:rFonts w:cs="Arial"/>
          <w:lang w:val="en-US"/>
        </w:rPr>
        <w:br/>
        <w:t xml:space="preserve">Adds the </w:t>
      </w:r>
      <w:r>
        <w:rPr>
          <w:rFonts w:cs="Arial"/>
          <w:lang w:val="en-US"/>
        </w:rPr>
        <w:t>d</w:t>
      </w:r>
      <w:r w:rsidRPr="007F39B5">
        <w:rPr>
          <w:rFonts w:cs="Arial"/>
          <w:lang w:val="en-US"/>
        </w:rPr>
        <w:t xml:space="preserve">ata </w:t>
      </w:r>
      <w:r>
        <w:rPr>
          <w:rFonts w:cs="Arial"/>
          <w:lang w:val="en-US"/>
        </w:rPr>
        <w:t xml:space="preserve">vData[ ][ ] </w:t>
      </w:r>
      <w:r w:rsidRPr="007F39B5">
        <w:rPr>
          <w:rFonts w:cs="Arial"/>
          <w:lang w:val="en-US"/>
        </w:rPr>
        <w:t>to the DataObject</w:t>
      </w:r>
      <w:r w:rsidRPr="007F39B5">
        <w:rPr>
          <w:rFonts w:cs="Arial"/>
          <w:lang w:val="en-US"/>
        </w:rPr>
        <w:br/>
      </w:r>
      <w:r w:rsidRPr="007F39B5">
        <w:rPr>
          <w:rFonts w:cs="Arial"/>
          <w:lang w:val="en-US"/>
        </w:rPr>
        <w:br/>
      </w:r>
      <w:r w:rsidRPr="007F39B5">
        <w:rPr>
          <w:rFonts w:cs="Arial"/>
          <w:b/>
          <w:i/>
          <w:lang w:val="en-US"/>
        </w:rPr>
        <w:t>Procedure DoSetData Variant[</w:t>
      </w:r>
      <w:r>
        <w:rPr>
          <w:rFonts w:cs="Arial"/>
          <w:b/>
          <w:i/>
          <w:lang w:val="en-US"/>
        </w:rPr>
        <w:t xml:space="preserve"> </w:t>
      </w:r>
      <w:r w:rsidRPr="007F39B5">
        <w:rPr>
          <w:rFonts w:cs="Arial"/>
          <w:b/>
          <w:i/>
          <w:lang w:val="en-US"/>
        </w:rPr>
        <w:t>][</w:t>
      </w:r>
      <w:r>
        <w:rPr>
          <w:rFonts w:cs="Arial"/>
          <w:b/>
          <w:i/>
          <w:lang w:val="en-US"/>
        </w:rPr>
        <w:t xml:space="preserve"> </w:t>
      </w:r>
      <w:r w:rsidRPr="007F39B5">
        <w:rPr>
          <w:rFonts w:cs="Arial"/>
          <w:b/>
          <w:i/>
          <w:lang w:val="en-US"/>
        </w:rPr>
        <w:t>] vData</w:t>
      </w:r>
      <w:r w:rsidRPr="007F39B5">
        <w:rPr>
          <w:rFonts w:cs="Arial"/>
          <w:b/>
          <w:i/>
          <w:lang w:val="en-US"/>
        </w:rPr>
        <w:br/>
      </w:r>
      <w:r w:rsidRPr="007F39B5">
        <w:rPr>
          <w:rFonts w:cs="Arial"/>
          <w:lang w:val="en-US"/>
        </w:rPr>
        <w:t xml:space="preserve">Replaces the existing </w:t>
      </w:r>
      <w:r>
        <w:rPr>
          <w:rFonts w:cs="Arial"/>
          <w:lang w:val="en-US"/>
        </w:rPr>
        <w:t>d</w:t>
      </w:r>
      <w:r w:rsidRPr="007F39B5">
        <w:rPr>
          <w:rFonts w:cs="Arial"/>
          <w:lang w:val="en-US"/>
        </w:rPr>
        <w:t>ata in the DataObject with the vData[</w:t>
      </w:r>
      <w:r>
        <w:rPr>
          <w:rFonts w:cs="Arial"/>
          <w:lang w:val="en-US"/>
        </w:rPr>
        <w:t xml:space="preserve"> </w:t>
      </w:r>
      <w:r w:rsidRPr="007F39B5">
        <w:rPr>
          <w:rFonts w:cs="Arial"/>
          <w:lang w:val="en-US"/>
        </w:rPr>
        <w:t>][</w:t>
      </w:r>
      <w:r>
        <w:rPr>
          <w:rFonts w:cs="Arial"/>
          <w:lang w:val="en-US"/>
        </w:rPr>
        <w:t xml:space="preserve"> </w:t>
      </w:r>
      <w:r w:rsidRPr="007F39B5">
        <w:rPr>
          <w:rFonts w:cs="Arial"/>
          <w:lang w:val="en-US"/>
        </w:rPr>
        <w:t>]</w:t>
      </w:r>
      <w:r w:rsidRPr="007F39B5">
        <w:rPr>
          <w:rFonts w:cs="Arial"/>
          <w:lang w:val="en-US"/>
        </w:rPr>
        <w:br/>
      </w:r>
      <w:r w:rsidRPr="007F39B5">
        <w:rPr>
          <w:rFonts w:cs="Arial"/>
          <w:lang w:val="en-US"/>
        </w:rPr>
        <w:br/>
      </w:r>
      <w:r w:rsidRPr="007F39B5">
        <w:rPr>
          <w:rFonts w:cs="Arial"/>
          <w:b/>
          <w:i/>
          <w:lang w:val="en-US"/>
        </w:rPr>
        <w:t>Function MoveFirst Returns Boolean</w:t>
      </w:r>
      <w:r w:rsidRPr="007F39B5">
        <w:rPr>
          <w:rFonts w:cs="Arial"/>
          <w:b/>
          <w:i/>
          <w:lang w:val="en-US"/>
        </w:rPr>
        <w:br/>
        <w:t>Function MoveNext Returns Boolean</w:t>
      </w:r>
      <w:r w:rsidRPr="007F39B5">
        <w:rPr>
          <w:rFonts w:cs="Arial"/>
          <w:b/>
          <w:i/>
          <w:lang w:val="en-US"/>
        </w:rPr>
        <w:br/>
        <w:t>Function MoveTo Integer iRecord Returns Boolean</w:t>
      </w:r>
      <w:r w:rsidRPr="007F39B5">
        <w:rPr>
          <w:rFonts w:cs="Arial"/>
          <w:b/>
          <w:i/>
          <w:lang w:val="en-US"/>
        </w:rPr>
        <w:br/>
      </w:r>
      <w:r w:rsidRPr="007F39B5">
        <w:rPr>
          <w:rFonts w:cs="Arial"/>
          <w:lang w:val="en-US"/>
        </w:rPr>
        <w:t xml:space="preserve">Can be used to manipulate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for the current </w:t>
      </w:r>
      <w:r>
        <w:rPr>
          <w:rFonts w:cs="Arial"/>
          <w:lang w:val="en-US"/>
        </w:rPr>
        <w:t>r</w:t>
      </w:r>
      <w:r w:rsidRPr="007F39B5">
        <w:rPr>
          <w:rFonts w:cs="Arial"/>
          <w:lang w:val="en-US"/>
        </w:rPr>
        <w:t>ecord</w:t>
      </w:r>
      <w:r w:rsidRPr="007F39B5">
        <w:rPr>
          <w:rFonts w:cs="Arial"/>
          <w:lang w:val="en-US"/>
        </w:rPr>
        <w:br/>
      </w:r>
      <w:r w:rsidRPr="007F39B5">
        <w:rPr>
          <w:rFonts w:cs="Arial"/>
          <w:lang w:val="en-US"/>
        </w:rPr>
        <w:br/>
      </w:r>
      <w:r w:rsidRPr="007F39B5">
        <w:rPr>
          <w:rFonts w:cs="Arial"/>
          <w:b/>
          <w:i/>
          <w:lang w:val="en-US"/>
        </w:rPr>
        <w:t>Function GetEof Returns Boolean</w:t>
      </w:r>
      <w:r w:rsidRPr="007F39B5">
        <w:rPr>
          <w:rFonts w:cs="Arial"/>
          <w:b/>
          <w:i/>
          <w:lang w:val="en-US"/>
        </w:rPr>
        <w:br/>
      </w:r>
      <w:r w:rsidRPr="007F39B5">
        <w:rPr>
          <w:rFonts w:cs="Arial"/>
          <w:lang w:val="en-US"/>
        </w:rPr>
        <w:t xml:space="preserve">Returns True when the </w:t>
      </w:r>
      <w:r>
        <w:rPr>
          <w:rFonts w:cs="Arial"/>
          <w:lang w:val="en-US"/>
        </w:rPr>
        <w:t>d</w:t>
      </w:r>
      <w:r w:rsidRPr="007F39B5">
        <w:rPr>
          <w:rFonts w:cs="Arial"/>
          <w:lang w:val="en-US"/>
        </w:rPr>
        <w:t xml:space="preserve">ata </w:t>
      </w:r>
      <w:r>
        <w:rPr>
          <w:rFonts w:cs="Arial"/>
          <w:lang w:val="en-US"/>
        </w:rPr>
        <w:t>p</w:t>
      </w:r>
      <w:r w:rsidRPr="007F39B5">
        <w:rPr>
          <w:rFonts w:cs="Arial"/>
          <w:lang w:val="en-US"/>
        </w:rPr>
        <w:t xml:space="preserve">ointer is on the last </w:t>
      </w:r>
      <w:r>
        <w:rPr>
          <w:rFonts w:cs="Arial"/>
          <w:lang w:val="en-US"/>
        </w:rPr>
        <w:t>r</w:t>
      </w:r>
      <w:r w:rsidRPr="007F39B5">
        <w:rPr>
          <w:rFonts w:cs="Arial"/>
          <w:lang w:val="en-US"/>
        </w:rPr>
        <w:t>ecord in the DataObject.</w:t>
      </w:r>
      <w:r w:rsidRPr="007F39B5">
        <w:rPr>
          <w:rFonts w:cs="Arial"/>
          <w:lang w:val="en-US"/>
        </w:rPr>
        <w:br/>
      </w:r>
    </w:p>
    <w:p w14:paraId="7B1DA57E" w14:textId="77777777" w:rsidR="0063460B" w:rsidRDefault="0063460B" w:rsidP="0063460B">
      <w:pPr>
        <w:numPr>
          <w:ilvl w:val="0"/>
          <w:numId w:val="26"/>
        </w:numPr>
        <w:adjustRightInd w:val="0"/>
        <w:rPr>
          <w:rFonts w:cs="Arial"/>
          <w:lang w:val="en-US"/>
        </w:rPr>
      </w:pPr>
      <w:r>
        <w:rPr>
          <w:rFonts w:cs="Arial"/>
          <w:lang w:val="en-US"/>
        </w:rPr>
        <w:t>New methods:</w:t>
      </w:r>
      <w:r>
        <w:rPr>
          <w:rFonts w:cs="Arial"/>
          <w:lang w:val="en-US"/>
        </w:rPr>
        <w:br/>
      </w:r>
      <w:r>
        <w:rPr>
          <w:rFonts w:cs="Arial"/>
          <w:lang w:val="en-US"/>
        </w:rPr>
        <w:br/>
      </w:r>
      <w:r w:rsidRPr="00477A9E">
        <w:rPr>
          <w:rFonts w:cs="Arial"/>
          <w:b/>
          <w:i/>
          <w:lang w:val="en-US"/>
        </w:rPr>
        <w:t>Set LLValue {Integer LL_Type} {String ValueToSet}</w:t>
      </w:r>
      <w:r>
        <w:rPr>
          <w:rFonts w:cs="Arial"/>
          <w:lang w:val="en-US"/>
        </w:rPr>
        <w:br/>
        <w:t>This method is used with "User defined Tables" to transfer values of user defined data fields to List &amp; Label</w:t>
      </w:r>
      <w:r>
        <w:rPr>
          <w:rFonts w:cs="Arial"/>
          <w:lang w:val="en-US"/>
        </w:rPr>
        <w:br/>
      </w:r>
      <w:r>
        <w:rPr>
          <w:rFonts w:cs="Arial"/>
          <w:lang w:val="en-US"/>
        </w:rPr>
        <w:br/>
      </w:r>
      <w:r w:rsidRPr="00477A9E">
        <w:rPr>
          <w:rFonts w:cs="Arial"/>
          <w:b/>
          <w:i/>
          <w:lang w:val="en-US"/>
        </w:rPr>
        <w:t>Function LLDoForTable String sName Returns Integer</w:t>
      </w:r>
      <w:r>
        <w:rPr>
          <w:rFonts w:cs="Arial"/>
          <w:b/>
          <w:i/>
          <w:lang w:val="en-US"/>
        </w:rPr>
        <w:br/>
      </w:r>
      <w:r>
        <w:rPr>
          <w:rFonts w:cs="Arial"/>
          <w:lang w:val="en-US"/>
        </w:rPr>
        <w:t>Delivers an Object-ID of a DataObject for a table or 0 if no DataObject exist for this table</w:t>
      </w:r>
      <w:r>
        <w:rPr>
          <w:rFonts w:cs="Arial"/>
          <w:lang w:val="en-US"/>
        </w:rPr>
        <w:br/>
      </w:r>
      <w:r>
        <w:rPr>
          <w:rFonts w:cs="Arial"/>
          <w:lang w:val="en-US"/>
        </w:rPr>
        <w:br/>
      </w:r>
      <w:r w:rsidRPr="00477A9E">
        <w:rPr>
          <w:rFonts w:cs="Arial"/>
          <w:b/>
          <w:i/>
          <w:lang w:val="en-US"/>
        </w:rPr>
        <w:t>Function CreateLLDo String sName Returns Integer</w:t>
      </w:r>
      <w:r>
        <w:rPr>
          <w:rFonts w:cs="Arial"/>
          <w:lang w:val="en-US"/>
        </w:rPr>
        <w:br/>
        <w:t>Is used to create a DataObject either based on a TTX file (sName is the ttx-filename) or a blank DataObject where you have to add the fields yourself</w:t>
      </w:r>
      <w:r>
        <w:rPr>
          <w:rFonts w:cs="Arial"/>
          <w:lang w:val="en-US"/>
        </w:rPr>
        <w:br/>
      </w:r>
      <w:r>
        <w:rPr>
          <w:rFonts w:cs="Arial"/>
          <w:lang w:val="en-US"/>
        </w:rPr>
        <w:br/>
      </w:r>
      <w:r w:rsidRPr="00747265">
        <w:rPr>
          <w:rFonts w:cs="Arial"/>
          <w:b/>
          <w:i/>
          <w:lang w:val="en-US"/>
        </w:rPr>
        <w:t>Procedure AppendLLDoData Integer hoDo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vData</w:t>
      </w:r>
      <w:r>
        <w:rPr>
          <w:rFonts w:cs="Arial"/>
          <w:lang w:val="en-US"/>
        </w:rPr>
        <w:br/>
        <w:t>Appends data in vData to a DataObject</w:t>
      </w:r>
      <w:r>
        <w:rPr>
          <w:rFonts w:cs="Arial"/>
          <w:lang w:val="en-US"/>
        </w:rPr>
        <w:br/>
      </w:r>
      <w:r>
        <w:rPr>
          <w:rFonts w:cs="Arial"/>
          <w:lang w:val="en-US"/>
        </w:rPr>
        <w:br/>
      </w:r>
      <w:r w:rsidRPr="00747265">
        <w:rPr>
          <w:rFonts w:cs="Arial"/>
          <w:b/>
          <w:i/>
          <w:lang w:val="en-US"/>
        </w:rPr>
        <w:t>Procedure SetLLDoData Integer hoDo Variant[</w:t>
      </w:r>
      <w:r>
        <w:rPr>
          <w:rFonts w:cs="Arial"/>
          <w:b/>
          <w:i/>
          <w:lang w:val="en-US"/>
        </w:rPr>
        <w:t xml:space="preserve"> </w:t>
      </w:r>
      <w:r w:rsidRPr="00747265">
        <w:rPr>
          <w:rFonts w:cs="Arial"/>
          <w:b/>
          <w:i/>
          <w:lang w:val="en-US"/>
        </w:rPr>
        <w:t>][</w:t>
      </w:r>
      <w:r>
        <w:rPr>
          <w:rFonts w:cs="Arial"/>
          <w:b/>
          <w:i/>
          <w:lang w:val="en-US"/>
        </w:rPr>
        <w:t xml:space="preserve"> </w:t>
      </w:r>
      <w:r w:rsidRPr="00747265">
        <w:rPr>
          <w:rFonts w:cs="Arial"/>
          <w:b/>
          <w:i/>
          <w:lang w:val="en-US"/>
        </w:rPr>
        <w:t>] vData</w:t>
      </w:r>
      <w:r>
        <w:rPr>
          <w:rFonts w:cs="Arial"/>
          <w:lang w:val="en-US"/>
        </w:rPr>
        <w:br/>
        <w:t>Replaces the data for a DataObject with the data delivered in vData</w:t>
      </w:r>
      <w:r>
        <w:rPr>
          <w:rFonts w:cs="Arial"/>
          <w:lang w:val="en-US"/>
        </w:rPr>
        <w:br/>
      </w:r>
      <w:r>
        <w:rPr>
          <w:rFonts w:cs="Arial"/>
          <w:lang w:val="en-US"/>
        </w:rPr>
        <w:br/>
      </w:r>
      <w:r w:rsidRPr="00747265">
        <w:rPr>
          <w:rFonts w:cs="Arial"/>
          <w:b/>
          <w:i/>
          <w:lang w:val="en-US"/>
        </w:rPr>
        <w:t>Procedure AttachLLDo String sName Integer hoDo</w:t>
      </w:r>
      <w:r>
        <w:rPr>
          <w:rFonts w:cs="Arial"/>
          <w:lang w:val="en-US"/>
        </w:rPr>
        <w:br/>
        <w:t>Attaches an already existing DataObject named as sName to a List &amp; Label report</w:t>
      </w:r>
      <w:r>
        <w:rPr>
          <w:rFonts w:cs="Arial"/>
          <w:lang w:val="en-US"/>
        </w:rPr>
        <w:br/>
      </w:r>
      <w:r>
        <w:rPr>
          <w:rFonts w:cs="Arial"/>
          <w:lang w:val="en-US"/>
        </w:rPr>
        <w:br/>
      </w:r>
      <w:r w:rsidRPr="00747265">
        <w:rPr>
          <w:rFonts w:cs="Arial"/>
          <w:b/>
          <w:i/>
          <w:lang w:val="en-US"/>
        </w:rPr>
        <w:t>Procedure DetachLLdo Integer hoDo</w:t>
      </w:r>
      <w:r w:rsidRPr="00747265">
        <w:rPr>
          <w:rFonts w:cs="Arial"/>
          <w:b/>
          <w:i/>
          <w:lang w:val="en-US"/>
        </w:rPr>
        <w:br/>
      </w:r>
      <w:r>
        <w:rPr>
          <w:rFonts w:cs="Arial"/>
          <w:lang w:val="en-US"/>
        </w:rPr>
        <w:t xml:space="preserve">Detaches a previously attached DataObject from a List &amp; Label report </w:t>
      </w:r>
      <w:r>
        <w:rPr>
          <w:rFonts w:cs="Arial"/>
          <w:lang w:val="en-US"/>
        </w:rPr>
        <w:br/>
      </w:r>
    </w:p>
    <w:p w14:paraId="3B62BE5F" w14:textId="77777777" w:rsidR="0063460B" w:rsidRDefault="0063460B" w:rsidP="0063460B">
      <w:pPr>
        <w:numPr>
          <w:ilvl w:val="0"/>
          <w:numId w:val="26"/>
        </w:numPr>
        <w:adjustRightInd w:val="0"/>
        <w:rPr>
          <w:lang w:val="en-US"/>
        </w:rPr>
      </w:pPr>
      <w:r w:rsidRPr="004F46E4">
        <w:rPr>
          <w:rFonts w:cs="Arial"/>
          <w:lang w:val="en-US"/>
        </w:rPr>
        <w:t>New notifications:</w:t>
      </w:r>
      <w:r w:rsidRPr="004F46E4">
        <w:rPr>
          <w:rFonts w:cs="Arial"/>
          <w:lang w:val="en-US"/>
        </w:rPr>
        <w:br/>
      </w:r>
      <w:r w:rsidRPr="004F46E4">
        <w:rPr>
          <w:rFonts w:cs="Arial"/>
          <w:i/>
          <w:lang w:val="en-US"/>
        </w:rPr>
        <w:br/>
        <w:t>OnBeforePrintFirstRecordForTable</w:t>
      </w:r>
      <w:r w:rsidRPr="004F46E4">
        <w:rPr>
          <w:rFonts w:cs="Arial"/>
          <w:i/>
          <w:lang w:val="en-US"/>
        </w:rPr>
        <w:br/>
      </w:r>
      <w:r w:rsidRPr="004F46E4">
        <w:rPr>
          <w:rFonts w:cs="Arial"/>
          <w:lang w:val="en-US"/>
        </w:rPr>
        <w:t>Is called when the first record for a table was searched and is ready for printing</w:t>
      </w:r>
      <w:r w:rsidRPr="004F46E4">
        <w:rPr>
          <w:rFonts w:cs="Arial"/>
          <w:lang w:val="en-US"/>
        </w:rPr>
        <w:br/>
      </w:r>
      <w:r w:rsidRPr="004F46E4">
        <w:rPr>
          <w:rFonts w:cs="Arial"/>
          <w:lang w:val="en-US"/>
        </w:rPr>
        <w:br/>
      </w:r>
      <w:r w:rsidRPr="004F46E4">
        <w:rPr>
          <w:rFonts w:cs="Arial"/>
          <w:i/>
          <w:lang w:val="en-US"/>
        </w:rPr>
        <w:t>OnAfterPrintLastRecordForTable</w:t>
      </w:r>
      <w:r w:rsidRPr="004F46E4">
        <w:rPr>
          <w:rFonts w:cs="Arial"/>
          <w:i/>
          <w:lang w:val="en-US"/>
        </w:rPr>
        <w:br/>
      </w:r>
      <w:r w:rsidRPr="004F46E4">
        <w:rPr>
          <w:rFonts w:cs="Arial"/>
          <w:lang w:val="en-US"/>
        </w:rPr>
        <w:lastRenderedPageBreak/>
        <w:t>Is called after the last record of a table was printed but before the table is finished</w:t>
      </w:r>
      <w:r w:rsidRPr="004F46E4">
        <w:rPr>
          <w:rFonts w:cs="Arial"/>
          <w:lang w:val="en-US"/>
        </w:rPr>
        <w:br/>
      </w:r>
      <w:r w:rsidRPr="004F46E4">
        <w:rPr>
          <w:rFonts w:cs="Arial"/>
          <w:lang w:val="en-US"/>
        </w:rPr>
        <w:br/>
      </w:r>
      <w:r w:rsidRPr="004F46E4">
        <w:rPr>
          <w:rFonts w:cs="Arial"/>
          <w:i/>
          <w:lang w:val="en-US"/>
        </w:rPr>
        <w:t>OnBeforePrintDrilldown</w:t>
      </w:r>
      <w:r w:rsidRPr="004F46E4">
        <w:rPr>
          <w:rFonts w:cs="Arial"/>
          <w:lang w:val="en-US"/>
        </w:rPr>
        <w:t xml:space="preserve"> </w:t>
      </w:r>
      <w:r w:rsidRPr="004F46E4">
        <w:rPr>
          <w:rFonts w:cs="Arial"/>
          <w:lang w:val="en-US"/>
        </w:rPr>
        <w:br/>
        <w:t xml:space="preserve">Is called before a Drilldown-report </w:t>
      </w:r>
      <w:proofErr w:type="gramStart"/>
      <w:r w:rsidRPr="004F46E4">
        <w:rPr>
          <w:rFonts w:cs="Arial"/>
          <w:lang w:val="en-US"/>
        </w:rPr>
        <w:t>get's</w:t>
      </w:r>
      <w:proofErr w:type="gramEnd"/>
      <w:r w:rsidRPr="004F46E4">
        <w:rPr>
          <w:rFonts w:cs="Arial"/>
          <w:lang w:val="en-US"/>
        </w:rPr>
        <w:t xml:space="preserve"> actually printed. The parent record is already found here</w:t>
      </w:r>
      <w:r>
        <w:rPr>
          <w:rFonts w:cs="Arial"/>
          <w:lang w:val="en-US"/>
        </w:rPr>
        <w:br/>
      </w:r>
    </w:p>
    <w:p w14:paraId="562E160E" w14:textId="77777777" w:rsidR="0063460B" w:rsidRDefault="0063460B" w:rsidP="0063460B">
      <w:pPr>
        <w:numPr>
          <w:ilvl w:val="0"/>
          <w:numId w:val="26"/>
        </w:numPr>
        <w:adjustRightInd w:val="0"/>
        <w:rPr>
          <w:lang w:val="en-US"/>
        </w:rPr>
      </w:pPr>
      <w:r w:rsidRPr="00EB5FF6">
        <w:rPr>
          <w:rFonts w:cs="Arial"/>
          <w:lang w:val="en-US"/>
        </w:rPr>
        <w:t>LLSelectFileDlgTitleEx</w:t>
      </w:r>
      <w:r>
        <w:rPr>
          <w:rFonts w:cs="Arial"/>
          <w:lang w:val="en-US"/>
        </w:rPr>
        <w:t xml:space="preserve"> / LLDefineLayout extended to support the “New” Button:</w:t>
      </w:r>
      <w:r>
        <w:rPr>
          <w:rFonts w:cs="Arial"/>
          <w:lang w:val="en-US"/>
        </w:rPr>
        <w:br/>
      </w:r>
      <w:r>
        <w:rPr>
          <w:rFonts w:cs="Arial"/>
          <w:lang w:val="en-US"/>
        </w:rPr>
        <w:br/>
        <w:t xml:space="preserve">As the OpenDialog now has a “New” Button for creating new List &amp; Label Projects the LLSelectFileDlgTitleEx now returns the fixed Value “CREATE_NEW_PROJECT” if the user selects this Button. The LLDefineLayout is accepting the Value “CREATE_NEW_PROJECT” in the Project File Parameter to create a new List &amp; Label Project. The user has to enter the Filename of the new Project on closing the Designer or the first Time the Project is saved. By doing it this Way, your existing Sources which uses this Dialog should be still functional. </w:t>
      </w:r>
      <w:r>
        <w:rPr>
          <w:rFonts w:cs="Arial"/>
          <w:lang w:val="en-US"/>
        </w:rPr>
        <w:br/>
      </w:r>
    </w:p>
    <w:p w14:paraId="4111053B" w14:textId="77777777" w:rsidR="0063460B" w:rsidRPr="004F46E4" w:rsidRDefault="0063460B" w:rsidP="0063460B">
      <w:pPr>
        <w:pStyle w:val="berschrift2"/>
      </w:pPr>
      <w:bookmarkStart w:id="18" w:name="_Toc84834122"/>
      <w:r w:rsidRPr="004F46E4">
        <w:t>List &amp; Label Library 15.1</w:t>
      </w:r>
      <w:bookmarkEnd w:id="18"/>
    </w:p>
    <w:p w14:paraId="450282B9" w14:textId="77777777" w:rsidR="0063460B" w:rsidRDefault="0063460B" w:rsidP="0063460B">
      <w:pPr>
        <w:numPr>
          <w:ilvl w:val="0"/>
          <w:numId w:val="16"/>
        </w:numPr>
        <w:adjustRightInd w:val="0"/>
        <w:rPr>
          <w:rFonts w:cs="Arial"/>
          <w:lang w:val="en-US"/>
        </w:rPr>
      </w:pPr>
      <w:r>
        <w:rPr>
          <w:rFonts w:cs="Arial"/>
          <w:lang w:val="en-US"/>
        </w:rPr>
        <w:t>First release of the library, usable with Visual DataFlex 12.0 and higher.</w:t>
      </w:r>
      <w:r>
        <w:rPr>
          <w:rFonts w:cs="Arial"/>
          <w:lang w:val="en-US"/>
        </w:rPr>
        <w:br/>
      </w:r>
    </w:p>
    <w:p w14:paraId="0C5DC854" w14:textId="77777777" w:rsidR="0063460B" w:rsidRDefault="0063460B" w:rsidP="0063460B">
      <w:pPr>
        <w:numPr>
          <w:ilvl w:val="0"/>
          <w:numId w:val="16"/>
        </w:numPr>
        <w:adjustRightInd w:val="0"/>
        <w:rPr>
          <w:rFonts w:cs="Arial"/>
          <w:lang w:val="en-US"/>
        </w:rPr>
      </w:pPr>
      <w:r>
        <w:rPr>
          <w:rFonts w:cs="Arial"/>
          <w:lang w:val="en-US"/>
        </w:rPr>
        <w:t xml:space="preserve">Embedded preview and cListLabelReportView class: </w:t>
      </w:r>
      <w:r>
        <w:rPr>
          <w:rFonts w:cs="Arial"/>
          <w:lang w:val="en-US"/>
        </w:rPr>
        <w:br/>
        <w:t>The Preview-Object can now be placed directly into your Report-View. This eliminates the popup of the additional Preview window; you can change Report-Options directly in your Report View and reprint the report. To use this, the Report View has to be based on the new cListLabelReportView class. This class is based on the standard ReportView class and adds some extension needed for holding the Preview Object inside. The new properties piEmbeddedPreviewObject and piEmbeddedPreviewCancelBtn must also be set. The provided template "List &amp; Label Report with Preview" is using this.</w:t>
      </w:r>
      <w:r>
        <w:rPr>
          <w:rFonts w:cs="Arial"/>
          <w:lang w:val="en-US"/>
        </w:rPr>
        <w:br/>
      </w:r>
    </w:p>
    <w:p w14:paraId="04DAFF2F" w14:textId="77777777" w:rsidR="0063460B" w:rsidRDefault="0063460B" w:rsidP="0063460B">
      <w:pPr>
        <w:numPr>
          <w:ilvl w:val="0"/>
          <w:numId w:val="16"/>
        </w:numPr>
        <w:adjustRightInd w:val="0"/>
        <w:rPr>
          <w:rFonts w:cs="Arial"/>
          <w:lang w:val="en-US"/>
        </w:rPr>
      </w:pPr>
      <w:r>
        <w:rPr>
          <w:rFonts w:cs="Arial"/>
          <w:lang w:val="en-US"/>
        </w:rPr>
        <w:t>Change table settings directly in the Designer for label and card projects:</w:t>
      </w:r>
      <w:r>
        <w:rPr>
          <w:rFonts w:cs="Arial"/>
          <w:lang w:val="en-US"/>
        </w:rPr>
        <w:br/>
        <w:t>When creating or editing label and card projects there is a new menu item in the "Project" menu of the List &amp; Label Designer. This menu calls a DataFlex popup (LLTableSelect.dg) and lets you change the table settings for the report directly. Note that this feature doesn't work with the Standard Edition of List &amp; Label because the DOM editing feature is not included in the Standard Edition. With the Professional or Enterprise Edition of List &amp; Label this feature works. This popup is also displayed before a new label/card project is created.</w:t>
      </w:r>
      <w:r>
        <w:rPr>
          <w:rFonts w:cs="Arial"/>
          <w:lang w:val="en-US"/>
        </w:rPr>
        <w:br/>
      </w:r>
    </w:p>
    <w:p w14:paraId="607C582F" w14:textId="77777777" w:rsidR="0063460B" w:rsidRDefault="0063460B" w:rsidP="0063460B">
      <w:pPr>
        <w:numPr>
          <w:ilvl w:val="0"/>
          <w:numId w:val="16"/>
        </w:numPr>
        <w:adjustRightInd w:val="0"/>
        <w:rPr>
          <w:rFonts w:cs="Arial"/>
          <w:lang w:val="en-US"/>
        </w:rPr>
      </w:pPr>
      <w:r>
        <w:rPr>
          <w:rFonts w:cs="Arial"/>
          <w:lang w:val="en-US"/>
        </w:rPr>
        <w:t>Debug output added for the report. When the piDebugMode property is set to any value other than 0 the Report Class now adds debug information that can be logged with Debwin (the Debug Tool from combit). This can be helpful if your report doesn't work like expected, so if you have problems with reports set the piDebugMode property to any supported mask and start Debwin before printing your report. All debug lines from the DataFlex report start with the text VDFREPORT.</w:t>
      </w:r>
    </w:p>
    <w:p w14:paraId="1D4FE010" w14:textId="77777777" w:rsidR="0063460B" w:rsidRDefault="0063460B" w:rsidP="0063460B">
      <w:pPr>
        <w:pStyle w:val="berschrift2"/>
      </w:pPr>
      <w:bookmarkStart w:id="19" w:name="_Toc84834123"/>
      <w:r>
        <w:t xml:space="preserve">List &amp; Label </w:t>
      </w:r>
      <w:r w:rsidRPr="004F46E4">
        <w:t xml:space="preserve">Library </w:t>
      </w:r>
      <w:r>
        <w:t>15</w:t>
      </w:r>
      <w:bookmarkEnd w:id="19"/>
    </w:p>
    <w:p w14:paraId="1C538940" w14:textId="77777777" w:rsidR="0063460B" w:rsidRDefault="0063460B" w:rsidP="0063460B">
      <w:pPr>
        <w:numPr>
          <w:ilvl w:val="0"/>
          <w:numId w:val="23"/>
        </w:numPr>
        <w:adjustRightInd w:val="0"/>
        <w:rPr>
          <w:rFonts w:cs="Arial"/>
          <w:lang w:val="en-US"/>
        </w:rPr>
      </w:pPr>
      <w:r>
        <w:rPr>
          <w:rFonts w:cs="Arial"/>
          <w:lang w:val="en-US"/>
        </w:rPr>
        <w:t>Drilldown:</w:t>
      </w:r>
      <w:r>
        <w:rPr>
          <w:rFonts w:cs="Arial"/>
          <w:lang w:val="en-US"/>
        </w:rPr>
        <w:br/>
        <w:t>The new Drilldown-feature of List &amp; Label 15 is implemented. To use it you have to set the new property pbUseDrilldown to TRUE. With Drilldown reporting you get some new notifications:</w:t>
      </w:r>
      <w:r>
        <w:rPr>
          <w:rFonts w:cs="Arial"/>
          <w:lang w:val="en-US"/>
        </w:rPr>
        <w:br/>
      </w:r>
      <w:r>
        <w:rPr>
          <w:rFonts w:cs="Arial"/>
          <w:lang w:val="en-US"/>
        </w:rPr>
        <w:br/>
        <w:t>- OnStartDrilldownReport</w:t>
      </w:r>
      <w:r>
        <w:rPr>
          <w:rFonts w:cs="Arial"/>
          <w:lang w:val="en-US"/>
        </w:rPr>
        <w:br/>
        <w:t xml:space="preserve">This notification is called whenever the user </w:t>
      </w:r>
      <w:proofErr w:type="gramStart"/>
      <w:r>
        <w:rPr>
          <w:rFonts w:cs="Arial"/>
          <w:lang w:val="en-US"/>
        </w:rPr>
        <w:t>try</w:t>
      </w:r>
      <w:proofErr w:type="gramEnd"/>
      <w:r>
        <w:rPr>
          <w:rFonts w:cs="Arial"/>
          <w:lang w:val="en-US"/>
        </w:rPr>
        <w:t xml:space="preserve"> to start a Drilldown-report. You can build constraints, </w:t>
      </w:r>
      <w:r>
        <w:rPr>
          <w:rFonts w:cs="Arial"/>
          <w:lang w:val="en-US"/>
        </w:rPr>
        <w:lastRenderedPageBreak/>
        <w:t>find the requested parent-record and whatever you need to do before the Drilldown-report is started. Return LL_REPORT_USEDEFAULT to let the Report-class do the whole job or 0 if you have found the parent-records yourself. Any other return value will cancel the Drilldown-report.</w:t>
      </w:r>
      <w:r>
        <w:rPr>
          <w:rFonts w:cs="Arial"/>
          <w:lang w:val="en-US"/>
        </w:rPr>
        <w:br/>
      </w:r>
      <w:r>
        <w:rPr>
          <w:rFonts w:cs="Arial"/>
          <w:lang w:val="en-US"/>
        </w:rPr>
        <w:br/>
        <w:t>- OnFinishedDrilldownReport</w:t>
      </w:r>
      <w:r>
        <w:rPr>
          <w:rFonts w:cs="Arial"/>
          <w:lang w:val="en-US"/>
        </w:rPr>
        <w:br/>
        <w:t>Is called when the Drilldown is finished. Here you can revert the changes to constraints that you have done in OnStartDrilldownReport</w:t>
      </w:r>
      <w:r>
        <w:rPr>
          <w:rFonts w:cs="Arial"/>
          <w:lang w:val="en-US"/>
        </w:rPr>
        <w:br/>
      </w:r>
      <w:r>
        <w:rPr>
          <w:rFonts w:cs="Arial"/>
          <w:lang w:val="en-US"/>
        </w:rPr>
        <w:br/>
        <w:t>- OnDrilldownAdditionalTables</w:t>
      </w:r>
      <w:r>
        <w:rPr>
          <w:rFonts w:cs="Arial"/>
          <w:lang w:val="en-US"/>
        </w:rPr>
        <w:br/>
        <w:t>- OnDrilldownUseTable</w:t>
      </w:r>
      <w:r>
        <w:rPr>
          <w:rFonts w:cs="Arial"/>
          <w:lang w:val="en-US"/>
        </w:rPr>
        <w:br/>
        <w:t xml:space="preserve">These notifications are only called when the pbDrilldownQueryDatabases property is set to True. In OnDrilldownAddtionalTables you can define additional databases, variables or fields that are only needed and used in subreports. In OnDrilldownUseTable you can hide defined tables when a subreport is opened in the Designer. Return LL_DRILLDOWN_HIDETALBE to hide a requested table or LL_DRILLDOWN_SHOWTABLE if the table should be displayed. </w:t>
      </w:r>
      <w:r>
        <w:rPr>
          <w:rFonts w:cs="Arial"/>
          <w:lang w:val="en-US"/>
        </w:rPr>
        <w:br/>
      </w:r>
      <w:r>
        <w:rPr>
          <w:rFonts w:cs="Arial"/>
          <w:lang w:val="en-US"/>
        </w:rPr>
        <w:br/>
        <w:t>- OnDrilldownUseTableAsVariable</w:t>
      </w:r>
      <w:r>
        <w:rPr>
          <w:rFonts w:cs="Arial"/>
          <w:lang w:val="en-US"/>
        </w:rPr>
        <w:br/>
        <w:t xml:space="preserve">This notification is only called when the pbDrilldownBasetableAsVariable is set to True. By setting the pbDrilldownBasetableAsVariable to True the direct parent of a subreport is defined as variables. </w:t>
      </w:r>
      <w:proofErr w:type="gramStart"/>
      <w:r>
        <w:rPr>
          <w:rFonts w:cs="Arial"/>
          <w:lang w:val="en-US"/>
        </w:rPr>
        <w:t>Additionally</w:t>
      </w:r>
      <w:proofErr w:type="gramEnd"/>
      <w:r>
        <w:rPr>
          <w:rFonts w:cs="Arial"/>
          <w:lang w:val="en-US"/>
        </w:rPr>
        <w:t xml:space="preserve"> you can return 1 in this notification for each table that should be displayed as variables in the subreport.</w:t>
      </w:r>
      <w:r>
        <w:rPr>
          <w:rFonts w:cs="Arial"/>
          <w:lang w:val="en-US"/>
        </w:rPr>
        <w:br/>
      </w:r>
      <w:r>
        <w:rPr>
          <w:rFonts w:cs="Arial"/>
          <w:lang w:val="en-US"/>
        </w:rPr>
        <w:br/>
        <w:t>Take a look at the sample to see how Drilldown is working.</w:t>
      </w:r>
      <w:r>
        <w:rPr>
          <w:rFonts w:cs="Arial"/>
          <w:lang w:val="en-US"/>
        </w:rPr>
        <w:br/>
      </w:r>
    </w:p>
    <w:p w14:paraId="4BC52202" w14:textId="77777777" w:rsidR="0063460B" w:rsidRDefault="0063460B" w:rsidP="0063460B">
      <w:pPr>
        <w:numPr>
          <w:ilvl w:val="0"/>
          <w:numId w:val="16"/>
        </w:numPr>
        <w:adjustRightInd w:val="0"/>
        <w:rPr>
          <w:rFonts w:cs="Arial"/>
          <w:lang w:val="en-US"/>
        </w:rPr>
      </w:pPr>
      <w:r>
        <w:rPr>
          <w:rFonts w:cs="Arial"/>
          <w:lang w:val="en-US"/>
        </w:rPr>
        <w:t>Most of the report notifications now get additional parameters. These parameters can be used if you have defined some databases which are not automatically defined by a data dictionary.</w:t>
      </w:r>
      <w:r>
        <w:rPr>
          <w:rFonts w:cs="Arial"/>
          <w:lang w:val="en-US"/>
        </w:rPr>
        <w:br/>
      </w:r>
    </w:p>
    <w:p w14:paraId="64B684AF" w14:textId="77777777" w:rsidR="0063460B" w:rsidRDefault="0063460B" w:rsidP="0063460B">
      <w:pPr>
        <w:numPr>
          <w:ilvl w:val="0"/>
          <w:numId w:val="16"/>
        </w:numPr>
        <w:adjustRightInd w:val="0"/>
        <w:rPr>
          <w:rFonts w:cs="Arial"/>
          <w:lang w:val="en-US"/>
        </w:rPr>
      </w:pPr>
      <w:r>
        <w:rPr>
          <w:rFonts w:cs="Arial"/>
          <w:lang w:val="en-US"/>
        </w:rPr>
        <w:t>Define databases AS:</w:t>
      </w:r>
      <w:r>
        <w:rPr>
          <w:rFonts w:cs="Arial"/>
          <w:lang w:val="en-US"/>
        </w:rPr>
        <w:br/>
        <w:t xml:space="preserve">It is now possible to define one database more than one time by the use of the </w:t>
      </w:r>
      <w:r>
        <w:rPr>
          <w:rFonts w:cs="Arial"/>
          <w:lang w:val="en-US"/>
        </w:rPr>
        <w:br/>
      </w:r>
      <w:r>
        <w:rPr>
          <w:rFonts w:cs="Arial"/>
          <w:lang w:val="en-US"/>
        </w:rPr>
        <w:br/>
        <w:t>DefineLLField {Database} AS "Aliasname"</w:t>
      </w:r>
      <w:r>
        <w:rPr>
          <w:rFonts w:cs="Arial"/>
          <w:lang w:val="en-US"/>
        </w:rPr>
        <w:br/>
        <w:t>or</w:t>
      </w:r>
      <w:r>
        <w:rPr>
          <w:rFonts w:cs="Arial"/>
          <w:lang w:val="en-US"/>
        </w:rPr>
        <w:br/>
        <w:t>DefineLLVariable {Database} AS "Aliasname"</w:t>
      </w:r>
      <w:r>
        <w:rPr>
          <w:rFonts w:cs="Arial"/>
          <w:lang w:val="en-US"/>
        </w:rPr>
        <w:br/>
      </w:r>
      <w:r>
        <w:rPr>
          <w:rFonts w:cs="Arial"/>
          <w:lang w:val="en-US"/>
        </w:rPr>
        <w:br/>
        <w:t>syntax. This way you can define the same database a second time. i.e.</w:t>
      </w:r>
      <w:r>
        <w:rPr>
          <w:rFonts w:cs="Arial"/>
          <w:lang w:val="en-US"/>
        </w:rPr>
        <w:br/>
        <w:t>DefineLLField CUSTOMER</w:t>
      </w:r>
      <w:r>
        <w:rPr>
          <w:rFonts w:cs="Arial"/>
          <w:lang w:val="en-US"/>
        </w:rPr>
        <w:br/>
        <w:t>DefineLLField CUSTOMER as "SHIPPINGCUSTOMER"</w:t>
      </w:r>
      <w:r>
        <w:rPr>
          <w:rFonts w:cs="Arial"/>
          <w:lang w:val="en-US"/>
        </w:rPr>
        <w:br/>
        <w:t>So you have the complete Customer database as CUSTOMER in List &amp; Label, and a second time as SHIPPINGCUSTOMER. This way you can print more than one record out of the same database into one table line. If you use the "AS" syntax you are self responsible for providing the correct database values for the alias database. Normally inside the OnBeforePrintRecord notification you have to</w:t>
      </w:r>
      <w:r>
        <w:rPr>
          <w:rFonts w:cs="Arial"/>
          <w:lang w:val="en-US"/>
        </w:rPr>
        <w:br/>
      </w:r>
      <w:r>
        <w:rPr>
          <w:rFonts w:cs="Arial"/>
          <w:lang w:val="en-US"/>
        </w:rPr>
        <w:br/>
        <w:t>- store the original records</w:t>
      </w:r>
      <w:r>
        <w:rPr>
          <w:rFonts w:cs="Arial"/>
          <w:lang w:val="en-US"/>
        </w:rPr>
        <w:br/>
        <w:t>- find the needed records for the alias database</w:t>
      </w:r>
      <w:r>
        <w:rPr>
          <w:rFonts w:cs="Arial"/>
          <w:lang w:val="en-US"/>
        </w:rPr>
        <w:br/>
        <w:t>- call the DoDefineUsedAliasFields or DoDefineUsedAliasVariables with the defined alias table name</w:t>
      </w:r>
      <w:r>
        <w:rPr>
          <w:rFonts w:cs="Arial"/>
          <w:lang w:val="en-US"/>
        </w:rPr>
        <w:br/>
        <w:t>- restore the original records</w:t>
      </w:r>
      <w:r>
        <w:rPr>
          <w:rFonts w:cs="Arial"/>
          <w:lang w:val="en-US"/>
        </w:rPr>
        <w:br/>
      </w:r>
      <w:r>
        <w:rPr>
          <w:rFonts w:cs="Arial"/>
          <w:lang w:val="en-US"/>
        </w:rPr>
        <w:br/>
        <w:t>Procedure OnBeforePrintRecord Integer hoDDo Integer hoParentDDo Integer iTableLevel String sRelation String sTableName</w:t>
      </w:r>
      <w:r>
        <w:rPr>
          <w:rFonts w:cs="Arial"/>
          <w:lang w:val="en-US"/>
        </w:rPr>
        <w:br/>
        <w:t xml:space="preserve">    RowId rId</w:t>
      </w:r>
      <w:r>
        <w:rPr>
          <w:rFonts w:cs="Arial"/>
          <w:lang w:val="en-US"/>
        </w:rPr>
        <w:br/>
        <w:t xml:space="preserve">    boolean bFound</w:t>
      </w:r>
      <w:r>
        <w:rPr>
          <w:rFonts w:cs="Arial"/>
          <w:lang w:val="en-US"/>
        </w:rPr>
        <w:br/>
        <w:t xml:space="preserve">    // Only if a Customer Record is Printed</w:t>
      </w:r>
      <w:r>
        <w:rPr>
          <w:rFonts w:cs="Arial"/>
          <w:lang w:val="en-US"/>
        </w:rPr>
        <w:br/>
      </w:r>
      <w:r>
        <w:rPr>
          <w:rFonts w:cs="Arial"/>
          <w:lang w:val="en-US"/>
        </w:rPr>
        <w:lastRenderedPageBreak/>
        <w:t xml:space="preserve">    if (hoDDO=customer_dd) begin</w:t>
      </w:r>
      <w:r>
        <w:rPr>
          <w:rFonts w:cs="Arial"/>
          <w:lang w:val="en-US"/>
        </w:rPr>
        <w:br/>
        <w:t xml:space="preserve">        // Store the original Record</w:t>
      </w:r>
      <w:r>
        <w:rPr>
          <w:rFonts w:cs="Arial"/>
          <w:lang w:val="en-US"/>
        </w:rPr>
        <w:br/>
        <w:t xml:space="preserve">        Move (GetRowId(Customer.File_Number)) to rId</w:t>
      </w:r>
      <w:r>
        <w:rPr>
          <w:rFonts w:cs="Arial"/>
          <w:lang w:val="en-US"/>
        </w:rPr>
        <w:br/>
        <w:t xml:space="preserve">        // Find another Customer Record</w:t>
      </w:r>
      <w:r>
        <w:rPr>
          <w:rFonts w:cs="Arial"/>
          <w:lang w:val="en-US"/>
        </w:rPr>
        <w:br/>
        <w:t xml:space="preserve">        clear Customer</w:t>
      </w:r>
      <w:r>
        <w:rPr>
          <w:rFonts w:cs="Arial"/>
          <w:lang w:val="en-US"/>
        </w:rPr>
        <w:br/>
        <w:t xml:space="preserve">        move anyid to customer.id</w:t>
      </w:r>
      <w:r>
        <w:rPr>
          <w:rFonts w:cs="Arial"/>
          <w:lang w:val="en-US"/>
        </w:rPr>
        <w:br/>
        <w:t xml:space="preserve">        find eq customer by index.1</w:t>
      </w:r>
      <w:r>
        <w:rPr>
          <w:rFonts w:cs="Arial"/>
          <w:lang w:val="en-US"/>
        </w:rPr>
        <w:br/>
        <w:t xml:space="preserve">        if (finderr) clear customer</w:t>
      </w:r>
      <w:r>
        <w:rPr>
          <w:rFonts w:cs="Arial"/>
          <w:lang w:val="en-US"/>
        </w:rPr>
        <w:br/>
        <w:t xml:space="preserve">        // Transfer the Values into the Alias "SHIPPINGCUSTOMER"</w:t>
      </w:r>
      <w:r>
        <w:rPr>
          <w:rFonts w:cs="Arial"/>
          <w:lang w:val="en-US"/>
        </w:rPr>
        <w:br/>
        <w:t xml:space="preserve">        send DoDefineUsedAliasFields "SHIPPINGCUSTOMER"</w:t>
      </w:r>
      <w:r>
        <w:rPr>
          <w:rFonts w:cs="Arial"/>
          <w:lang w:val="en-US"/>
        </w:rPr>
        <w:br/>
        <w:t xml:space="preserve"> </w:t>
      </w:r>
      <w:r>
        <w:rPr>
          <w:rFonts w:cs="Arial"/>
          <w:lang w:val="en-US"/>
        </w:rPr>
        <w:tab/>
        <w:t>// Important!: Restore the original Customer Record</w:t>
      </w:r>
      <w:r>
        <w:rPr>
          <w:rFonts w:cs="Arial"/>
          <w:lang w:val="en-US"/>
        </w:rPr>
        <w:br/>
        <w:t xml:space="preserve">        Move (FindByRowId(Customer.File_Number, rId)) to bFound</w:t>
      </w:r>
      <w:r>
        <w:rPr>
          <w:rFonts w:cs="Arial"/>
          <w:lang w:val="en-US"/>
        </w:rPr>
        <w:br/>
        <w:t xml:space="preserve">    end</w:t>
      </w:r>
      <w:r>
        <w:rPr>
          <w:rFonts w:cs="Arial"/>
          <w:lang w:val="en-US"/>
        </w:rPr>
        <w:br/>
        <w:t>End_Procedure</w:t>
      </w:r>
      <w:r>
        <w:rPr>
          <w:rFonts w:cs="Arial"/>
          <w:lang w:val="en-US"/>
        </w:rPr>
        <w:br/>
      </w:r>
    </w:p>
    <w:p w14:paraId="490D253C" w14:textId="77777777" w:rsidR="0063460B" w:rsidRDefault="0063460B" w:rsidP="0063460B">
      <w:pPr>
        <w:numPr>
          <w:ilvl w:val="0"/>
          <w:numId w:val="16"/>
        </w:numPr>
        <w:adjustRightInd w:val="0"/>
        <w:rPr>
          <w:rFonts w:cs="Arial"/>
          <w:lang w:val="en-US"/>
        </w:rPr>
      </w:pPr>
      <w:r>
        <w:rPr>
          <w:rFonts w:cs="Arial"/>
          <w:lang w:val="en-US"/>
        </w:rPr>
        <w:t>Structures:</w:t>
      </w:r>
      <w:r>
        <w:rPr>
          <w:rFonts w:cs="Arial"/>
          <w:lang w:val="en-US"/>
        </w:rPr>
        <w:br/>
        <w:t>It is now possible to use Structure properties with List &amp; Label. This makes it easier to transfer a bunch of data with only one call and you don't have to define every single desired value as a property.</w:t>
      </w:r>
      <w:r>
        <w:rPr>
          <w:rFonts w:cs="Arial"/>
          <w:lang w:val="en-US"/>
        </w:rPr>
        <w:br/>
        <w:t>i.e.</w:t>
      </w:r>
      <w:r>
        <w:rPr>
          <w:rFonts w:cs="Arial"/>
          <w:lang w:val="en-US"/>
        </w:rPr>
        <w:br/>
        <w:t>// Define the normal DataFlex Structure</w:t>
      </w:r>
      <w:r>
        <w:rPr>
          <w:rFonts w:cs="Arial"/>
          <w:lang w:val="en-US"/>
        </w:rPr>
        <w:br/>
        <w:t>Struct tShippingAddress</w:t>
      </w:r>
      <w:r>
        <w:rPr>
          <w:rFonts w:cs="Arial"/>
          <w:lang w:val="en-US"/>
        </w:rPr>
        <w:br/>
        <w:t xml:space="preserve">    String sStreet</w:t>
      </w:r>
      <w:r>
        <w:rPr>
          <w:rFonts w:cs="Arial"/>
          <w:lang w:val="en-US"/>
        </w:rPr>
        <w:br/>
        <w:t xml:space="preserve">    String sCity</w:t>
      </w:r>
      <w:r>
        <w:rPr>
          <w:rFonts w:cs="Arial"/>
          <w:lang w:val="en-US"/>
        </w:rPr>
        <w:br/>
        <w:t xml:space="preserve">    String sState</w:t>
      </w:r>
      <w:r>
        <w:rPr>
          <w:rFonts w:cs="Arial"/>
          <w:lang w:val="en-US"/>
        </w:rPr>
        <w:br/>
        <w:t xml:space="preserve">    Integer iZip</w:t>
      </w:r>
      <w:r>
        <w:rPr>
          <w:rFonts w:cs="Arial"/>
          <w:lang w:val="en-US"/>
        </w:rPr>
        <w:br/>
        <w:t>End_Struct</w:t>
      </w:r>
      <w:r>
        <w:rPr>
          <w:rFonts w:cs="Arial"/>
          <w:lang w:val="en-US"/>
        </w:rPr>
        <w:br/>
      </w:r>
      <w:r>
        <w:rPr>
          <w:rFonts w:cs="Arial"/>
          <w:lang w:val="en-US"/>
        </w:rPr>
        <w:br/>
        <w:t>// inside the List &amp; Label object define a property based on the desired Structure</w:t>
      </w:r>
      <w:r>
        <w:rPr>
          <w:rFonts w:cs="Arial"/>
          <w:lang w:val="en-US"/>
        </w:rPr>
        <w:br/>
        <w:t>Property tShippingAddress paShippingAddress</w:t>
      </w:r>
      <w:r>
        <w:rPr>
          <w:rFonts w:cs="Arial"/>
          <w:lang w:val="en-US"/>
        </w:rPr>
        <w:br/>
      </w:r>
      <w:r>
        <w:rPr>
          <w:rFonts w:cs="Arial"/>
          <w:lang w:val="en-US"/>
        </w:rPr>
        <w:br/>
        <w:t>// Since I was not able to read out the Structure definition directly you have</w:t>
      </w:r>
      <w:r>
        <w:rPr>
          <w:rFonts w:cs="Arial"/>
          <w:lang w:val="en-US"/>
        </w:rPr>
        <w:br/>
        <w:t>// to tell List &amp; Label about the Structure</w:t>
      </w:r>
      <w:r>
        <w:rPr>
          <w:rFonts w:cs="Arial"/>
          <w:lang w:val="en-US"/>
        </w:rPr>
        <w:br/>
      </w:r>
      <w:r>
        <w:rPr>
          <w:rFonts w:cs="Arial"/>
          <w:lang w:val="en-US"/>
        </w:rPr>
        <w:br/>
        <w:t>LLStruct tShippingAddress</w:t>
      </w:r>
      <w:r>
        <w:rPr>
          <w:rFonts w:cs="Arial"/>
          <w:lang w:val="en-US"/>
        </w:rPr>
        <w:br/>
        <w:t xml:space="preserve">    LLStructField sStreet "Street" LL_Text</w:t>
      </w:r>
      <w:r>
        <w:rPr>
          <w:rFonts w:cs="Arial"/>
          <w:lang w:val="en-US"/>
        </w:rPr>
        <w:br/>
        <w:t xml:space="preserve">    LLStructField sCity   "City"   LL_Text</w:t>
      </w:r>
      <w:r>
        <w:rPr>
          <w:rFonts w:cs="Arial"/>
          <w:lang w:val="en-US"/>
        </w:rPr>
        <w:br/>
        <w:t xml:space="preserve">    LLStructField sState  "State"  LL_Text</w:t>
      </w:r>
      <w:r>
        <w:rPr>
          <w:rFonts w:cs="Arial"/>
          <w:lang w:val="en-US"/>
        </w:rPr>
        <w:br/>
        <w:t xml:space="preserve">    LLStructField iZip    "Zipcode" LL_NUMERIC</w:t>
      </w:r>
      <w:r>
        <w:rPr>
          <w:rFonts w:cs="Arial"/>
          <w:lang w:val="en-US"/>
        </w:rPr>
        <w:br/>
        <w:t>End_LLStruct</w:t>
      </w:r>
      <w:r>
        <w:rPr>
          <w:rFonts w:cs="Arial"/>
          <w:lang w:val="en-US"/>
        </w:rPr>
        <w:br/>
      </w:r>
      <w:r>
        <w:rPr>
          <w:rFonts w:cs="Arial"/>
          <w:lang w:val="en-US"/>
        </w:rPr>
        <w:br/>
        <w:t>// Now define the property in List &amp; Label</w:t>
      </w:r>
      <w:r>
        <w:rPr>
          <w:rFonts w:cs="Arial"/>
          <w:lang w:val="en-US"/>
        </w:rPr>
        <w:br/>
      </w:r>
      <w:r>
        <w:rPr>
          <w:rFonts w:cs="Arial"/>
          <w:lang w:val="en-US"/>
        </w:rPr>
        <w:br/>
        <w:t>Procedure DefineAllFields</w:t>
      </w:r>
      <w:r>
        <w:rPr>
          <w:rFonts w:cs="Arial"/>
          <w:lang w:val="en-US"/>
        </w:rPr>
        <w:br/>
        <w:t xml:space="preserve">    Forward Send DefineAllFields</w:t>
      </w:r>
      <w:r>
        <w:rPr>
          <w:rFonts w:cs="Arial"/>
          <w:lang w:val="en-US"/>
        </w:rPr>
        <w:br/>
        <w:t xml:space="preserve">    DefineLLVariable paShippingAddress tShippingAddress "ShippingAddress"</w:t>
      </w:r>
      <w:r>
        <w:rPr>
          <w:rFonts w:cs="Arial"/>
          <w:lang w:val="en-US"/>
        </w:rPr>
        <w:br/>
        <w:t xml:space="preserve">End_Procedure </w:t>
      </w:r>
      <w:r>
        <w:rPr>
          <w:rFonts w:cs="Arial"/>
          <w:lang w:val="en-US"/>
        </w:rPr>
        <w:br/>
      </w:r>
      <w:r>
        <w:rPr>
          <w:rFonts w:cs="Arial"/>
          <w:lang w:val="en-US"/>
        </w:rPr>
        <w:br/>
        <w:t>Now you can fill data into a variable based on tShippingAddress and simply set the property paShippingAddress to the variable.</w:t>
      </w:r>
      <w:r>
        <w:rPr>
          <w:rFonts w:cs="Arial"/>
          <w:lang w:val="en-US"/>
        </w:rPr>
        <w:br/>
      </w:r>
    </w:p>
    <w:p w14:paraId="185A4BB6" w14:textId="77777777" w:rsidR="0063460B" w:rsidRDefault="0063460B" w:rsidP="0063460B">
      <w:pPr>
        <w:numPr>
          <w:ilvl w:val="0"/>
          <w:numId w:val="16"/>
        </w:numPr>
        <w:adjustRightInd w:val="0"/>
        <w:rPr>
          <w:rFonts w:cs="Arial"/>
          <w:lang w:val="en-US"/>
        </w:rPr>
      </w:pPr>
      <w:r>
        <w:rPr>
          <w:rFonts w:cs="Arial"/>
          <w:lang w:val="en-US"/>
        </w:rPr>
        <w:t xml:space="preserve">New property pbKeepJobOpen: When this property is set to TRUE a print job is always active until the </w:t>
      </w:r>
      <w:r>
        <w:rPr>
          <w:rFonts w:cs="Arial"/>
          <w:lang w:val="en-US"/>
        </w:rPr>
        <w:lastRenderedPageBreak/>
        <w:t>report object is destroyed. This mainly can speed up the report. If you want to use this test your report carefully. I've found no side effects in doing this, but it is not extensively tested.</w:t>
      </w:r>
    </w:p>
    <w:p w14:paraId="5B174195" w14:textId="77777777" w:rsidR="0063460B" w:rsidRPr="00EA083F" w:rsidRDefault="0063460B" w:rsidP="0063460B">
      <w:pPr>
        <w:pStyle w:val="berschrift2"/>
      </w:pPr>
      <w:bookmarkStart w:id="20" w:name="_Toc84834124"/>
      <w:r>
        <w:t xml:space="preserve">List &amp; Label </w:t>
      </w:r>
      <w:r w:rsidRPr="004F46E4">
        <w:t xml:space="preserve">Library </w:t>
      </w:r>
      <w:r>
        <w:t>14</w:t>
      </w:r>
      <w:bookmarkEnd w:id="20"/>
    </w:p>
    <w:p w14:paraId="263BE160" w14:textId="77777777" w:rsidR="0063460B" w:rsidRDefault="0063460B" w:rsidP="0063460B">
      <w:pPr>
        <w:numPr>
          <w:ilvl w:val="0"/>
          <w:numId w:val="16"/>
        </w:numPr>
        <w:adjustRightInd w:val="0"/>
        <w:rPr>
          <w:rFonts w:cs="Arial"/>
          <w:lang w:val="en-US"/>
        </w:rPr>
      </w:pPr>
      <w:r>
        <w:rPr>
          <w:rFonts w:cs="Arial"/>
          <w:lang w:val="en-US"/>
        </w:rPr>
        <w:t>It is now possible to use the same simple report logic for all types of projects (Lists, labels and cards). Since label and card project don't have the Report Container object where the needed Table, Index and Relation are selected these values are saved in three user defined Project-parameters for this types of projects:</w:t>
      </w:r>
      <w:r>
        <w:rPr>
          <w:rFonts w:cs="Arial"/>
          <w:lang w:val="en-US"/>
        </w:rPr>
        <w:br/>
      </w:r>
      <w:r>
        <w:rPr>
          <w:rFonts w:cs="Arial"/>
          <w:lang w:val="en-US"/>
        </w:rPr>
        <w:br/>
        <w:t>VDF.Report.Table</w:t>
      </w:r>
      <w:r>
        <w:rPr>
          <w:rFonts w:cs="Arial"/>
          <w:lang w:val="en-US"/>
        </w:rPr>
        <w:br/>
        <w:t>VDF.Report.SortOrder</w:t>
      </w:r>
      <w:r>
        <w:rPr>
          <w:rFonts w:cs="Arial"/>
          <w:lang w:val="en-US"/>
        </w:rPr>
        <w:br/>
        <w:t>VDF.Report.Relation</w:t>
      </w:r>
      <w:r>
        <w:rPr>
          <w:rFonts w:cs="Arial"/>
          <w:lang w:val="en-US"/>
        </w:rPr>
        <w:br/>
      </w:r>
      <w:r>
        <w:rPr>
          <w:rFonts w:cs="Arial"/>
          <w:lang w:val="en-US"/>
        </w:rPr>
        <w:br/>
        <w:t>The parameters can be set directly in the Designer or if either Table or SortOrder are undefined a dialog is shown after start of the report in which all possible Tables, Indexes and Relations can be selected. The selected values are the saved directly in the project file (via DOM objects). So if you have to change Tables, Indexes or Relations you can either edit the values directly in the Designer (then you have to know the possible values) or you can simply set the VDF.Report.Table parameter to blank and afterwards start the report again and select the desired values.</w:t>
      </w:r>
      <w:r>
        <w:rPr>
          <w:rFonts w:cs="Arial"/>
          <w:lang w:val="en-US"/>
        </w:rPr>
        <w:br/>
      </w:r>
      <w:r>
        <w:rPr>
          <w:rFonts w:cs="Arial"/>
          <w:lang w:val="en-US"/>
        </w:rPr>
        <w:br/>
        <w:t>If you have the Standard Edition of List &amp; Label it is not possible to save the selected values into the project file automatically. After printing is finished you will get a Message-Box which tells you the values needed to be saved into the project file. Open the Designer, set the project parameters to the desired values and save the project. When the parameters are saved in the project you will no longer get the question about Table, Index and Relation.</w:t>
      </w:r>
      <w:r>
        <w:rPr>
          <w:rFonts w:cs="Arial"/>
          <w:lang w:val="en-US"/>
        </w:rPr>
        <w:br/>
      </w:r>
    </w:p>
    <w:p w14:paraId="6241D718" w14:textId="77777777" w:rsidR="0063460B" w:rsidRDefault="0063460B" w:rsidP="0063460B">
      <w:pPr>
        <w:numPr>
          <w:ilvl w:val="0"/>
          <w:numId w:val="16"/>
        </w:numPr>
        <w:adjustRightInd w:val="0"/>
        <w:rPr>
          <w:rFonts w:cs="Arial"/>
          <w:lang w:val="en-US"/>
        </w:rPr>
      </w:pPr>
      <w:r>
        <w:rPr>
          <w:rFonts w:cs="Arial"/>
          <w:lang w:val="en-US"/>
        </w:rPr>
        <w:t>The ll15.pkg now has included all Meta-Data tags needed for Codesense and the Object Properties window in DataFlex Studio. It should now be much easier to work with the component and the Preview-Control.</w:t>
      </w:r>
    </w:p>
    <w:p w14:paraId="12E5AEE7" w14:textId="77777777" w:rsidR="0063460B" w:rsidRPr="00EA083F" w:rsidRDefault="0063460B" w:rsidP="0063460B">
      <w:pPr>
        <w:pStyle w:val="berschrift2"/>
      </w:pPr>
      <w:bookmarkStart w:id="21" w:name="_Toc84834125"/>
      <w:r>
        <w:t xml:space="preserve">List &amp; Label </w:t>
      </w:r>
      <w:r w:rsidRPr="004F46E4">
        <w:t xml:space="preserve">Library </w:t>
      </w:r>
      <w:r>
        <w:t>13</w:t>
      </w:r>
      <w:bookmarkEnd w:id="21"/>
    </w:p>
    <w:p w14:paraId="10739F13" w14:textId="77777777" w:rsidR="0063460B" w:rsidRDefault="0063460B" w:rsidP="0063460B">
      <w:pPr>
        <w:numPr>
          <w:ilvl w:val="0"/>
          <w:numId w:val="16"/>
        </w:numPr>
        <w:adjustRightInd w:val="0"/>
        <w:rPr>
          <w:rFonts w:cs="Arial"/>
          <w:lang w:val="en-US"/>
        </w:rPr>
      </w:pPr>
      <w:r>
        <w:rPr>
          <w:rFonts w:cs="Arial"/>
          <w:lang w:val="en-US"/>
        </w:rPr>
        <w:t>The new List &amp; Label "Preview while Printing" (Incremental Preview) option is implemented in the VDF class. By default, the option is disabled. If you want to use this option, set the new property pbIncrementalPreview to TRUE. If the standard preview of List &amp; Label is used there is nothing else to do. If you are using the VDF control for displaying the preview, there are some additional steps needed. Before List &amp; Label 14 the preview window normally was a modal window. Now the window cannot be modal any longer since it must be displayed during printing report. The preview window handling is now included in the VDF class. To use a VDF window as preview window you have to create a normal VDF View Object and put a List &amp; Label preview object "cListLabelViewer" into the view. The view must be non-modal and can't be a deferred object. Then set the properties piPreviewPanel and piPreviewObject to the object IDs of your view and the cListLabelViewer object. When both properties are set you just need to call LlPreviewDisplay after the report. If you use the incremental preview option, make sure that LlPreviewDisplay is called after the report regardless if the user cancelled the report or not. This is important to clean up some internal stuff! The sample uses a VDF preview window so look into LLContRpt3.rv and LLPreview.Dg for more Information.</w:t>
      </w:r>
      <w:r>
        <w:rPr>
          <w:rFonts w:cs="Arial"/>
          <w:lang w:val="en-US"/>
        </w:rPr>
        <w:br/>
      </w:r>
    </w:p>
    <w:p w14:paraId="3EAA567F" w14:textId="77777777" w:rsidR="0063460B" w:rsidRDefault="0063460B" w:rsidP="0063460B">
      <w:pPr>
        <w:numPr>
          <w:ilvl w:val="0"/>
          <w:numId w:val="16"/>
        </w:numPr>
        <w:adjustRightInd w:val="0"/>
        <w:rPr>
          <w:rFonts w:cs="Arial"/>
          <w:lang w:val="en-US"/>
        </w:rPr>
      </w:pPr>
      <w:r>
        <w:rPr>
          <w:rFonts w:cs="Arial"/>
          <w:lang w:val="en-US"/>
        </w:rPr>
        <w:t>There are two new notifications for the Preview object (cListLabelViewer):</w:t>
      </w:r>
      <w:r>
        <w:rPr>
          <w:rFonts w:cs="Arial"/>
          <w:lang w:val="en-US"/>
        </w:rPr>
        <w:br/>
      </w:r>
      <w:r>
        <w:rPr>
          <w:rFonts w:cs="Arial"/>
          <w:lang w:val="en-US"/>
        </w:rPr>
        <w:br/>
      </w:r>
      <w:r>
        <w:rPr>
          <w:rFonts w:cs="Arial"/>
          <w:lang w:val="en-US"/>
        </w:rPr>
        <w:lastRenderedPageBreak/>
        <w:t>OnIncrementalPreviewStart Integer iLLObj</w:t>
      </w:r>
      <w:r>
        <w:rPr>
          <w:rFonts w:cs="Arial"/>
          <w:lang w:val="en-US"/>
        </w:rPr>
        <w:br/>
        <w:t>and</w:t>
      </w:r>
      <w:r>
        <w:rPr>
          <w:rFonts w:cs="Arial"/>
          <w:lang w:val="en-US"/>
        </w:rPr>
        <w:br/>
        <w:t>OnIncrementalPreviewEnd Integer iLLObj</w:t>
      </w:r>
      <w:r>
        <w:rPr>
          <w:rFonts w:cs="Arial"/>
          <w:lang w:val="en-US"/>
        </w:rPr>
        <w:br/>
      </w:r>
      <w:r>
        <w:rPr>
          <w:rFonts w:cs="Arial"/>
          <w:lang w:val="en-US"/>
        </w:rPr>
        <w:br/>
        <w:t>The notifications are sent when an incremental preview starts and just before the report and the preview is finished. Both notifications get the Object ID of the List &amp; Label object that created the report as parameter.</w:t>
      </w:r>
      <w:r>
        <w:rPr>
          <w:rFonts w:cs="Arial"/>
          <w:lang w:val="en-US"/>
        </w:rPr>
        <w:br/>
      </w:r>
    </w:p>
    <w:p w14:paraId="27C521A0" w14:textId="77777777" w:rsidR="0063460B" w:rsidRDefault="0063460B" w:rsidP="0063460B">
      <w:pPr>
        <w:numPr>
          <w:ilvl w:val="0"/>
          <w:numId w:val="16"/>
        </w:numPr>
        <w:adjustRightInd w:val="0"/>
        <w:rPr>
          <w:rFonts w:cs="Arial"/>
          <w:lang w:val="en-US"/>
        </w:rPr>
      </w:pPr>
      <w:r>
        <w:rPr>
          <w:rFonts w:cs="Arial"/>
          <w:lang w:val="en-US"/>
        </w:rPr>
        <w:t>The List &amp; Label objects (cListLabelWrapper and cListLabelReport) have a new property piTrimDbValues. When set to false (Default) all database values are defined untrimmed as in previous versions. When set to true all database values get trimmed before they are defined to List &amp; Label.</w:t>
      </w:r>
      <w:r>
        <w:rPr>
          <w:rFonts w:cs="Arial"/>
          <w:lang w:val="en-US"/>
        </w:rPr>
        <w:br/>
      </w:r>
    </w:p>
    <w:p w14:paraId="50A7C8A5" w14:textId="77777777" w:rsidR="0063460B" w:rsidRDefault="0063460B" w:rsidP="0063460B">
      <w:pPr>
        <w:numPr>
          <w:ilvl w:val="0"/>
          <w:numId w:val="16"/>
        </w:numPr>
        <w:adjustRightInd w:val="0"/>
        <w:rPr>
          <w:rFonts w:cs="Arial"/>
          <w:lang w:val="en-US"/>
        </w:rPr>
      </w:pPr>
      <w:r>
        <w:rPr>
          <w:rFonts w:cs="Arial"/>
          <w:lang w:val="en-US"/>
        </w:rPr>
        <w:t>The new LLGetErrorText can be used to translate List &amp; Label error constants to clear text error messages that can be displayed to the end user.</w:t>
      </w:r>
      <w:r>
        <w:rPr>
          <w:rFonts w:cs="Arial"/>
          <w:lang w:val="en-US"/>
        </w:rPr>
        <w:br/>
      </w:r>
    </w:p>
    <w:p w14:paraId="4FC953C2" w14:textId="77777777" w:rsidR="0063460B" w:rsidRDefault="0063460B" w:rsidP="0063460B">
      <w:pPr>
        <w:numPr>
          <w:ilvl w:val="0"/>
          <w:numId w:val="16"/>
        </w:numPr>
        <w:adjustRightInd w:val="0"/>
        <w:rPr>
          <w:rFonts w:cs="Arial"/>
          <w:lang w:val="en-US"/>
        </w:rPr>
      </w:pPr>
      <w:r>
        <w:rPr>
          <w:rFonts w:cs="Arial"/>
          <w:lang w:val="en-US"/>
        </w:rPr>
        <w:t>Support for the new static table object is included. Look at the List &amp; Label documentation how this object can be used in your reports. When a static table is about to be printed the notification OnPrintStaticTable is fired. As parameter this notification gets the name of the last "normal" database that was printed. You can return LL_REPORT_SKIPTABLE to suppress the printing of the static table or LL_REPORT_CANCELPRINT to completely cancel the whole report. If nothing or 0 is returned the static table is printed normally.</w:t>
      </w:r>
    </w:p>
    <w:p w14:paraId="799F0FF1" w14:textId="77777777" w:rsidR="0063460B" w:rsidRPr="00F7178E" w:rsidRDefault="0063460B" w:rsidP="0063460B">
      <w:pPr>
        <w:numPr>
          <w:ilvl w:val="0"/>
          <w:numId w:val="16"/>
        </w:numPr>
        <w:adjustRightInd w:val="0"/>
        <w:rPr>
          <w:rFonts w:cs="Arial"/>
          <w:lang w:val="en-US"/>
        </w:rPr>
      </w:pPr>
      <w:r w:rsidRPr="00F7178E">
        <w:rPr>
          <w:lang w:val="en-US"/>
        </w:rPr>
        <w:t xml:space="preserve">All DOM functions are implemented. They can be used to manipulate or to create projects at runtime. Take a look at the List &amp; Label </w:t>
      </w:r>
      <w:r>
        <w:rPr>
          <w:lang w:val="en-US"/>
        </w:rPr>
        <w:t>d</w:t>
      </w:r>
      <w:r w:rsidRPr="00F7178E">
        <w:rPr>
          <w:lang w:val="en-US"/>
        </w:rPr>
        <w:t xml:space="preserve">ocumentation and in the </w:t>
      </w:r>
      <w:r>
        <w:rPr>
          <w:lang w:val="en-US"/>
        </w:rPr>
        <w:t>s</w:t>
      </w:r>
      <w:r w:rsidRPr="00F7178E">
        <w:rPr>
          <w:lang w:val="en-US"/>
        </w:rPr>
        <w:t>ample to see how to use these functions.</w:t>
      </w:r>
    </w:p>
    <w:p w14:paraId="663381EA" w14:textId="77777777" w:rsidR="0063460B" w:rsidRDefault="0063460B" w:rsidP="0063460B">
      <w:pPr>
        <w:pStyle w:val="berschrift2"/>
      </w:pPr>
      <w:bookmarkStart w:id="22" w:name="_Toc84834126"/>
      <w:r>
        <w:t xml:space="preserve">List &amp; Label </w:t>
      </w:r>
      <w:r w:rsidRPr="004F46E4">
        <w:t xml:space="preserve">Library </w:t>
      </w:r>
      <w:r>
        <w:t>12</w:t>
      </w:r>
      <w:bookmarkEnd w:id="22"/>
    </w:p>
    <w:p w14:paraId="610BE777" w14:textId="77777777" w:rsidR="0063460B" w:rsidRDefault="0063460B" w:rsidP="0063460B">
      <w:pPr>
        <w:rPr>
          <w:lang w:val="en-US"/>
        </w:rPr>
      </w:pPr>
      <w:r w:rsidRPr="00FC0B43">
        <w:rPr>
          <w:lang w:val="en-US"/>
        </w:rPr>
        <w:t xml:space="preserve">The LLGetUsedIdentifiers </w:t>
      </w:r>
      <w:r>
        <w:rPr>
          <w:lang w:val="en-US"/>
        </w:rPr>
        <w:t>f</w:t>
      </w:r>
      <w:r w:rsidRPr="00FC0B43">
        <w:rPr>
          <w:lang w:val="en-US"/>
        </w:rPr>
        <w:t xml:space="preserve">unction is now used to improve the </w:t>
      </w:r>
      <w:r>
        <w:rPr>
          <w:lang w:val="en-US"/>
        </w:rPr>
        <w:t>p</w:t>
      </w:r>
      <w:r w:rsidRPr="00FC0B43">
        <w:rPr>
          <w:lang w:val="en-US"/>
        </w:rPr>
        <w:t xml:space="preserve">erformance of larger </w:t>
      </w:r>
      <w:r>
        <w:rPr>
          <w:lang w:val="en-US"/>
        </w:rPr>
        <w:t>p</w:t>
      </w:r>
      <w:r w:rsidRPr="00FC0B43">
        <w:rPr>
          <w:lang w:val="en-US"/>
        </w:rPr>
        <w:t xml:space="preserve">rojects. </w:t>
      </w:r>
      <w:r w:rsidRPr="002E541E">
        <w:rPr>
          <w:lang w:val="en-US"/>
        </w:rPr>
        <w:t>Every</w:t>
      </w:r>
      <w:r>
        <w:rPr>
          <w:lang w:val="en-US"/>
        </w:rPr>
        <w:t xml:space="preserve"> time a print starts the DoFillUsedIdentifiers method is called to set the property psUsedIdentifiers with a semicolon separated list of all actually used fields, variables and user-variables. If you have declared a database with i.E. 160 fields and only one field from this database is used in the project this will drastically improve the performance of your report since it is no longer necessary to define 159 fields that are not used in the report. Since the LLGetUsedIdentifiers function may take some time on large projects you can also override the DoFillUsedIdentifiers method to save the used identifiers in your database if you detect a change in the layout of the project file (using a timestamp of the file or something else). Otherwise set the psUsedIdentifiers property to the same value that it had the time of the last save of the project file. If you have a real large project this would improve the loading time of a project. </w:t>
      </w:r>
    </w:p>
    <w:p w14:paraId="20BBAAEE" w14:textId="77777777" w:rsidR="0063460B" w:rsidRDefault="0063460B" w:rsidP="0063460B">
      <w:pPr>
        <w:pStyle w:val="berschrift2"/>
        <w:rPr>
          <w:rFonts w:cs="Arial"/>
        </w:rPr>
      </w:pPr>
      <w:bookmarkStart w:id="23" w:name="_Toc84834127"/>
      <w:r>
        <w:t xml:space="preserve">List &amp; Label </w:t>
      </w:r>
      <w:r w:rsidRPr="004F46E4">
        <w:t xml:space="preserve">Library </w:t>
      </w:r>
      <w:r>
        <w:t>11</w:t>
      </w:r>
      <w:bookmarkEnd w:id="23"/>
    </w:p>
    <w:p w14:paraId="5A99391C" w14:textId="77777777" w:rsidR="00FC3DA0" w:rsidRPr="00CD66EE" w:rsidRDefault="0063460B" w:rsidP="0063460B">
      <w:pPr>
        <w:pStyle w:val="AufzhlungTexteingerckt"/>
        <w:rPr>
          <w:lang w:val="en-US"/>
        </w:rPr>
      </w:pPr>
      <w:r w:rsidRPr="002E541E">
        <w:rPr>
          <w:lang w:val="en-US"/>
        </w:rPr>
        <w:t>New class cListLabelReport. The class is completely based on the original cListLabelWrapper class and supports all functionality of the original class. Compared to the old class there are several advantages:</w:t>
      </w:r>
      <w:r w:rsidRPr="002E541E">
        <w:rPr>
          <w:lang w:val="en-US"/>
        </w:rPr>
        <w:br/>
      </w:r>
      <w:r w:rsidRPr="002E541E">
        <w:rPr>
          <w:lang w:val="en-US"/>
        </w:rPr>
        <w:br/>
        <w:t>- The new List &amp; Label table structures are implemented</w:t>
      </w:r>
      <w:r w:rsidRPr="002E541E">
        <w:rPr>
          <w:lang w:val="en-US"/>
        </w:rPr>
        <w:br/>
      </w:r>
      <w:r w:rsidRPr="002E541E">
        <w:rPr>
          <w:lang w:val="en-US"/>
        </w:rPr>
        <w:br/>
        <w:t xml:space="preserve">- You no longer need to define your </w:t>
      </w:r>
      <w:r>
        <w:rPr>
          <w:lang w:val="en-US"/>
        </w:rPr>
        <w:t>d</w:t>
      </w:r>
      <w:r w:rsidRPr="002E541E">
        <w:rPr>
          <w:lang w:val="en-US"/>
        </w:rPr>
        <w:t xml:space="preserve">atabase </w:t>
      </w:r>
      <w:r>
        <w:rPr>
          <w:lang w:val="en-US"/>
        </w:rPr>
        <w:t>f</w:t>
      </w:r>
      <w:r w:rsidRPr="002E541E">
        <w:rPr>
          <w:lang w:val="en-US"/>
        </w:rPr>
        <w:t xml:space="preserve">iles yourself. As long as you forward the DefineAllFields </w:t>
      </w:r>
      <w:r>
        <w:rPr>
          <w:lang w:val="en-US"/>
        </w:rPr>
        <w:t>m</w:t>
      </w:r>
      <w:r w:rsidRPr="002E541E">
        <w:rPr>
          <w:lang w:val="en-US"/>
        </w:rPr>
        <w:t xml:space="preserve">essage all DataDictionaries that you have defined into the ReportView are automatically defined within List &amp; Label. For </w:t>
      </w:r>
      <w:r>
        <w:rPr>
          <w:lang w:val="en-US"/>
        </w:rPr>
        <w:t>l</w:t>
      </w:r>
      <w:r w:rsidRPr="002E541E">
        <w:rPr>
          <w:lang w:val="en-US"/>
        </w:rPr>
        <w:t>ist</w:t>
      </w:r>
      <w:r>
        <w:rPr>
          <w:lang w:val="en-US"/>
        </w:rPr>
        <w:t xml:space="preserve"> p</w:t>
      </w:r>
      <w:r w:rsidRPr="002E541E">
        <w:rPr>
          <w:lang w:val="en-US"/>
        </w:rPr>
        <w:t xml:space="preserve">rojects all </w:t>
      </w:r>
      <w:r>
        <w:rPr>
          <w:lang w:val="en-US"/>
        </w:rPr>
        <w:t>p</w:t>
      </w:r>
      <w:r w:rsidRPr="002E541E">
        <w:rPr>
          <w:lang w:val="en-US"/>
        </w:rPr>
        <w:t>arent/</w:t>
      </w:r>
      <w:r>
        <w:rPr>
          <w:lang w:val="en-US"/>
        </w:rPr>
        <w:t>c</w:t>
      </w:r>
      <w:r w:rsidRPr="002E541E">
        <w:rPr>
          <w:lang w:val="en-US"/>
        </w:rPr>
        <w:t xml:space="preserve">hild </w:t>
      </w:r>
      <w:r>
        <w:rPr>
          <w:lang w:val="en-US"/>
        </w:rPr>
        <w:t>s</w:t>
      </w:r>
      <w:r w:rsidRPr="002E541E">
        <w:rPr>
          <w:lang w:val="en-US"/>
        </w:rPr>
        <w:t xml:space="preserve">tructures and possible </w:t>
      </w:r>
      <w:r>
        <w:rPr>
          <w:lang w:val="en-US"/>
        </w:rPr>
        <w:t>s</w:t>
      </w:r>
      <w:r w:rsidRPr="002E541E">
        <w:rPr>
          <w:lang w:val="en-US"/>
        </w:rPr>
        <w:t>ort</w:t>
      </w:r>
      <w:r>
        <w:rPr>
          <w:lang w:val="en-US"/>
        </w:rPr>
        <w:t xml:space="preserve"> o</w:t>
      </w:r>
      <w:r w:rsidRPr="002E541E">
        <w:rPr>
          <w:lang w:val="en-US"/>
        </w:rPr>
        <w:t>rders are also automatically defined.</w:t>
      </w:r>
      <w:r w:rsidRPr="002E541E">
        <w:rPr>
          <w:lang w:val="en-US"/>
        </w:rPr>
        <w:br/>
      </w:r>
      <w:r w:rsidRPr="002E541E">
        <w:rPr>
          <w:lang w:val="en-US"/>
        </w:rPr>
        <w:lastRenderedPageBreak/>
        <w:br/>
        <w:t xml:space="preserve">If you don't forward the DefineAllFields </w:t>
      </w:r>
      <w:r>
        <w:rPr>
          <w:lang w:val="en-US"/>
        </w:rPr>
        <w:t>m</w:t>
      </w:r>
      <w:r w:rsidRPr="002E541E">
        <w:rPr>
          <w:lang w:val="en-US"/>
        </w:rPr>
        <w:t xml:space="preserve">essage the new class behavior is the same as in the old cListLabelWrapper </w:t>
      </w:r>
      <w:r>
        <w:rPr>
          <w:lang w:val="en-US"/>
        </w:rPr>
        <w:t>c</w:t>
      </w:r>
      <w:r w:rsidRPr="002E541E">
        <w:rPr>
          <w:lang w:val="en-US"/>
        </w:rPr>
        <w:t>lass.</w:t>
      </w:r>
      <w:r w:rsidRPr="002E541E">
        <w:rPr>
          <w:lang w:val="en-US"/>
        </w:rPr>
        <w:br/>
      </w:r>
      <w:r w:rsidRPr="002E541E">
        <w:rPr>
          <w:lang w:val="en-US"/>
        </w:rPr>
        <w:br/>
      </w:r>
      <w:r>
        <w:rPr>
          <w:lang w:val="en-US"/>
        </w:rPr>
        <w:t>-</w:t>
      </w:r>
      <w:r w:rsidRPr="002E541E">
        <w:rPr>
          <w:lang w:val="en-US"/>
        </w:rPr>
        <w:t xml:space="preserve"> For </w:t>
      </w:r>
      <w:r>
        <w:rPr>
          <w:lang w:val="en-US"/>
        </w:rPr>
        <w:t>l</w:t>
      </w:r>
      <w:r w:rsidRPr="002E541E">
        <w:rPr>
          <w:lang w:val="en-US"/>
        </w:rPr>
        <w:t>ist</w:t>
      </w:r>
      <w:r>
        <w:rPr>
          <w:lang w:val="en-US"/>
        </w:rPr>
        <w:t xml:space="preserve"> p</w:t>
      </w:r>
      <w:r w:rsidRPr="002E541E">
        <w:rPr>
          <w:lang w:val="en-US"/>
        </w:rPr>
        <w:t xml:space="preserve">rojects, you can run your report with a single line of </w:t>
      </w:r>
      <w:r>
        <w:rPr>
          <w:lang w:val="en-US"/>
        </w:rPr>
        <w:t>c</w:t>
      </w:r>
      <w:r w:rsidRPr="002E541E">
        <w:rPr>
          <w:lang w:val="en-US"/>
        </w:rPr>
        <w:t xml:space="preserve">ode. The complete Report-Loop, all </w:t>
      </w:r>
      <w:r>
        <w:rPr>
          <w:lang w:val="en-US"/>
        </w:rPr>
        <w:t>d</w:t>
      </w:r>
      <w:r w:rsidRPr="002E541E">
        <w:rPr>
          <w:lang w:val="en-US"/>
        </w:rPr>
        <w:t xml:space="preserve">atabase </w:t>
      </w:r>
      <w:r>
        <w:rPr>
          <w:lang w:val="en-US"/>
        </w:rPr>
        <w:t>f</w:t>
      </w:r>
      <w:r w:rsidRPr="002E541E">
        <w:rPr>
          <w:lang w:val="en-US"/>
        </w:rPr>
        <w:t xml:space="preserve">indings and all the </w:t>
      </w:r>
      <w:r>
        <w:rPr>
          <w:lang w:val="en-US"/>
        </w:rPr>
        <w:t>r</w:t>
      </w:r>
      <w:r w:rsidRPr="002E541E">
        <w:rPr>
          <w:lang w:val="en-US"/>
        </w:rPr>
        <w:t xml:space="preserve">eporting </w:t>
      </w:r>
      <w:r>
        <w:rPr>
          <w:lang w:val="en-US"/>
        </w:rPr>
        <w:t>l</w:t>
      </w:r>
      <w:r w:rsidRPr="002E541E">
        <w:rPr>
          <w:lang w:val="en-US"/>
        </w:rPr>
        <w:t xml:space="preserve">ogic is encapsulated in the </w:t>
      </w:r>
      <w:r>
        <w:rPr>
          <w:lang w:val="en-US"/>
        </w:rPr>
        <w:t>c</w:t>
      </w:r>
      <w:r w:rsidRPr="002E541E">
        <w:rPr>
          <w:lang w:val="en-US"/>
        </w:rPr>
        <w:t xml:space="preserve">lass. This was done for easier using of the new </w:t>
      </w:r>
      <w:r>
        <w:rPr>
          <w:lang w:val="en-US"/>
        </w:rPr>
        <w:t>t</w:t>
      </w:r>
      <w:r w:rsidRPr="002E541E">
        <w:rPr>
          <w:lang w:val="en-US"/>
        </w:rPr>
        <w:t xml:space="preserve">able </w:t>
      </w:r>
      <w:r>
        <w:rPr>
          <w:lang w:val="en-US"/>
        </w:rPr>
        <w:t>s</w:t>
      </w:r>
      <w:r w:rsidRPr="002E541E">
        <w:rPr>
          <w:lang w:val="en-US"/>
        </w:rPr>
        <w:t xml:space="preserve">tructures of List &amp; Label 14. You just have to start the </w:t>
      </w:r>
      <w:r>
        <w:rPr>
          <w:lang w:val="en-US"/>
        </w:rPr>
        <w:t>p</w:t>
      </w:r>
      <w:r w:rsidRPr="002E541E">
        <w:rPr>
          <w:lang w:val="en-US"/>
        </w:rPr>
        <w:t>rint</w:t>
      </w:r>
      <w:r>
        <w:rPr>
          <w:lang w:val="en-US"/>
        </w:rPr>
        <w:t xml:space="preserve"> j</w:t>
      </w:r>
      <w:r w:rsidRPr="002E541E">
        <w:rPr>
          <w:lang w:val="en-US"/>
        </w:rPr>
        <w:t xml:space="preserve">ob, let the </w:t>
      </w:r>
      <w:r>
        <w:rPr>
          <w:lang w:val="en-US"/>
        </w:rPr>
        <w:t>u</w:t>
      </w:r>
      <w:r w:rsidRPr="002E541E">
        <w:rPr>
          <w:lang w:val="en-US"/>
        </w:rPr>
        <w:t xml:space="preserve">ser select the needed </w:t>
      </w:r>
      <w:r>
        <w:rPr>
          <w:lang w:val="en-US"/>
        </w:rPr>
        <w:t>l</w:t>
      </w:r>
      <w:r w:rsidRPr="002E541E">
        <w:rPr>
          <w:lang w:val="en-US"/>
        </w:rPr>
        <w:t>ayout</w:t>
      </w:r>
      <w:r>
        <w:rPr>
          <w:lang w:val="en-US"/>
        </w:rPr>
        <w:t xml:space="preserve"> f</w:t>
      </w:r>
      <w:r w:rsidRPr="002E541E">
        <w:rPr>
          <w:lang w:val="en-US"/>
        </w:rPr>
        <w:t xml:space="preserve">ile and the </w:t>
      </w:r>
      <w:r>
        <w:rPr>
          <w:lang w:val="en-US"/>
        </w:rPr>
        <w:t>p</w:t>
      </w:r>
      <w:r w:rsidRPr="002E541E">
        <w:rPr>
          <w:lang w:val="en-US"/>
        </w:rPr>
        <w:t>rinting</w:t>
      </w:r>
      <w:r>
        <w:rPr>
          <w:lang w:val="en-US"/>
        </w:rPr>
        <w:t xml:space="preserve"> o</w:t>
      </w:r>
      <w:r w:rsidRPr="002E541E">
        <w:rPr>
          <w:lang w:val="en-US"/>
        </w:rPr>
        <w:t xml:space="preserve">ptions, set the appropriate </w:t>
      </w:r>
      <w:r>
        <w:rPr>
          <w:lang w:val="en-US"/>
        </w:rPr>
        <w:t>c</w:t>
      </w:r>
      <w:r w:rsidRPr="002E541E">
        <w:rPr>
          <w:lang w:val="en-US"/>
        </w:rPr>
        <w:t xml:space="preserve">onstraints in your DataDictionaries and start the </w:t>
      </w:r>
      <w:r>
        <w:rPr>
          <w:lang w:val="en-US"/>
        </w:rPr>
        <w:t>r</w:t>
      </w:r>
      <w:r w:rsidRPr="002E541E">
        <w:rPr>
          <w:lang w:val="en-US"/>
        </w:rPr>
        <w:t xml:space="preserve">eport. You don't have to take care about </w:t>
      </w:r>
      <w:r>
        <w:rPr>
          <w:lang w:val="en-US"/>
        </w:rPr>
        <w:t>s</w:t>
      </w:r>
      <w:r w:rsidRPr="002E541E">
        <w:rPr>
          <w:lang w:val="en-US"/>
        </w:rPr>
        <w:t>ub</w:t>
      </w:r>
      <w:r>
        <w:rPr>
          <w:lang w:val="en-US"/>
        </w:rPr>
        <w:t xml:space="preserve"> t</w:t>
      </w:r>
      <w:r w:rsidRPr="002E541E">
        <w:rPr>
          <w:lang w:val="en-US"/>
        </w:rPr>
        <w:t xml:space="preserve">ables, appended </w:t>
      </w:r>
      <w:r>
        <w:rPr>
          <w:lang w:val="en-US"/>
        </w:rPr>
        <w:t>t</w:t>
      </w:r>
      <w:r w:rsidRPr="002E541E">
        <w:rPr>
          <w:lang w:val="en-US"/>
        </w:rPr>
        <w:t xml:space="preserve">ables, </w:t>
      </w:r>
      <w:r>
        <w:rPr>
          <w:lang w:val="en-US"/>
        </w:rPr>
        <w:t>t</w:t>
      </w:r>
      <w:r w:rsidRPr="002E541E">
        <w:rPr>
          <w:lang w:val="en-US"/>
        </w:rPr>
        <w:t xml:space="preserve">able </w:t>
      </w:r>
      <w:r>
        <w:rPr>
          <w:lang w:val="en-US"/>
        </w:rPr>
        <w:t>l</w:t>
      </w:r>
      <w:r w:rsidRPr="002E541E">
        <w:rPr>
          <w:lang w:val="en-US"/>
        </w:rPr>
        <w:t xml:space="preserve">evels and even the </w:t>
      </w:r>
      <w:r>
        <w:rPr>
          <w:lang w:val="en-US"/>
        </w:rPr>
        <w:t>s</w:t>
      </w:r>
      <w:r w:rsidRPr="002E541E">
        <w:rPr>
          <w:lang w:val="en-US"/>
        </w:rPr>
        <w:t>ort</w:t>
      </w:r>
      <w:r>
        <w:rPr>
          <w:lang w:val="en-US"/>
        </w:rPr>
        <w:t xml:space="preserve"> o</w:t>
      </w:r>
      <w:r w:rsidRPr="002E541E">
        <w:rPr>
          <w:lang w:val="en-US"/>
        </w:rPr>
        <w:t xml:space="preserve">rder. You can use several </w:t>
      </w:r>
      <w:r>
        <w:rPr>
          <w:lang w:val="en-US"/>
        </w:rPr>
        <w:t>n</w:t>
      </w:r>
      <w:r w:rsidRPr="002E541E">
        <w:rPr>
          <w:lang w:val="en-US"/>
        </w:rPr>
        <w:t xml:space="preserve">otifications to add additional </w:t>
      </w:r>
      <w:r>
        <w:rPr>
          <w:lang w:val="en-US"/>
        </w:rPr>
        <w:t>f</w:t>
      </w:r>
      <w:r w:rsidRPr="002E541E">
        <w:rPr>
          <w:lang w:val="en-US"/>
        </w:rPr>
        <w:t>unctionality during the report</w:t>
      </w:r>
      <w:r>
        <w:rPr>
          <w:lang w:val="en-US"/>
        </w:rPr>
        <w:t>.</w:t>
      </w:r>
    </w:p>
    <w:p w14:paraId="4330E068" w14:textId="77777777" w:rsidR="008A371F" w:rsidRPr="00CD66EE" w:rsidRDefault="008A371F" w:rsidP="00B42750">
      <w:pPr>
        <w:pStyle w:val="Text"/>
        <w:rPr>
          <w:lang w:val="en-US"/>
        </w:rPr>
      </w:pPr>
    </w:p>
    <w:p w14:paraId="451DCB93" w14:textId="77777777" w:rsidR="00B42750" w:rsidRPr="00CD66EE" w:rsidRDefault="00B42750" w:rsidP="00B42750">
      <w:pPr>
        <w:pStyle w:val="Text"/>
        <w:rPr>
          <w:lang w:val="en-US"/>
        </w:rPr>
      </w:pPr>
    </w:p>
    <w:p w14:paraId="23179F6B" w14:textId="77777777" w:rsidR="008A371F" w:rsidRPr="00CD66EE" w:rsidRDefault="008A371F" w:rsidP="00B42750">
      <w:pPr>
        <w:rPr>
          <w:lang w:val="en-US"/>
        </w:rPr>
        <w:sectPr w:rsidR="008A371F" w:rsidRPr="00CD66EE" w:rsidSect="007F0621">
          <w:pgSz w:w="11910" w:h="16840"/>
          <w:pgMar w:top="2835" w:right="1134" w:bottom="278" w:left="1418" w:header="720" w:footer="1270" w:gutter="0"/>
          <w:cols w:space="720"/>
        </w:sectPr>
      </w:pPr>
    </w:p>
    <w:p w14:paraId="5C4B9D9E" w14:textId="77777777" w:rsidR="008A371F" w:rsidRPr="00CD66EE" w:rsidRDefault="0027628E" w:rsidP="007E2773">
      <w:pPr>
        <w:rPr>
          <w:lang w:val="en-US"/>
        </w:rPr>
      </w:pPr>
      <w:r w:rsidRPr="00CD66EE">
        <w:rPr>
          <w:noProof/>
          <w:lang w:val="en-US" w:eastAsia="de-DE"/>
        </w:rPr>
        <w:lastRenderedPageBreak/>
        <mc:AlternateContent>
          <mc:Choice Requires="wps">
            <w:drawing>
              <wp:anchor distT="0" distB="0" distL="114300" distR="114300" simplePos="0" relativeHeight="503310704" behindDoc="1" locked="0" layoutInCell="1" allowOverlap="1" wp14:anchorId="46D9B2B4" wp14:editId="28A981CD">
                <wp:simplePos x="0" y="0"/>
                <wp:positionH relativeFrom="page">
                  <wp:posOffset>0</wp:posOffset>
                </wp:positionH>
                <wp:positionV relativeFrom="page">
                  <wp:posOffset>0</wp:posOffset>
                </wp:positionV>
                <wp:extent cx="7560310" cy="10692130"/>
                <wp:effectExtent l="0" t="0" r="2540" b="44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6D6E7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73315" id="Rectangle 2" o:spid="_x0000_s1026" style="position:absolute;margin-left:0;margin-top:0;width:595.3pt;height:841.9pt;z-index:-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" fillcolor="#6d6e71" stroked="f">
                <w10:wrap anchorx="page" anchory="page"/>
              </v:rect>
            </w:pict>
          </mc:Fallback>
        </mc:AlternateContent>
      </w:r>
    </w:p>
    <w:p w14:paraId="5BEA96C1" w14:textId="77777777" w:rsidR="008A371F" w:rsidRPr="00CD66EE" w:rsidRDefault="008A371F" w:rsidP="007E2773">
      <w:pPr>
        <w:rPr>
          <w:lang w:val="en-US"/>
        </w:rPr>
      </w:pPr>
    </w:p>
    <w:p w14:paraId="51A65A94" w14:textId="77777777" w:rsidR="008A371F" w:rsidRPr="00CD66EE" w:rsidRDefault="008A371F" w:rsidP="007E2773">
      <w:pPr>
        <w:rPr>
          <w:lang w:val="en-US"/>
        </w:rPr>
      </w:pPr>
    </w:p>
    <w:p w14:paraId="75EDD241" w14:textId="77777777" w:rsidR="008A371F" w:rsidRPr="00CD66EE" w:rsidRDefault="008A371F" w:rsidP="007E2773">
      <w:pPr>
        <w:rPr>
          <w:lang w:val="en-US"/>
        </w:rPr>
      </w:pPr>
    </w:p>
    <w:p w14:paraId="3FA7F66F" w14:textId="77777777" w:rsidR="008A371F" w:rsidRPr="00CD66EE" w:rsidRDefault="008A371F" w:rsidP="007E2773">
      <w:pPr>
        <w:rPr>
          <w:lang w:val="en-US"/>
        </w:rPr>
      </w:pPr>
    </w:p>
    <w:p w14:paraId="29A5CCAE" w14:textId="77777777" w:rsidR="008A371F" w:rsidRPr="00CD66EE" w:rsidRDefault="008A371F" w:rsidP="007E2773">
      <w:pPr>
        <w:rPr>
          <w:lang w:val="en-US"/>
        </w:rPr>
      </w:pPr>
    </w:p>
    <w:p w14:paraId="58A9E635" w14:textId="77777777" w:rsidR="008A371F" w:rsidRPr="00CD66EE" w:rsidRDefault="008A371F" w:rsidP="007E2773">
      <w:pPr>
        <w:rPr>
          <w:lang w:val="en-US"/>
        </w:rPr>
      </w:pPr>
    </w:p>
    <w:p w14:paraId="08F16589" w14:textId="77777777" w:rsidR="008A371F" w:rsidRPr="00CD66EE" w:rsidRDefault="008A371F" w:rsidP="007E2773">
      <w:pPr>
        <w:rPr>
          <w:lang w:val="en-US"/>
        </w:rPr>
      </w:pPr>
    </w:p>
    <w:p w14:paraId="2FD0E9EC" w14:textId="77777777" w:rsidR="008A371F" w:rsidRPr="00CD66EE" w:rsidRDefault="008A371F" w:rsidP="007E2773">
      <w:pPr>
        <w:rPr>
          <w:lang w:val="en-US"/>
        </w:rPr>
      </w:pPr>
    </w:p>
    <w:p w14:paraId="7CAAE290" w14:textId="77777777" w:rsidR="008A371F" w:rsidRPr="00CD66EE" w:rsidRDefault="008A371F" w:rsidP="007E2773">
      <w:pPr>
        <w:rPr>
          <w:lang w:val="en-US"/>
        </w:rPr>
      </w:pPr>
    </w:p>
    <w:p w14:paraId="42C2BABA" w14:textId="77777777" w:rsidR="008A371F" w:rsidRPr="00CD66EE" w:rsidRDefault="008A371F" w:rsidP="007E2773">
      <w:pPr>
        <w:rPr>
          <w:lang w:val="en-US"/>
        </w:rPr>
      </w:pPr>
    </w:p>
    <w:p w14:paraId="43825AB2" w14:textId="77777777" w:rsidR="008A371F" w:rsidRPr="00CD66EE" w:rsidRDefault="008A371F" w:rsidP="007E2773">
      <w:pPr>
        <w:rPr>
          <w:lang w:val="en-US"/>
        </w:rPr>
      </w:pPr>
    </w:p>
    <w:p w14:paraId="7ADE326E" w14:textId="77777777" w:rsidR="008A371F" w:rsidRPr="00CD66EE" w:rsidRDefault="008A371F" w:rsidP="007E2773">
      <w:pPr>
        <w:rPr>
          <w:lang w:val="en-US"/>
        </w:rPr>
      </w:pPr>
    </w:p>
    <w:p w14:paraId="3941A903" w14:textId="77777777" w:rsidR="008A371F" w:rsidRPr="00CD66EE" w:rsidRDefault="008A371F" w:rsidP="007E2773">
      <w:pPr>
        <w:rPr>
          <w:lang w:val="en-US"/>
        </w:rPr>
      </w:pPr>
    </w:p>
    <w:p w14:paraId="26FDA618" w14:textId="77777777" w:rsidR="008A371F" w:rsidRPr="00CD66EE" w:rsidRDefault="008A371F" w:rsidP="007E2773">
      <w:pPr>
        <w:rPr>
          <w:lang w:val="en-US"/>
        </w:rPr>
      </w:pPr>
    </w:p>
    <w:p w14:paraId="6BD99D90" w14:textId="77777777" w:rsidR="008A371F" w:rsidRPr="00CD66EE" w:rsidRDefault="008A371F" w:rsidP="007E2773">
      <w:pPr>
        <w:rPr>
          <w:lang w:val="en-US"/>
        </w:rPr>
      </w:pPr>
    </w:p>
    <w:p w14:paraId="167E9C05" w14:textId="77777777" w:rsidR="008A371F" w:rsidRPr="00CD66EE" w:rsidRDefault="008A371F" w:rsidP="007E2773">
      <w:pPr>
        <w:rPr>
          <w:lang w:val="en-US"/>
        </w:rPr>
      </w:pPr>
    </w:p>
    <w:p w14:paraId="1234254A" w14:textId="77777777" w:rsidR="008A371F" w:rsidRPr="00CD66EE" w:rsidRDefault="008A371F" w:rsidP="007E2773">
      <w:pPr>
        <w:rPr>
          <w:lang w:val="en-US"/>
        </w:rPr>
      </w:pPr>
    </w:p>
    <w:p w14:paraId="75874792" w14:textId="77777777" w:rsidR="008A371F" w:rsidRPr="00CD66EE" w:rsidRDefault="008A371F" w:rsidP="007E2773">
      <w:pPr>
        <w:rPr>
          <w:lang w:val="en-US"/>
        </w:rPr>
      </w:pPr>
    </w:p>
    <w:p w14:paraId="61D19503" w14:textId="77777777" w:rsidR="008A371F" w:rsidRPr="00CD66EE" w:rsidRDefault="008A371F" w:rsidP="007E2773">
      <w:pPr>
        <w:rPr>
          <w:lang w:val="en-US"/>
        </w:rPr>
      </w:pPr>
    </w:p>
    <w:p w14:paraId="404E805D" w14:textId="77777777" w:rsidR="008A371F" w:rsidRPr="00CD66EE" w:rsidRDefault="008A371F" w:rsidP="007E2773">
      <w:pPr>
        <w:rPr>
          <w:lang w:val="en-US"/>
        </w:rPr>
      </w:pPr>
    </w:p>
    <w:p w14:paraId="1E9F3552" w14:textId="77777777" w:rsidR="008A371F" w:rsidRPr="00CD66EE" w:rsidRDefault="008A371F" w:rsidP="007E2773">
      <w:pPr>
        <w:tabs>
          <w:tab w:val="left" w:pos="2277"/>
        </w:tabs>
        <w:rPr>
          <w:lang w:val="en-US"/>
        </w:rPr>
      </w:pPr>
    </w:p>
    <w:p w14:paraId="5CCD53D8" w14:textId="77777777" w:rsidR="008A371F" w:rsidRPr="00CD66EE" w:rsidRDefault="008A371F" w:rsidP="007E2773">
      <w:pPr>
        <w:rPr>
          <w:lang w:val="en-US"/>
        </w:rPr>
      </w:pPr>
    </w:p>
    <w:p w14:paraId="4C166321" w14:textId="77777777" w:rsidR="008A371F" w:rsidRPr="00CD66EE" w:rsidRDefault="008A371F" w:rsidP="007E2773">
      <w:pPr>
        <w:rPr>
          <w:lang w:val="en-US"/>
        </w:rPr>
      </w:pPr>
    </w:p>
    <w:p w14:paraId="11E5C4C7" w14:textId="77777777" w:rsidR="008A371F" w:rsidRPr="00CD66EE" w:rsidRDefault="008A371F" w:rsidP="007E2773">
      <w:pPr>
        <w:rPr>
          <w:lang w:val="en-US"/>
        </w:rPr>
      </w:pPr>
    </w:p>
    <w:p w14:paraId="36BACD53" w14:textId="77777777" w:rsidR="008A371F" w:rsidRPr="00CD66EE" w:rsidRDefault="008A371F" w:rsidP="007E2773">
      <w:pPr>
        <w:rPr>
          <w:lang w:val="en-US"/>
        </w:rPr>
      </w:pPr>
    </w:p>
    <w:p w14:paraId="3763CA7C" w14:textId="77777777" w:rsidR="008A371F" w:rsidRPr="00CD66EE" w:rsidRDefault="008A371F" w:rsidP="007E2773">
      <w:pPr>
        <w:rPr>
          <w:lang w:val="en-US"/>
        </w:rPr>
      </w:pPr>
    </w:p>
    <w:p w14:paraId="0A5BCF04" w14:textId="77777777" w:rsidR="008A371F" w:rsidRPr="00CD66EE" w:rsidRDefault="008A371F" w:rsidP="007E2773">
      <w:pPr>
        <w:rPr>
          <w:lang w:val="en-US"/>
        </w:rPr>
      </w:pPr>
    </w:p>
    <w:p w14:paraId="7F21895E" w14:textId="77777777" w:rsidR="008A371F" w:rsidRPr="00CD66EE" w:rsidRDefault="008A371F" w:rsidP="007E2773">
      <w:pPr>
        <w:rPr>
          <w:lang w:val="en-US"/>
        </w:rPr>
      </w:pPr>
    </w:p>
    <w:p w14:paraId="449FCED6" w14:textId="77777777" w:rsidR="008A371F" w:rsidRPr="00CD66EE" w:rsidRDefault="008A371F" w:rsidP="007E2773">
      <w:pPr>
        <w:rPr>
          <w:lang w:val="en-US"/>
        </w:rPr>
      </w:pPr>
    </w:p>
    <w:p w14:paraId="41CED2F7" w14:textId="77777777" w:rsidR="008A371F" w:rsidRPr="00CD66EE" w:rsidRDefault="008A371F" w:rsidP="007E2773">
      <w:pPr>
        <w:rPr>
          <w:lang w:val="en-US"/>
        </w:rPr>
      </w:pPr>
    </w:p>
    <w:p w14:paraId="368024CC" w14:textId="77777777" w:rsidR="008A371F" w:rsidRPr="00CD66EE" w:rsidRDefault="008A371F" w:rsidP="007E2773">
      <w:pPr>
        <w:rPr>
          <w:lang w:val="en-US"/>
        </w:rPr>
      </w:pPr>
    </w:p>
    <w:p w14:paraId="6D10827E" w14:textId="77777777" w:rsidR="008A371F" w:rsidRPr="00CD66EE" w:rsidRDefault="008A371F" w:rsidP="007E2773">
      <w:pPr>
        <w:rPr>
          <w:lang w:val="en-US"/>
        </w:rPr>
      </w:pPr>
    </w:p>
    <w:p w14:paraId="2D6B1A8E" w14:textId="77777777" w:rsidR="008A371F" w:rsidRPr="00CD66EE" w:rsidRDefault="008A371F" w:rsidP="007E2773">
      <w:pPr>
        <w:rPr>
          <w:lang w:val="en-US"/>
        </w:rPr>
      </w:pPr>
    </w:p>
    <w:p w14:paraId="00E679F4" w14:textId="77777777" w:rsidR="008A371F" w:rsidRPr="00CD66EE" w:rsidRDefault="008A371F" w:rsidP="007E2773">
      <w:pPr>
        <w:rPr>
          <w:lang w:val="en-US"/>
        </w:rPr>
      </w:pPr>
    </w:p>
    <w:p w14:paraId="24E13A3E" w14:textId="77777777" w:rsidR="008A371F" w:rsidRPr="00CD66EE" w:rsidRDefault="008A371F" w:rsidP="007E2773">
      <w:pPr>
        <w:rPr>
          <w:lang w:val="en-US"/>
        </w:rPr>
      </w:pPr>
    </w:p>
    <w:p w14:paraId="6F8423A1" w14:textId="77777777" w:rsidR="008A371F" w:rsidRPr="00CD66EE" w:rsidRDefault="008A371F" w:rsidP="007E2773">
      <w:pPr>
        <w:rPr>
          <w:lang w:val="en-US"/>
        </w:rPr>
      </w:pPr>
    </w:p>
    <w:p w14:paraId="3B57CB4A" w14:textId="77777777" w:rsidR="008A371F" w:rsidRPr="00CD66EE" w:rsidRDefault="008A371F" w:rsidP="007E2773">
      <w:pPr>
        <w:rPr>
          <w:lang w:val="en-US"/>
        </w:rPr>
      </w:pPr>
    </w:p>
    <w:p w14:paraId="321EB86A" w14:textId="77777777" w:rsidR="008A371F" w:rsidRPr="00CD66EE" w:rsidRDefault="008A371F" w:rsidP="007E2773">
      <w:pPr>
        <w:rPr>
          <w:lang w:val="en-US"/>
        </w:rPr>
      </w:pPr>
    </w:p>
    <w:p w14:paraId="5F958EE0" w14:textId="77777777" w:rsidR="008A371F" w:rsidRPr="00CD66EE" w:rsidRDefault="008A371F" w:rsidP="007E2773">
      <w:pPr>
        <w:rPr>
          <w:lang w:val="en-US"/>
        </w:rPr>
      </w:pPr>
    </w:p>
    <w:p w14:paraId="07971573" w14:textId="77777777" w:rsidR="008A371F" w:rsidRPr="00CD66EE" w:rsidRDefault="008A371F" w:rsidP="007E2773">
      <w:pPr>
        <w:rPr>
          <w:lang w:val="en-US"/>
        </w:rPr>
      </w:pPr>
    </w:p>
    <w:p w14:paraId="4A1E89BC" w14:textId="77777777" w:rsidR="008A371F" w:rsidRPr="00CD66EE" w:rsidRDefault="008A371F" w:rsidP="007E2773">
      <w:pPr>
        <w:rPr>
          <w:lang w:val="en-US"/>
        </w:rPr>
      </w:pPr>
    </w:p>
    <w:p w14:paraId="1096CA8A" w14:textId="77777777" w:rsidR="008A371F" w:rsidRPr="00CD66EE" w:rsidRDefault="008A371F" w:rsidP="007E2773">
      <w:pPr>
        <w:rPr>
          <w:lang w:val="en-US"/>
        </w:rPr>
      </w:pPr>
    </w:p>
    <w:p w14:paraId="03E4D06D" w14:textId="77777777" w:rsidR="008A371F" w:rsidRPr="00CD66EE" w:rsidRDefault="008A371F" w:rsidP="007E2773">
      <w:pPr>
        <w:rPr>
          <w:sz w:val="19"/>
          <w:lang w:val="en-US"/>
        </w:rPr>
      </w:pPr>
    </w:p>
    <w:p w14:paraId="7C1C933A" w14:textId="77777777" w:rsidR="008A371F" w:rsidRPr="00CD66EE" w:rsidRDefault="0027628E" w:rsidP="007E2773">
      <w:pPr>
        <w:jc w:val="center"/>
        <w:rPr>
          <w:rFonts w:ascii="Humnst777 BT" w:hAnsi="Humnst777 BT"/>
          <w:color w:val="EEECE1" w:themeColor="background2"/>
          <w:lang w:val="en-US"/>
        </w:rPr>
      </w:pPr>
      <w:r w:rsidRPr="00CD66EE">
        <w:rPr>
          <w:rFonts w:ascii="Humnst777 BT" w:hAnsi="Humnst777 BT"/>
          <w:color w:val="EEECE1" w:themeColor="background2"/>
          <w:lang w:val="en-US"/>
        </w:rPr>
        <w:t>combit GmbH</w:t>
      </w:r>
      <w:r w:rsidR="007E2773" w:rsidRPr="00CD66EE">
        <w:rPr>
          <w:rFonts w:ascii="Humnst777 BT" w:hAnsi="Humnst777 BT"/>
          <w:color w:val="EEECE1" w:themeColor="background2"/>
          <w:lang w:val="en-US"/>
        </w:rPr>
        <w:t xml:space="preserve">     </w:t>
      </w:r>
      <w:r w:rsidR="00092B8E" w:rsidRPr="00CD66EE">
        <w:rPr>
          <w:rFonts w:ascii="Humnst777 BT" w:hAnsi="Humnst777 BT"/>
          <w:color w:val="EEECE1" w:themeColor="background2"/>
          <w:lang w:val="en-US"/>
        </w:rPr>
        <w:t>B</w:t>
      </w:r>
      <w:r w:rsidR="001C2B05">
        <w:rPr>
          <w:rFonts w:ascii="Humnst777 BT" w:hAnsi="Humnst777 BT"/>
          <w:color w:val="EEECE1" w:themeColor="background2"/>
          <w:lang w:val="en-US"/>
        </w:rPr>
        <w:t>ue</w:t>
      </w:r>
      <w:r w:rsidR="00092B8E" w:rsidRPr="00CD66EE">
        <w:rPr>
          <w:rFonts w:ascii="Humnst777 BT" w:hAnsi="Humnst777 BT"/>
          <w:color w:val="EEECE1" w:themeColor="background2"/>
          <w:lang w:val="en-US"/>
        </w:rPr>
        <w:t>cklestr. 3-5</w:t>
      </w:r>
      <w:r w:rsidR="007E2773" w:rsidRPr="00CD66EE">
        <w:rPr>
          <w:rFonts w:ascii="Humnst777 BT" w:hAnsi="Humnst777 BT"/>
          <w:color w:val="EEECE1" w:themeColor="background2"/>
          <w:lang w:val="en-US"/>
        </w:rPr>
        <w:t xml:space="preserve">     </w:t>
      </w:r>
      <w:r w:rsidRPr="00CD66EE">
        <w:rPr>
          <w:rFonts w:ascii="Humnst777 BT" w:hAnsi="Humnst777 BT"/>
          <w:color w:val="EEECE1" w:themeColor="background2"/>
          <w:lang w:val="en-US"/>
        </w:rPr>
        <w:t>7846</w:t>
      </w:r>
      <w:r w:rsidR="00092B8E" w:rsidRPr="00CD66EE">
        <w:rPr>
          <w:rFonts w:ascii="Humnst777 BT" w:hAnsi="Humnst777 BT"/>
          <w:color w:val="EEECE1" w:themeColor="background2"/>
          <w:lang w:val="en-US"/>
        </w:rPr>
        <w:t>7</w:t>
      </w:r>
      <w:r w:rsidRPr="00CD66EE">
        <w:rPr>
          <w:rFonts w:ascii="Humnst777 BT" w:hAnsi="Humnst777 BT"/>
          <w:color w:val="EEECE1" w:themeColor="background2"/>
          <w:spacing w:val="-4"/>
          <w:lang w:val="en-US"/>
        </w:rPr>
        <w:t xml:space="preserve"> </w:t>
      </w:r>
      <w:r w:rsidRPr="00CD66EE">
        <w:rPr>
          <w:rFonts w:ascii="Humnst777 BT" w:hAnsi="Humnst777 BT"/>
          <w:color w:val="EEECE1" w:themeColor="background2"/>
          <w:lang w:val="en-US"/>
        </w:rPr>
        <w:t>Konstanz</w:t>
      </w:r>
      <w:r w:rsidR="007E2773" w:rsidRPr="00CD66EE">
        <w:rPr>
          <w:rFonts w:ascii="Humnst777 BT" w:hAnsi="Humnst777 BT"/>
          <w:color w:val="EEECE1" w:themeColor="background2"/>
          <w:lang w:val="en-US"/>
        </w:rPr>
        <w:t xml:space="preserve">     </w:t>
      </w:r>
      <w:r w:rsidR="00CD66EE" w:rsidRPr="00CD66EE">
        <w:rPr>
          <w:rFonts w:ascii="Humnst777 BT" w:hAnsi="Humnst777 BT"/>
          <w:color w:val="EEECE1" w:themeColor="background2"/>
          <w:lang w:val="en-US"/>
        </w:rPr>
        <w:t>Germany</w:t>
      </w:r>
    </w:p>
    <w:p w14:paraId="6F4909A9" w14:textId="50E67D4B" w:rsidR="008A371F" w:rsidRPr="00CD66EE" w:rsidRDefault="00CD66EE" w:rsidP="007E2773">
      <w:pPr>
        <w:spacing w:before="240" w:line="220" w:lineRule="atLeast"/>
        <w:jc w:val="center"/>
        <w:rPr>
          <w:rFonts w:ascii="Humnst777 BT" w:hAnsi="Humnst777 BT"/>
          <w:color w:val="EEECE1" w:themeColor="background2"/>
          <w:sz w:val="16"/>
          <w:szCs w:val="16"/>
          <w:lang w:val="en-US"/>
        </w:rPr>
      </w:pPr>
      <w:r w:rsidRPr="00CD66EE">
        <w:rPr>
          <w:rFonts w:ascii="Humnst777 BT" w:hAnsi="Humnst777 BT"/>
          <w:color w:val="EEECE1" w:themeColor="background2"/>
          <w:sz w:val="16"/>
          <w:szCs w:val="16"/>
          <w:lang w:val="en-US"/>
        </w:rPr>
        <w:t>© combit GmbH</w:t>
      </w:r>
      <w:r w:rsidR="00FD3EEF">
        <w:rPr>
          <w:rFonts w:ascii="Humnst777 BT" w:hAnsi="Humnst777 BT"/>
          <w:color w:val="EEECE1" w:themeColor="background2"/>
          <w:sz w:val="16"/>
          <w:szCs w:val="16"/>
          <w:lang w:val="en-US"/>
        </w:rPr>
        <w:t xml:space="preserve">. </w:t>
      </w:r>
      <w:r w:rsidR="00FD3EEF" w:rsidRPr="00FD3EEF">
        <w:rPr>
          <w:rFonts w:ascii="Humnst777 BT" w:hAnsi="Humnst777 BT"/>
          <w:color w:val="EEECE1" w:themeColor="background2"/>
          <w:sz w:val="16"/>
          <w:szCs w:val="16"/>
          <w:lang w:val="en-US"/>
        </w:rPr>
        <w:t>combit does not make any claims about the suitability of the above information for any particular purpose. Errors and mistakes are explicitly reserved, the information is provided without guarantee and does not contain any assurance. The information only represents descriptions and does not contain any guarantee of the condition of the products. The information may partly be an attempt to help you with a task, even if the product was not actually intended for this specific purpose. All mentioned products and product names as well as logos are trademarks, registered trademarks or property of the respective manufacturers.</w:t>
      </w:r>
    </w:p>
    <w:p w14:paraId="60048052" w14:textId="677A1A39" w:rsidR="008A371F" w:rsidRPr="00CD66EE" w:rsidRDefault="00F555F0" w:rsidP="007E2773">
      <w:pPr>
        <w:spacing w:before="240"/>
        <w:jc w:val="center"/>
        <w:rPr>
          <w:rFonts w:ascii="Humnst777 BT" w:hAnsi="Humnst777 BT"/>
          <w:color w:val="EEECE1" w:themeColor="background2"/>
          <w:sz w:val="32"/>
          <w:lang w:val="en-US"/>
        </w:rPr>
      </w:pPr>
      <w:hyperlink r:id="rId21">
        <w:r w:rsidR="00CD66EE" w:rsidRPr="00CD66EE">
          <w:rPr>
            <w:rFonts w:ascii="Humnst777 BT" w:hAnsi="Humnst777 BT"/>
            <w:color w:val="EEECE1" w:themeColor="background2"/>
            <w:sz w:val="32"/>
            <w:lang w:val="en-US"/>
          </w:rPr>
          <w:t>combit.com</w:t>
        </w:r>
      </w:hyperlink>
    </w:p>
    <w:sectPr w:rsidR="008A371F" w:rsidRPr="00CD66EE">
      <w:headerReference w:type="default" r:id="rId22"/>
      <w:footerReference w:type="default" r:id="rId23"/>
      <w:pgSz w:w="11910" w:h="16840"/>
      <w:pgMar w:top="1580" w:right="1140" w:bottom="28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F547" w14:textId="77777777" w:rsidR="00F555F0" w:rsidRDefault="00F555F0" w:rsidP="00D971FA">
      <w:r>
        <w:separator/>
      </w:r>
    </w:p>
  </w:endnote>
  <w:endnote w:type="continuationSeparator" w:id="0">
    <w:p w14:paraId="6A3ACCD2" w14:textId="77777777" w:rsidR="00F555F0" w:rsidRDefault="00F555F0" w:rsidP="00D9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nst777 Lt BT">
    <w:panose1 w:val="020B0402030504020204"/>
    <w:charset w:val="00"/>
    <w:family w:val="swiss"/>
    <w:pitch w:val="variable"/>
    <w:sig w:usb0="00000087" w:usb1="00000000" w:usb2="00000000" w:usb3="00000000" w:csb0="0000001B" w:csb1="00000000"/>
  </w:font>
  <w:font w:name="Humnst777 BT">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1E1B" w14:textId="77777777" w:rsidR="00F72848" w:rsidRDefault="00F72848">
    <w:pPr>
      <w:pStyle w:val="Fuzeile"/>
    </w:pPr>
    <w:r>
      <w:rPr>
        <w:noProof/>
        <w:lang w:eastAsia="de-DE"/>
      </w:rPr>
      <mc:AlternateContent>
        <mc:Choice Requires="wps">
          <w:drawing>
            <wp:anchor distT="0" distB="0" distL="114300" distR="114300" simplePos="0" relativeHeight="251669504" behindDoc="0" locked="0" layoutInCell="1" allowOverlap="1" wp14:anchorId="0D3CD376" wp14:editId="71890D16">
              <wp:simplePos x="0" y="0"/>
              <wp:positionH relativeFrom="column">
                <wp:posOffset>4847811</wp:posOffset>
              </wp:positionH>
              <wp:positionV relativeFrom="bottomMargin">
                <wp:posOffset>498502</wp:posOffset>
              </wp:positionV>
              <wp:extent cx="2122998" cy="331200"/>
              <wp:effectExtent l="0" t="0" r="10795" b="1206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CD376" id="_x0000_t202" coordsize="21600,21600" o:spt="202" path="m,l,21600r21600,l21600,xe">
              <v:stroke joinstyle="miter"/>
              <v:path gradientshapeok="t" o:connecttype="rect"/>
            </v:shapetype>
            <v:shape id="_x0000_s1027" type="#_x0000_t202" style="position:absolute;margin-left:381.7pt;margin-top:39.25pt;width:167.15pt;height:26.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OmfO4KvAgAAsQUAAA4A&#10;AAAAAAAAAAAAAAAALgIAAGRycy9lMm9Eb2MueG1sUEsBAi0AFAAGAAgAAAAhAEIJ7ufgAAAACwEA&#10;AA8AAAAAAAAAAAAAAAAACQUAAGRycy9kb3ducmV2LnhtbFBLBQYAAAAABAAEAPMAAAAWBgAAAAA=&#10;" filled="f" stroked="f">
              <v:textbox inset="0,0,0,0">
                <w:txbxContent>
                  <w:p w14:paraId="7CD15DDB" w14:textId="77777777" w:rsidR="00F72848" w:rsidRPr="00F72848" w:rsidRDefault="00F7284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E155D7">
                      <w:rPr>
                        <w:rStyle w:val="SeitennummerierungZchn"/>
                        <w:noProof/>
                      </w:rPr>
                      <w:t>3</w:t>
                    </w:r>
                    <w:r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58239" behindDoc="0" locked="0" layoutInCell="1" allowOverlap="1" wp14:anchorId="31C8002D" wp14:editId="60BB8980">
              <wp:simplePos x="0" y="0"/>
              <wp:positionH relativeFrom="page">
                <wp:align>right</wp:align>
              </wp:positionH>
              <wp:positionV relativeFrom="paragraph">
                <wp:posOffset>166315</wp:posOffset>
              </wp:positionV>
              <wp:extent cx="7560310" cy="786130"/>
              <wp:effectExtent l="0" t="0" r="2540"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618427F" id="Rectangle 10" o:spid="_x0000_s1026" style="position:absolute;margin-left:544.1pt;margin-top:13.1pt;width:595.3pt;height:61.9pt;z-index:251658239;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" fillcolor="#c6c8ca"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2B7C" w14:textId="77777777" w:rsidR="00532238" w:rsidRDefault="00B03D03">
    <w:pPr>
      <w:pStyle w:val="Fuzeile"/>
    </w:pPr>
    <w:r>
      <w:rPr>
        <w:noProof/>
        <w:lang w:eastAsia="de-DE"/>
      </w:rPr>
      <mc:AlternateContent>
        <mc:Choice Requires="wps">
          <w:drawing>
            <wp:anchor distT="0" distB="0" distL="114300" distR="114300" simplePos="0" relativeHeight="251672576" behindDoc="0" locked="0" layoutInCell="1" allowOverlap="1" wp14:anchorId="6B907E4E" wp14:editId="214A5A71">
              <wp:simplePos x="0" y="0"/>
              <wp:positionH relativeFrom="column">
                <wp:posOffset>4778679</wp:posOffset>
              </wp:positionH>
              <wp:positionV relativeFrom="bottomMargin">
                <wp:posOffset>497840</wp:posOffset>
              </wp:positionV>
              <wp:extent cx="1240210" cy="330835"/>
              <wp:effectExtent l="0" t="0" r="17145" b="12065"/>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2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07E4E" id="_x0000_t202" coordsize="21600,21600" o:spt="202" path="m,l,21600r21600,l21600,xe">
              <v:stroke joinstyle="miter"/>
              <v:path gradientshapeok="t" o:connecttype="rect"/>
            </v:shapetype>
            <v:shape id="_x0000_s1029" type="#_x0000_t202" style="position:absolute;margin-left:376.25pt;margin-top:39.2pt;width:97.6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Wz2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" filled="f" stroked="f">
              <v:textbox inset="0,0,0,0">
                <w:txbxContent>
                  <w:p w14:paraId="2D7433A0" w14:textId="77777777" w:rsidR="00532238" w:rsidRPr="00F72848" w:rsidRDefault="00CD66EE" w:rsidP="00F72848">
                    <w:pPr>
                      <w:jc w:val="right"/>
                      <w:rPr>
                        <w:rFonts w:ascii="Humnst777 BT"/>
                        <w:b/>
                        <w:sz w:val="28"/>
                      </w:rPr>
                    </w:pPr>
                    <w:r>
                      <w:rPr>
                        <w:rStyle w:val="SeitennummerierungZchn"/>
                      </w:rPr>
                      <w:t>Page</w:t>
                    </w:r>
                    <w:r w:rsidR="00532238" w:rsidRPr="00F72848">
                      <w:rPr>
                        <w:rStyle w:val="SeitennummerierungZchn"/>
                      </w:rPr>
                      <w:t xml:space="preserve"> </w:t>
                    </w:r>
                    <w:r w:rsidR="00532238" w:rsidRPr="00F72848">
                      <w:rPr>
                        <w:rStyle w:val="SeitennummerierungZchn"/>
                      </w:rPr>
                      <w:fldChar w:fldCharType="begin"/>
                    </w:r>
                    <w:r w:rsidR="00532238" w:rsidRPr="00F72848">
                      <w:rPr>
                        <w:rStyle w:val="SeitennummerierungZchn"/>
                      </w:rPr>
                      <w:instrText xml:space="preserve"> PAGE  \* Arabic  \* MERGEFORMAT </w:instrText>
                    </w:r>
                    <w:r w:rsidR="00532238" w:rsidRPr="00F72848">
                      <w:rPr>
                        <w:rStyle w:val="SeitennummerierungZchn"/>
                      </w:rPr>
                      <w:fldChar w:fldCharType="separate"/>
                    </w:r>
                    <w:r w:rsidR="005015C3">
                      <w:rPr>
                        <w:rStyle w:val="SeitennummerierungZchn"/>
                        <w:noProof/>
                      </w:rPr>
                      <w:t>3</w:t>
                    </w:r>
                    <w:r w:rsidR="00532238" w:rsidRPr="00F72848">
                      <w:rPr>
                        <w:rStyle w:val="SeitennummerierungZchn"/>
                      </w:rPr>
                      <w:fldChar w:fldCharType="end"/>
                    </w:r>
                  </w:p>
                </w:txbxContent>
              </v:textbox>
              <w10:wrap anchory="margin"/>
            </v:shape>
          </w:pict>
        </mc:Fallback>
      </mc:AlternateContent>
    </w:r>
    <w:r>
      <w:rPr>
        <w:noProof/>
        <w:lang w:eastAsia="de-DE"/>
      </w:rPr>
      <mc:AlternateContent>
        <mc:Choice Requires="wps">
          <w:drawing>
            <wp:anchor distT="0" distB="0" distL="114300" distR="114300" simplePos="0" relativeHeight="251671552" behindDoc="0" locked="0" layoutInCell="1" allowOverlap="1" wp14:anchorId="3C7C6E4D" wp14:editId="0CA0643B">
              <wp:simplePos x="0" y="0"/>
              <wp:positionH relativeFrom="page">
                <wp:posOffset>0</wp:posOffset>
              </wp:positionH>
              <wp:positionV relativeFrom="paragraph">
                <wp:posOffset>173355</wp:posOffset>
              </wp:positionV>
              <wp:extent cx="7560310" cy="786130"/>
              <wp:effectExtent l="0" t="0" r="254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78613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DED211A" id="Rectangle 10" o:spid="_x0000_s1026" style="position:absolute;margin-left:0;margin-top:13.65pt;width:595.3pt;height:61.9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" fillcolor="#c6c8ca" stroked="f">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BAFB1" w14:textId="77777777" w:rsidR="00532238" w:rsidRDefault="00532238">
    <w:pPr>
      <w:pStyle w:val="Fuzeile"/>
    </w:pPr>
    <w:r>
      <w:rPr>
        <w:noProof/>
        <w:lang w:eastAsia="de-DE"/>
      </w:rPr>
      <mc:AlternateContent>
        <mc:Choice Requires="wps">
          <w:drawing>
            <wp:anchor distT="0" distB="0" distL="114300" distR="114300" simplePos="0" relativeHeight="251679744" behindDoc="0" locked="0" layoutInCell="1" allowOverlap="1" wp14:anchorId="0031E043" wp14:editId="14751FFE">
              <wp:simplePos x="0" y="0"/>
              <wp:positionH relativeFrom="column">
                <wp:posOffset>4847811</wp:posOffset>
              </wp:positionH>
              <wp:positionV relativeFrom="bottomMargin">
                <wp:posOffset>498502</wp:posOffset>
              </wp:positionV>
              <wp:extent cx="2122998" cy="331200"/>
              <wp:effectExtent l="0" t="0" r="10795" b="1206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998" cy="3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1E043" id="_x0000_t202" coordsize="21600,21600" o:spt="202" path="m,l,21600r21600,l21600,xe">
              <v:stroke joinstyle="miter"/>
              <v:path gradientshapeok="t" o:connecttype="rect"/>
            </v:shapetype>
            <v:shape id="_x0000_s1030" type="#_x0000_t202" style="position:absolute;margin-left:381.7pt;margin-top:39.25pt;width:167.15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" filled="f" stroked="f">
              <v:textbox inset="0,0,0,0">
                <w:txbxContent>
                  <w:p w14:paraId="72BC8A72" w14:textId="77777777" w:rsidR="00532238" w:rsidRPr="00F72848" w:rsidRDefault="00532238" w:rsidP="00F72848">
                    <w:pPr>
                      <w:jc w:val="right"/>
                      <w:rPr>
                        <w:rFonts w:ascii="Humnst777 BT"/>
                        <w:b/>
                        <w:sz w:val="28"/>
                      </w:rPr>
                    </w:pPr>
                    <w:r w:rsidRPr="00F72848">
                      <w:rPr>
                        <w:rStyle w:val="SeitennummerierungZchn"/>
                      </w:rPr>
                      <w:t xml:space="preserve">Seite </w:t>
                    </w:r>
                    <w:r w:rsidRPr="00F72848">
                      <w:rPr>
                        <w:rStyle w:val="SeitennummerierungZchn"/>
                      </w:rPr>
                      <w:fldChar w:fldCharType="begin"/>
                    </w:r>
                    <w:r w:rsidRPr="00F72848">
                      <w:rPr>
                        <w:rStyle w:val="SeitennummerierungZchn"/>
                      </w:rPr>
                      <w:instrText xml:space="preserve"> PAGE  \* Arabic  \* MERGEFORMAT </w:instrText>
                    </w:r>
                    <w:r w:rsidRPr="00F72848">
                      <w:rPr>
                        <w:rStyle w:val="SeitennummerierungZchn"/>
                      </w:rPr>
                      <w:fldChar w:fldCharType="separate"/>
                    </w:r>
                    <w:r w:rsidR="005015C3">
                      <w:rPr>
                        <w:rStyle w:val="SeitennummerierungZchn"/>
                        <w:noProof/>
                      </w:rPr>
                      <w:t>4</w:t>
                    </w:r>
                    <w:r w:rsidRPr="00F72848">
                      <w:rPr>
                        <w:rStyle w:val="SeitennummerierungZchn"/>
                      </w:rPr>
                      <w:fldChar w:fldCharType="end"/>
                    </w:r>
                  </w:p>
                </w:txbxContent>
              </v:textbox>
              <w10:wrap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F95BD" w14:textId="77777777" w:rsidR="00F555F0" w:rsidRDefault="00F555F0" w:rsidP="00D971FA">
      <w:r>
        <w:separator/>
      </w:r>
    </w:p>
  </w:footnote>
  <w:footnote w:type="continuationSeparator" w:id="0">
    <w:p w14:paraId="1F509277" w14:textId="77777777" w:rsidR="00F555F0" w:rsidRDefault="00F555F0" w:rsidP="00D97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43B7C" w14:textId="77777777" w:rsidR="00C07FA8" w:rsidRDefault="00C07FA8">
    <w:pPr>
      <w:pStyle w:val="Kopfzeile"/>
    </w:pPr>
    <w:r>
      <w:rPr>
        <w:noProof/>
        <w:lang w:eastAsia="de-DE"/>
      </w:rPr>
      <mc:AlternateContent>
        <mc:Choice Requires="wps">
          <w:drawing>
            <wp:anchor distT="0" distB="0" distL="114300" distR="114300" simplePos="0" relativeHeight="251659264" behindDoc="0" locked="0" layoutInCell="1" allowOverlap="1" wp14:anchorId="5735001B" wp14:editId="2751EEA4">
              <wp:simplePos x="0" y="0"/>
              <wp:positionH relativeFrom="column">
                <wp:posOffset>3938905</wp:posOffset>
              </wp:positionH>
              <wp:positionV relativeFrom="paragraph">
                <wp:posOffset>632460</wp:posOffset>
              </wp:positionV>
              <wp:extent cx="1843405" cy="21653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340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wps:txbx>
                    <wps:bodyPr rot="0" vert="horz" wrap="square" lIns="0" tIns="0" rIns="0" bIns="0" anchor="t" anchorCtr="0" upright="1">
                      <a:noAutofit/>
                    </wps:bodyPr>
                  </wps:wsp>
                </a:graphicData>
              </a:graphic>
            </wp:anchor>
          </w:drawing>
        </mc:Choice>
        <mc:Fallback>
          <w:pict>
            <v:shapetype w14:anchorId="5735001B" id="_x0000_t202" coordsize="21600,21600" o:spt="202" path="m,l,21600r21600,l21600,xe">
              <v:stroke joinstyle="miter"/>
              <v:path gradientshapeok="t" o:connecttype="rect"/>
            </v:shapetype>
            <v:shape id="Text Box 4" o:spid="_x0000_s1026" type="#_x0000_t202" style="position:absolute;margin-left:310.15pt;margin-top:49.8pt;width:145.15pt;height:1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srAIAAKo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" filled="f" stroked="f">
              <v:textbox inset="0,0,0,0">
                <w:txbxContent>
                  <w:p w14:paraId="6C5908D9" w14:textId="77777777" w:rsidR="00C07FA8" w:rsidRDefault="00C07FA8" w:rsidP="00C07FA8">
                    <w:pPr>
                      <w:rPr>
                        <w:rFonts w:ascii="Humnst777 BT"/>
                        <w:b/>
                        <w:sz w:val="28"/>
                      </w:rPr>
                    </w:pPr>
                    <w:proofErr w:type="gramStart"/>
                    <w:r w:rsidRPr="002940CD">
                      <w:rPr>
                        <w:rStyle w:val="HeadlineKopfzeileLightZchn"/>
                      </w:rPr>
                      <w:t>Whitepaper</w:t>
                    </w:r>
                    <w:r>
                      <w:rPr>
                        <w:color w:val="6D6E71"/>
                        <w:spacing w:val="-6"/>
                        <w:sz w:val="28"/>
                      </w:rPr>
                      <w:t xml:space="preserve">  </w:t>
                    </w:r>
                    <w:r>
                      <w:rPr>
                        <w:color w:val="6D6E71"/>
                        <w:sz w:val="28"/>
                      </w:rPr>
                      <w:t>|</w:t>
                    </w:r>
                    <w:proofErr w:type="gramEnd"/>
                    <w:r>
                      <w:rPr>
                        <w:color w:val="6D6E71"/>
                        <w:spacing w:val="55"/>
                        <w:sz w:val="28"/>
                      </w:rPr>
                      <w:t xml:space="preserve"> </w:t>
                    </w:r>
                    <w:r w:rsidRPr="002940CD">
                      <w:rPr>
                        <w:rStyle w:val="HeadlineKopfzeileStrongZchn"/>
                      </w:rPr>
                      <w:t>Headline</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6AA7" w14:textId="77777777" w:rsidR="00C07FA8" w:rsidRDefault="00507F29" w:rsidP="00C07FA8">
    <w:pPr>
      <w:pStyle w:val="Kopfzeile"/>
      <w:tabs>
        <w:tab w:val="clear" w:pos="9072"/>
        <w:tab w:val="right" w:pos="0"/>
      </w:tabs>
    </w:pPr>
    <w:r>
      <w:rPr>
        <w:noProof/>
        <w:lang w:eastAsia="de-DE"/>
      </w:rPr>
      <mc:AlternateContent>
        <mc:Choice Requires="wps">
          <w:drawing>
            <wp:anchor distT="0" distB="0" distL="114300" distR="114300" simplePos="0" relativeHeight="251667456" behindDoc="0" locked="0" layoutInCell="1" allowOverlap="1" wp14:anchorId="1596D476" wp14:editId="566167FE">
              <wp:simplePos x="0" y="0"/>
              <wp:positionH relativeFrom="margin">
                <wp:posOffset>-109855</wp:posOffset>
              </wp:positionH>
              <wp:positionV relativeFrom="page">
                <wp:posOffset>1085850</wp:posOffset>
              </wp:positionV>
              <wp:extent cx="6169660" cy="330835"/>
              <wp:effectExtent l="0" t="0" r="2540"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B72D" w14:textId="2E90ACD1"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040A3B">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040A3B">
                            <w:rPr>
                              <w:rStyle w:val="HeadlineKopfzeileStrongZchn"/>
                              <w:noProof/>
                            </w:rPr>
                            <w:t>Library for DataFlex V27.0</w:t>
                          </w:r>
                          <w:r w:rsidR="007977E9" w:rsidRPr="007977E9">
                            <w:rPr>
                              <w:rStyle w:val="HeadlineKopfzeileStrongZchn"/>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6D476" id="_x0000_t202" coordsize="21600,21600" o:spt="202" path="m,l,21600r21600,l21600,xe">
              <v:stroke joinstyle="miter"/>
              <v:path gradientshapeok="t" o:connecttype="rect"/>
            </v:shapetype>
            <v:shape id="_x0000_s1028" type="#_x0000_t202" style="position:absolute;margin-left:-8.65pt;margin-top:85.5pt;width:485.8pt;height:2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y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" filled="f" stroked="f">
              <v:textbox inset="0,0,0,0">
                <w:txbxContent>
                  <w:p w14:paraId="3A92B72D" w14:textId="2E90ACD1" w:rsidR="00C07FA8" w:rsidRDefault="00507F29" w:rsidP="00F72848">
                    <w:pPr>
                      <w:jc w:val="right"/>
                      <w:rPr>
                        <w:rFonts w:ascii="Humnst777 BT"/>
                        <w:b/>
                        <w:sz w:val="28"/>
                      </w:rPr>
                    </w:pPr>
                    <w:r w:rsidRPr="006059EF">
                      <w:rPr>
                        <w:rStyle w:val="HeadlineKopfzeileLightZchn"/>
                      </w:rPr>
                      <w:fldChar w:fldCharType="begin"/>
                    </w:r>
                    <w:r w:rsidRPr="00507F29">
                      <w:rPr>
                        <w:rStyle w:val="HeadlineKopfzeileLightZchn"/>
                      </w:rPr>
                      <w:instrText>STYLEREF "Untertitel"</w:instrText>
                    </w:r>
                    <w:r w:rsidRPr="006059EF">
                      <w:rPr>
                        <w:rStyle w:val="HeadlineKopfzeileLightZchn"/>
                      </w:rPr>
                      <w:fldChar w:fldCharType="separate"/>
                    </w:r>
                    <w:r w:rsidR="00040A3B">
                      <w:rPr>
                        <w:rStyle w:val="HeadlineKopfzeileLightZchn"/>
                        <w:noProof/>
                      </w:rPr>
                      <w:t>combit List &amp; Label</w:t>
                    </w:r>
                    <w:r w:rsidRPr="006059EF">
                      <w:rPr>
                        <w:rStyle w:val="HeadlineKopfzeileLightZchn"/>
                      </w:rPr>
                      <w:fldChar w:fldCharType="end"/>
                    </w:r>
                    <w:r w:rsidRPr="00507F29">
                      <w:rPr>
                        <w:rStyle w:val="HeadlineKopfzeileLightZchn"/>
                      </w:rPr>
                      <w:t xml:space="preserve"> </w:t>
                    </w:r>
                    <w:r w:rsidR="00C07FA8">
                      <w:rPr>
                        <w:color w:val="6D6E71"/>
                        <w:sz w:val="28"/>
                      </w:rPr>
                      <w:t>|</w:t>
                    </w:r>
                    <w:r w:rsidR="00C07FA8">
                      <w:rPr>
                        <w:color w:val="6D6E71"/>
                        <w:spacing w:val="55"/>
                        <w:sz w:val="28"/>
                      </w:rPr>
                      <w:t xml:space="preserve"> </w:t>
                    </w:r>
                    <w:r w:rsidR="007977E9" w:rsidRPr="007977E9">
                      <w:rPr>
                        <w:rStyle w:val="HeadlineKopfzeileStrongZchn"/>
                      </w:rPr>
                      <w:fldChar w:fldCharType="begin"/>
                    </w:r>
                    <w:r w:rsidR="007977E9" w:rsidRPr="007977E9">
                      <w:rPr>
                        <w:rStyle w:val="HeadlineKopfzeileStrongZchn"/>
                      </w:rPr>
                      <w:instrText>STYLEREF "Titel"</w:instrText>
                    </w:r>
                    <w:r w:rsidR="007977E9" w:rsidRPr="007977E9">
                      <w:rPr>
                        <w:rStyle w:val="HeadlineKopfzeileStrongZchn"/>
                      </w:rPr>
                      <w:fldChar w:fldCharType="separate"/>
                    </w:r>
                    <w:r w:rsidR="00040A3B">
                      <w:rPr>
                        <w:rStyle w:val="HeadlineKopfzeileStrongZchn"/>
                        <w:noProof/>
                      </w:rPr>
                      <w:t>Library for DataFlex V27.0</w:t>
                    </w:r>
                    <w:r w:rsidR="007977E9" w:rsidRPr="007977E9">
                      <w:rPr>
                        <w:rStyle w:val="HeadlineKopfzeileStrongZchn"/>
                      </w:rPr>
                      <w:fldChar w:fldCharType="end"/>
                    </w:r>
                  </w:p>
                </w:txbxContent>
              </v:textbox>
              <w10:wrap anchorx="margin" anchory="page"/>
            </v:shape>
          </w:pict>
        </mc:Fallback>
      </mc:AlternateContent>
    </w:r>
    <w:r w:rsidR="00654ED3">
      <w:rPr>
        <w:noProof/>
        <w:lang w:eastAsia="de-DE"/>
      </w:rPr>
      <mc:AlternateContent>
        <mc:Choice Requires="wpg">
          <w:drawing>
            <wp:anchor distT="0" distB="0" distL="114300" distR="114300" simplePos="0" relativeHeight="251665408" behindDoc="0" locked="0" layoutInCell="1" allowOverlap="1" wp14:anchorId="71DF4CCB" wp14:editId="1E91F991">
              <wp:simplePos x="0" y="0"/>
              <wp:positionH relativeFrom="page">
                <wp:posOffset>5985672</wp:posOffset>
              </wp:positionH>
              <wp:positionV relativeFrom="paragraph">
                <wp:posOffset>-71120</wp:posOffset>
              </wp:positionV>
              <wp:extent cx="979170" cy="255270"/>
              <wp:effectExtent l="0" t="0" r="0" b="0"/>
              <wp:wrapNone/>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9170" cy="255270"/>
                        <a:chOff x="0" y="0"/>
                        <a:chExt cx="1542" cy="402"/>
                      </a:xfrm>
                    </wpg:grpSpPr>
                    <wps:wsp>
                      <wps:cNvPr id="13" name="AutoShape 7"/>
                      <wps:cNvSpPr>
                        <a:spLocks/>
                      </wps:cNvSpPr>
                      <wps:spPr bwMode="auto">
                        <a:xfrm>
                          <a:off x="0" y="0"/>
                          <a:ext cx="1542" cy="402"/>
                        </a:xfrm>
                        <a:custGeom>
                          <a:avLst/>
                          <a:gdLst>
                            <a:gd name="T0" fmla="*/ 42 w 1542"/>
                            <a:gd name="T1" fmla="*/ 219 h 402"/>
                            <a:gd name="T2" fmla="*/ 2 w 1542"/>
                            <a:gd name="T3" fmla="*/ 291 h 402"/>
                            <a:gd name="T4" fmla="*/ 44 w 1542"/>
                            <a:gd name="T5" fmla="*/ 386 h 402"/>
                            <a:gd name="T6" fmla="*/ 102 w 1542"/>
                            <a:gd name="T7" fmla="*/ 373 h 402"/>
                            <a:gd name="T8" fmla="*/ 32 w 1542"/>
                            <a:gd name="T9" fmla="*/ 289 h 402"/>
                            <a:gd name="T10" fmla="*/ 131 w 1542"/>
                            <a:gd name="T11" fmla="*/ 206 h 402"/>
                            <a:gd name="T12" fmla="*/ 137 w 1542"/>
                            <a:gd name="T13" fmla="*/ 178 h 402"/>
                            <a:gd name="T14" fmla="*/ 126 w 1542"/>
                            <a:gd name="T15" fmla="*/ 370 h 402"/>
                            <a:gd name="T16" fmla="*/ 152 w 1542"/>
                            <a:gd name="T17" fmla="*/ 207 h 402"/>
                            <a:gd name="T18" fmla="*/ 224 w 1542"/>
                            <a:gd name="T19" fmla="*/ 216 h 402"/>
                            <a:gd name="T20" fmla="*/ 323 w 1542"/>
                            <a:gd name="T21" fmla="*/ 201 h 402"/>
                            <a:gd name="T22" fmla="*/ 259 w 1542"/>
                            <a:gd name="T23" fmla="*/ 303 h 402"/>
                            <a:gd name="T24" fmla="*/ 313 w 1542"/>
                            <a:gd name="T25" fmla="*/ 393 h 402"/>
                            <a:gd name="T26" fmla="*/ 429 w 1542"/>
                            <a:gd name="T27" fmla="*/ 376 h 402"/>
                            <a:gd name="T28" fmla="*/ 289 w 1542"/>
                            <a:gd name="T29" fmla="*/ 322 h 402"/>
                            <a:gd name="T30" fmla="*/ 358 w 1542"/>
                            <a:gd name="T31" fmla="*/ 213 h 402"/>
                            <a:gd name="T32" fmla="*/ 465 w 1542"/>
                            <a:gd name="T33" fmla="*/ 206 h 402"/>
                            <a:gd name="T34" fmla="*/ 455 w 1542"/>
                            <a:gd name="T35" fmla="*/ 248 h 402"/>
                            <a:gd name="T36" fmla="*/ 437 w 1542"/>
                            <a:gd name="T37" fmla="*/ 334 h 402"/>
                            <a:gd name="T38" fmla="*/ 358 w 1542"/>
                            <a:gd name="T39" fmla="*/ 374 h 402"/>
                            <a:gd name="T40" fmla="*/ 491 w 1542"/>
                            <a:gd name="T41" fmla="*/ 280 h 402"/>
                            <a:gd name="T42" fmla="*/ 465 w 1542"/>
                            <a:gd name="T43" fmla="*/ 206 h 402"/>
                            <a:gd name="T44" fmla="*/ 565 w 1542"/>
                            <a:gd name="T45" fmla="*/ 230 h 402"/>
                            <a:gd name="T46" fmla="*/ 627 w 1542"/>
                            <a:gd name="T47" fmla="*/ 208 h 402"/>
                            <a:gd name="T48" fmla="*/ 666 w 1542"/>
                            <a:gd name="T49" fmla="*/ 265 h 402"/>
                            <a:gd name="T50" fmla="*/ 725 w 1542"/>
                            <a:gd name="T51" fmla="*/ 219 h 402"/>
                            <a:gd name="T52" fmla="*/ 804 w 1542"/>
                            <a:gd name="T53" fmla="*/ 223 h 402"/>
                            <a:gd name="T54" fmla="*/ 845 w 1542"/>
                            <a:gd name="T55" fmla="*/ 246 h 402"/>
                            <a:gd name="T56" fmla="*/ 728 w 1542"/>
                            <a:gd name="T57" fmla="*/ 189 h 402"/>
                            <a:gd name="T58" fmla="*/ 753 w 1542"/>
                            <a:gd name="T59" fmla="*/ 208 h 402"/>
                            <a:gd name="T60" fmla="*/ 622 w 1542"/>
                            <a:gd name="T61" fmla="*/ 179 h 402"/>
                            <a:gd name="T62" fmla="*/ 604 w 1542"/>
                            <a:gd name="T63" fmla="*/ 208 h 402"/>
                            <a:gd name="T64" fmla="*/ 634 w 1542"/>
                            <a:gd name="T65" fmla="*/ 179 h 402"/>
                            <a:gd name="T66" fmla="*/ 945 w 1542"/>
                            <a:gd name="T67" fmla="*/ 395 h 402"/>
                            <a:gd name="T68" fmla="*/ 1047 w 1542"/>
                            <a:gd name="T69" fmla="*/ 385 h 402"/>
                            <a:gd name="T70" fmla="*/ 924 w 1542"/>
                            <a:gd name="T71" fmla="*/ 108 h 402"/>
                            <a:gd name="T72" fmla="*/ 916 w 1542"/>
                            <a:gd name="T73" fmla="*/ 318 h 402"/>
                            <a:gd name="T74" fmla="*/ 959 w 1542"/>
                            <a:gd name="T75" fmla="*/ 226 h 402"/>
                            <a:gd name="T76" fmla="*/ 1039 w 1542"/>
                            <a:gd name="T77" fmla="*/ 209 h 402"/>
                            <a:gd name="T78" fmla="*/ 1091 w 1542"/>
                            <a:gd name="T79" fmla="*/ 275 h 402"/>
                            <a:gd name="T80" fmla="*/ 1007 w 1542"/>
                            <a:gd name="T81" fmla="*/ 371 h 402"/>
                            <a:gd name="T82" fmla="*/ 1105 w 1542"/>
                            <a:gd name="T83" fmla="*/ 326 h 402"/>
                            <a:gd name="T84" fmla="*/ 1114 w 1542"/>
                            <a:gd name="T85" fmla="*/ 233 h 402"/>
                            <a:gd name="T86" fmla="*/ 971 w 1542"/>
                            <a:gd name="T87" fmla="*/ 192 h 402"/>
                            <a:gd name="T88" fmla="*/ 994 w 1542"/>
                            <a:gd name="T89" fmla="*/ 209 h 402"/>
                            <a:gd name="T90" fmla="*/ 1023 w 1542"/>
                            <a:gd name="T91" fmla="*/ 178 h 402"/>
                            <a:gd name="T92" fmla="*/ 1186 w 1542"/>
                            <a:gd name="T93" fmla="*/ 158 h 402"/>
                            <a:gd name="T94" fmla="*/ 1366 w 1542"/>
                            <a:gd name="T95" fmla="*/ 183 h 402"/>
                            <a:gd name="T96" fmla="*/ 1315 w 1542"/>
                            <a:gd name="T97" fmla="*/ 183 h 402"/>
                            <a:gd name="T98" fmla="*/ 1412 w 1542"/>
                            <a:gd name="T99" fmla="*/ 129 h 402"/>
                            <a:gd name="T100" fmla="*/ 1404 w 1542"/>
                            <a:gd name="T101" fmla="*/ 102 h 402"/>
                            <a:gd name="T102" fmla="*/ 1466 w 1542"/>
                            <a:gd name="T103" fmla="*/ 0 h 402"/>
                            <a:gd name="T104" fmla="*/ 1513 w 1542"/>
                            <a:gd name="T105" fmla="*/ 123 h 402"/>
                            <a:gd name="T106" fmla="*/ 1519 w 1542"/>
                            <a:gd name="T107" fmla="*/ 22 h 402"/>
                            <a:gd name="T108" fmla="*/ 1477 w 1542"/>
                            <a:gd name="T109" fmla="*/ 80 h 402"/>
                            <a:gd name="T110" fmla="*/ 1490 w 1542"/>
                            <a:gd name="T111" fmla="*/ 42 h 402"/>
                            <a:gd name="T112" fmla="*/ 1466 w 1542"/>
                            <a:gd name="T113" fmla="*/ 81 h 402"/>
                            <a:gd name="T114" fmla="*/ 1492 w 1542"/>
                            <a:gd name="T115" fmla="*/ 115 h 402"/>
                            <a:gd name="T116" fmla="*/ 1495 w 1542"/>
                            <a:gd name="T117" fmla="*/ 47 h 402"/>
                            <a:gd name="T118" fmla="*/ 1483 w 1542"/>
                            <a:gd name="T119" fmla="*/ 69 h 402"/>
                            <a:gd name="T120" fmla="*/ 1495 w 1542"/>
                            <a:gd name="T121" fmla="*/ 47 h 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542" h="402">
                              <a:moveTo>
                                <a:pt x="137" y="178"/>
                              </a:moveTo>
                              <a:lnTo>
                                <a:pt x="122" y="179"/>
                              </a:lnTo>
                              <a:lnTo>
                                <a:pt x="108" y="182"/>
                              </a:lnTo>
                              <a:lnTo>
                                <a:pt x="94" y="187"/>
                              </a:lnTo>
                              <a:lnTo>
                                <a:pt x="80" y="193"/>
                              </a:lnTo>
                              <a:lnTo>
                                <a:pt x="67" y="200"/>
                              </a:lnTo>
                              <a:lnTo>
                                <a:pt x="54" y="209"/>
                              </a:lnTo>
                              <a:lnTo>
                                <a:pt x="42" y="219"/>
                              </a:lnTo>
                              <a:lnTo>
                                <a:pt x="31" y="231"/>
                              </a:lnTo>
                              <a:lnTo>
                                <a:pt x="21" y="244"/>
                              </a:lnTo>
                              <a:lnTo>
                                <a:pt x="13" y="258"/>
                              </a:lnTo>
                              <a:lnTo>
                                <a:pt x="7" y="273"/>
                              </a:lnTo>
                              <a:lnTo>
                                <a:pt x="3" y="289"/>
                              </a:lnTo>
                              <a:lnTo>
                                <a:pt x="3" y="290"/>
                              </a:lnTo>
                              <a:lnTo>
                                <a:pt x="2" y="290"/>
                              </a:lnTo>
                              <a:lnTo>
                                <a:pt x="2" y="291"/>
                              </a:lnTo>
                              <a:lnTo>
                                <a:pt x="0" y="306"/>
                              </a:lnTo>
                              <a:lnTo>
                                <a:pt x="0" y="321"/>
                              </a:lnTo>
                              <a:lnTo>
                                <a:pt x="3" y="334"/>
                              </a:lnTo>
                              <a:lnTo>
                                <a:pt x="8" y="347"/>
                              </a:lnTo>
                              <a:lnTo>
                                <a:pt x="15" y="359"/>
                              </a:lnTo>
                              <a:lnTo>
                                <a:pt x="23" y="370"/>
                              </a:lnTo>
                              <a:lnTo>
                                <a:pt x="33" y="379"/>
                              </a:lnTo>
                              <a:lnTo>
                                <a:pt x="44" y="386"/>
                              </a:lnTo>
                              <a:lnTo>
                                <a:pt x="57" y="393"/>
                              </a:lnTo>
                              <a:lnTo>
                                <a:pt x="70" y="397"/>
                              </a:lnTo>
                              <a:lnTo>
                                <a:pt x="83" y="400"/>
                              </a:lnTo>
                              <a:lnTo>
                                <a:pt x="98" y="401"/>
                              </a:lnTo>
                              <a:lnTo>
                                <a:pt x="133" y="396"/>
                              </a:lnTo>
                              <a:lnTo>
                                <a:pt x="165" y="384"/>
                              </a:lnTo>
                              <a:lnTo>
                                <a:pt x="180" y="373"/>
                              </a:lnTo>
                              <a:lnTo>
                                <a:pt x="102" y="373"/>
                              </a:lnTo>
                              <a:lnTo>
                                <a:pt x="84" y="371"/>
                              </a:lnTo>
                              <a:lnTo>
                                <a:pt x="69" y="366"/>
                              </a:lnTo>
                              <a:lnTo>
                                <a:pt x="56" y="358"/>
                              </a:lnTo>
                              <a:lnTo>
                                <a:pt x="45" y="348"/>
                              </a:lnTo>
                              <a:lnTo>
                                <a:pt x="37" y="335"/>
                              </a:lnTo>
                              <a:lnTo>
                                <a:pt x="32" y="321"/>
                              </a:lnTo>
                              <a:lnTo>
                                <a:pt x="31" y="306"/>
                              </a:lnTo>
                              <a:lnTo>
                                <a:pt x="32" y="289"/>
                              </a:lnTo>
                              <a:lnTo>
                                <a:pt x="37" y="274"/>
                              </a:lnTo>
                              <a:lnTo>
                                <a:pt x="44" y="259"/>
                              </a:lnTo>
                              <a:lnTo>
                                <a:pt x="54" y="246"/>
                              </a:lnTo>
                              <a:lnTo>
                                <a:pt x="67" y="233"/>
                              </a:lnTo>
                              <a:lnTo>
                                <a:pt x="81" y="222"/>
                              </a:lnTo>
                              <a:lnTo>
                                <a:pt x="96" y="214"/>
                              </a:lnTo>
                              <a:lnTo>
                                <a:pt x="113" y="209"/>
                              </a:lnTo>
                              <a:lnTo>
                                <a:pt x="131" y="206"/>
                              </a:lnTo>
                              <a:lnTo>
                                <a:pt x="142" y="206"/>
                              </a:lnTo>
                              <a:lnTo>
                                <a:pt x="215" y="206"/>
                              </a:lnTo>
                              <a:lnTo>
                                <a:pt x="214" y="204"/>
                              </a:lnTo>
                              <a:lnTo>
                                <a:pt x="201" y="194"/>
                              </a:lnTo>
                              <a:lnTo>
                                <a:pt x="186" y="187"/>
                              </a:lnTo>
                              <a:lnTo>
                                <a:pt x="171" y="181"/>
                              </a:lnTo>
                              <a:lnTo>
                                <a:pt x="154" y="179"/>
                              </a:lnTo>
                              <a:lnTo>
                                <a:pt x="137" y="178"/>
                              </a:lnTo>
                              <a:close/>
                              <a:moveTo>
                                <a:pt x="220" y="334"/>
                              </a:moveTo>
                              <a:lnTo>
                                <a:pt x="187" y="334"/>
                              </a:lnTo>
                              <a:lnTo>
                                <a:pt x="179" y="342"/>
                              </a:lnTo>
                              <a:lnTo>
                                <a:pt x="170" y="349"/>
                              </a:lnTo>
                              <a:lnTo>
                                <a:pt x="160" y="356"/>
                              </a:lnTo>
                              <a:lnTo>
                                <a:pt x="149" y="362"/>
                              </a:lnTo>
                              <a:lnTo>
                                <a:pt x="137" y="367"/>
                              </a:lnTo>
                              <a:lnTo>
                                <a:pt x="126" y="370"/>
                              </a:lnTo>
                              <a:lnTo>
                                <a:pt x="114" y="372"/>
                              </a:lnTo>
                              <a:lnTo>
                                <a:pt x="102" y="373"/>
                              </a:lnTo>
                              <a:lnTo>
                                <a:pt x="180" y="373"/>
                              </a:lnTo>
                              <a:lnTo>
                                <a:pt x="194" y="363"/>
                              </a:lnTo>
                              <a:lnTo>
                                <a:pt x="220" y="334"/>
                              </a:lnTo>
                              <a:close/>
                              <a:moveTo>
                                <a:pt x="215" y="206"/>
                              </a:moveTo>
                              <a:lnTo>
                                <a:pt x="142" y="206"/>
                              </a:lnTo>
                              <a:lnTo>
                                <a:pt x="152" y="207"/>
                              </a:lnTo>
                              <a:lnTo>
                                <a:pt x="172" y="213"/>
                              </a:lnTo>
                              <a:lnTo>
                                <a:pt x="180" y="217"/>
                              </a:lnTo>
                              <a:lnTo>
                                <a:pt x="194" y="230"/>
                              </a:lnTo>
                              <a:lnTo>
                                <a:pt x="200" y="238"/>
                              </a:lnTo>
                              <a:lnTo>
                                <a:pt x="203" y="247"/>
                              </a:lnTo>
                              <a:lnTo>
                                <a:pt x="237" y="247"/>
                              </a:lnTo>
                              <a:lnTo>
                                <a:pt x="232" y="230"/>
                              </a:lnTo>
                              <a:lnTo>
                                <a:pt x="224" y="216"/>
                              </a:lnTo>
                              <a:lnTo>
                                <a:pt x="215" y="206"/>
                              </a:lnTo>
                              <a:close/>
                              <a:moveTo>
                                <a:pt x="412" y="179"/>
                              </a:moveTo>
                              <a:lnTo>
                                <a:pt x="400" y="179"/>
                              </a:lnTo>
                              <a:lnTo>
                                <a:pt x="384" y="180"/>
                              </a:lnTo>
                              <a:lnTo>
                                <a:pt x="368" y="182"/>
                              </a:lnTo>
                              <a:lnTo>
                                <a:pt x="353" y="187"/>
                              </a:lnTo>
                              <a:lnTo>
                                <a:pt x="338" y="193"/>
                              </a:lnTo>
                              <a:lnTo>
                                <a:pt x="323" y="201"/>
                              </a:lnTo>
                              <a:lnTo>
                                <a:pt x="310" y="211"/>
                              </a:lnTo>
                              <a:lnTo>
                                <a:pt x="298" y="221"/>
                              </a:lnTo>
                              <a:lnTo>
                                <a:pt x="288" y="233"/>
                              </a:lnTo>
                              <a:lnTo>
                                <a:pt x="279" y="245"/>
                              </a:lnTo>
                              <a:lnTo>
                                <a:pt x="271" y="258"/>
                              </a:lnTo>
                              <a:lnTo>
                                <a:pt x="266" y="272"/>
                              </a:lnTo>
                              <a:lnTo>
                                <a:pt x="262" y="286"/>
                              </a:lnTo>
                              <a:lnTo>
                                <a:pt x="259" y="303"/>
                              </a:lnTo>
                              <a:lnTo>
                                <a:pt x="259" y="318"/>
                              </a:lnTo>
                              <a:lnTo>
                                <a:pt x="261" y="333"/>
                              </a:lnTo>
                              <a:lnTo>
                                <a:pt x="265" y="347"/>
                              </a:lnTo>
                              <a:lnTo>
                                <a:pt x="272" y="359"/>
                              </a:lnTo>
                              <a:lnTo>
                                <a:pt x="280" y="370"/>
                              </a:lnTo>
                              <a:lnTo>
                                <a:pt x="289" y="379"/>
                              </a:lnTo>
                              <a:lnTo>
                                <a:pt x="300" y="387"/>
                              </a:lnTo>
                              <a:lnTo>
                                <a:pt x="313" y="393"/>
                              </a:lnTo>
                              <a:lnTo>
                                <a:pt x="326" y="397"/>
                              </a:lnTo>
                              <a:lnTo>
                                <a:pt x="339" y="400"/>
                              </a:lnTo>
                              <a:lnTo>
                                <a:pt x="353" y="401"/>
                              </a:lnTo>
                              <a:lnTo>
                                <a:pt x="368" y="400"/>
                              </a:lnTo>
                              <a:lnTo>
                                <a:pt x="384" y="397"/>
                              </a:lnTo>
                              <a:lnTo>
                                <a:pt x="399" y="392"/>
                              </a:lnTo>
                              <a:lnTo>
                                <a:pt x="415" y="384"/>
                              </a:lnTo>
                              <a:lnTo>
                                <a:pt x="429" y="376"/>
                              </a:lnTo>
                              <a:lnTo>
                                <a:pt x="432" y="374"/>
                              </a:lnTo>
                              <a:lnTo>
                                <a:pt x="358" y="374"/>
                              </a:lnTo>
                              <a:lnTo>
                                <a:pt x="342" y="372"/>
                              </a:lnTo>
                              <a:lnTo>
                                <a:pt x="327" y="367"/>
                              </a:lnTo>
                              <a:lnTo>
                                <a:pt x="314" y="359"/>
                              </a:lnTo>
                              <a:lnTo>
                                <a:pt x="303" y="349"/>
                              </a:lnTo>
                              <a:lnTo>
                                <a:pt x="294" y="336"/>
                              </a:lnTo>
                              <a:lnTo>
                                <a:pt x="289" y="322"/>
                              </a:lnTo>
                              <a:lnTo>
                                <a:pt x="288" y="306"/>
                              </a:lnTo>
                              <a:lnTo>
                                <a:pt x="290" y="287"/>
                              </a:lnTo>
                              <a:lnTo>
                                <a:pt x="295" y="271"/>
                              </a:lnTo>
                              <a:lnTo>
                                <a:pt x="303" y="256"/>
                              </a:lnTo>
                              <a:lnTo>
                                <a:pt x="314" y="243"/>
                              </a:lnTo>
                              <a:lnTo>
                                <a:pt x="327" y="230"/>
                              </a:lnTo>
                              <a:lnTo>
                                <a:pt x="343" y="220"/>
                              </a:lnTo>
                              <a:lnTo>
                                <a:pt x="358" y="213"/>
                              </a:lnTo>
                              <a:lnTo>
                                <a:pt x="375" y="208"/>
                              </a:lnTo>
                              <a:lnTo>
                                <a:pt x="392" y="206"/>
                              </a:lnTo>
                              <a:lnTo>
                                <a:pt x="465" y="206"/>
                              </a:lnTo>
                              <a:lnTo>
                                <a:pt x="458" y="199"/>
                              </a:lnTo>
                              <a:lnTo>
                                <a:pt x="448" y="192"/>
                              </a:lnTo>
                              <a:lnTo>
                                <a:pt x="424" y="181"/>
                              </a:lnTo>
                              <a:lnTo>
                                <a:pt x="412" y="179"/>
                              </a:lnTo>
                              <a:close/>
                              <a:moveTo>
                                <a:pt x="465" y="206"/>
                              </a:moveTo>
                              <a:lnTo>
                                <a:pt x="392" y="206"/>
                              </a:lnTo>
                              <a:lnTo>
                                <a:pt x="402" y="207"/>
                              </a:lnTo>
                              <a:lnTo>
                                <a:pt x="412" y="209"/>
                              </a:lnTo>
                              <a:lnTo>
                                <a:pt x="421" y="212"/>
                              </a:lnTo>
                              <a:lnTo>
                                <a:pt x="430" y="217"/>
                              </a:lnTo>
                              <a:lnTo>
                                <a:pt x="441" y="225"/>
                              </a:lnTo>
                              <a:lnTo>
                                <a:pt x="450" y="235"/>
                              </a:lnTo>
                              <a:lnTo>
                                <a:pt x="455" y="248"/>
                              </a:lnTo>
                              <a:lnTo>
                                <a:pt x="458" y="258"/>
                              </a:lnTo>
                              <a:lnTo>
                                <a:pt x="460" y="268"/>
                              </a:lnTo>
                              <a:lnTo>
                                <a:pt x="460" y="277"/>
                              </a:lnTo>
                              <a:lnTo>
                                <a:pt x="459" y="287"/>
                              </a:lnTo>
                              <a:lnTo>
                                <a:pt x="455" y="300"/>
                              </a:lnTo>
                              <a:lnTo>
                                <a:pt x="451" y="313"/>
                              </a:lnTo>
                              <a:lnTo>
                                <a:pt x="444" y="324"/>
                              </a:lnTo>
                              <a:lnTo>
                                <a:pt x="437" y="334"/>
                              </a:lnTo>
                              <a:lnTo>
                                <a:pt x="428" y="343"/>
                              </a:lnTo>
                              <a:lnTo>
                                <a:pt x="419" y="351"/>
                              </a:lnTo>
                              <a:lnTo>
                                <a:pt x="409" y="358"/>
                              </a:lnTo>
                              <a:lnTo>
                                <a:pt x="399" y="364"/>
                              </a:lnTo>
                              <a:lnTo>
                                <a:pt x="389" y="368"/>
                              </a:lnTo>
                              <a:lnTo>
                                <a:pt x="378" y="371"/>
                              </a:lnTo>
                              <a:lnTo>
                                <a:pt x="368" y="373"/>
                              </a:lnTo>
                              <a:lnTo>
                                <a:pt x="358" y="374"/>
                              </a:lnTo>
                              <a:lnTo>
                                <a:pt x="432" y="374"/>
                              </a:lnTo>
                              <a:lnTo>
                                <a:pt x="443" y="365"/>
                              </a:lnTo>
                              <a:lnTo>
                                <a:pt x="455" y="354"/>
                              </a:lnTo>
                              <a:lnTo>
                                <a:pt x="466" y="340"/>
                              </a:lnTo>
                              <a:lnTo>
                                <a:pt x="475" y="326"/>
                              </a:lnTo>
                              <a:lnTo>
                                <a:pt x="483" y="311"/>
                              </a:lnTo>
                              <a:lnTo>
                                <a:pt x="488" y="296"/>
                              </a:lnTo>
                              <a:lnTo>
                                <a:pt x="491" y="280"/>
                              </a:lnTo>
                              <a:lnTo>
                                <a:pt x="491" y="272"/>
                              </a:lnTo>
                              <a:lnTo>
                                <a:pt x="491" y="268"/>
                              </a:lnTo>
                              <a:lnTo>
                                <a:pt x="491" y="259"/>
                              </a:lnTo>
                              <a:lnTo>
                                <a:pt x="489" y="250"/>
                              </a:lnTo>
                              <a:lnTo>
                                <a:pt x="487" y="240"/>
                              </a:lnTo>
                              <a:lnTo>
                                <a:pt x="482" y="227"/>
                              </a:lnTo>
                              <a:lnTo>
                                <a:pt x="475" y="217"/>
                              </a:lnTo>
                              <a:lnTo>
                                <a:pt x="465" y="206"/>
                              </a:lnTo>
                              <a:close/>
                              <a:moveTo>
                                <a:pt x="563" y="183"/>
                              </a:moveTo>
                              <a:lnTo>
                                <a:pt x="535" y="183"/>
                              </a:lnTo>
                              <a:lnTo>
                                <a:pt x="493" y="396"/>
                              </a:lnTo>
                              <a:lnTo>
                                <a:pt x="523" y="396"/>
                              </a:lnTo>
                              <a:lnTo>
                                <a:pt x="549" y="265"/>
                              </a:lnTo>
                              <a:lnTo>
                                <a:pt x="552" y="251"/>
                              </a:lnTo>
                              <a:lnTo>
                                <a:pt x="558" y="240"/>
                              </a:lnTo>
                              <a:lnTo>
                                <a:pt x="565" y="230"/>
                              </a:lnTo>
                              <a:lnTo>
                                <a:pt x="573" y="222"/>
                              </a:lnTo>
                              <a:lnTo>
                                <a:pt x="583" y="215"/>
                              </a:lnTo>
                              <a:lnTo>
                                <a:pt x="590" y="212"/>
                              </a:lnTo>
                              <a:lnTo>
                                <a:pt x="557" y="212"/>
                              </a:lnTo>
                              <a:lnTo>
                                <a:pt x="563" y="183"/>
                              </a:lnTo>
                              <a:close/>
                              <a:moveTo>
                                <a:pt x="686" y="207"/>
                              </a:moveTo>
                              <a:lnTo>
                                <a:pt x="615" y="207"/>
                              </a:lnTo>
                              <a:lnTo>
                                <a:pt x="627" y="208"/>
                              </a:lnTo>
                              <a:lnTo>
                                <a:pt x="638" y="211"/>
                              </a:lnTo>
                              <a:lnTo>
                                <a:pt x="648" y="216"/>
                              </a:lnTo>
                              <a:lnTo>
                                <a:pt x="656" y="223"/>
                              </a:lnTo>
                              <a:lnTo>
                                <a:pt x="663" y="231"/>
                              </a:lnTo>
                              <a:lnTo>
                                <a:pt x="666" y="241"/>
                              </a:lnTo>
                              <a:lnTo>
                                <a:pt x="667" y="251"/>
                              </a:lnTo>
                              <a:lnTo>
                                <a:pt x="667" y="254"/>
                              </a:lnTo>
                              <a:lnTo>
                                <a:pt x="666" y="265"/>
                              </a:lnTo>
                              <a:lnTo>
                                <a:pt x="640" y="396"/>
                              </a:lnTo>
                              <a:lnTo>
                                <a:pt x="671" y="396"/>
                              </a:lnTo>
                              <a:lnTo>
                                <a:pt x="697" y="261"/>
                              </a:lnTo>
                              <a:lnTo>
                                <a:pt x="701" y="249"/>
                              </a:lnTo>
                              <a:lnTo>
                                <a:pt x="706" y="238"/>
                              </a:lnTo>
                              <a:lnTo>
                                <a:pt x="713" y="229"/>
                              </a:lnTo>
                              <a:lnTo>
                                <a:pt x="722" y="221"/>
                              </a:lnTo>
                              <a:lnTo>
                                <a:pt x="725" y="219"/>
                              </a:lnTo>
                              <a:lnTo>
                                <a:pt x="691" y="219"/>
                              </a:lnTo>
                              <a:lnTo>
                                <a:pt x="686" y="207"/>
                              </a:lnTo>
                              <a:close/>
                              <a:moveTo>
                                <a:pt x="830" y="207"/>
                              </a:moveTo>
                              <a:lnTo>
                                <a:pt x="764" y="207"/>
                              </a:lnTo>
                              <a:lnTo>
                                <a:pt x="776" y="208"/>
                              </a:lnTo>
                              <a:lnTo>
                                <a:pt x="787" y="211"/>
                              </a:lnTo>
                              <a:lnTo>
                                <a:pt x="796" y="216"/>
                              </a:lnTo>
                              <a:lnTo>
                                <a:pt x="804" y="223"/>
                              </a:lnTo>
                              <a:lnTo>
                                <a:pt x="810" y="232"/>
                              </a:lnTo>
                              <a:lnTo>
                                <a:pt x="814" y="242"/>
                              </a:lnTo>
                              <a:lnTo>
                                <a:pt x="815" y="254"/>
                              </a:lnTo>
                              <a:lnTo>
                                <a:pt x="814" y="268"/>
                              </a:lnTo>
                              <a:lnTo>
                                <a:pt x="788" y="396"/>
                              </a:lnTo>
                              <a:lnTo>
                                <a:pt x="817" y="396"/>
                              </a:lnTo>
                              <a:lnTo>
                                <a:pt x="843" y="263"/>
                              </a:lnTo>
                              <a:lnTo>
                                <a:pt x="845" y="246"/>
                              </a:lnTo>
                              <a:lnTo>
                                <a:pt x="843" y="230"/>
                              </a:lnTo>
                              <a:lnTo>
                                <a:pt x="837" y="216"/>
                              </a:lnTo>
                              <a:lnTo>
                                <a:pt x="830" y="207"/>
                              </a:lnTo>
                              <a:close/>
                              <a:moveTo>
                                <a:pt x="768" y="180"/>
                              </a:moveTo>
                              <a:lnTo>
                                <a:pt x="758" y="180"/>
                              </a:lnTo>
                              <a:lnTo>
                                <a:pt x="748" y="182"/>
                              </a:lnTo>
                              <a:lnTo>
                                <a:pt x="738" y="185"/>
                              </a:lnTo>
                              <a:lnTo>
                                <a:pt x="728" y="189"/>
                              </a:lnTo>
                              <a:lnTo>
                                <a:pt x="718" y="195"/>
                              </a:lnTo>
                              <a:lnTo>
                                <a:pt x="708" y="202"/>
                              </a:lnTo>
                              <a:lnTo>
                                <a:pt x="699" y="210"/>
                              </a:lnTo>
                              <a:lnTo>
                                <a:pt x="691" y="219"/>
                              </a:lnTo>
                              <a:lnTo>
                                <a:pt x="725" y="219"/>
                              </a:lnTo>
                              <a:lnTo>
                                <a:pt x="732" y="215"/>
                              </a:lnTo>
                              <a:lnTo>
                                <a:pt x="742" y="211"/>
                              </a:lnTo>
                              <a:lnTo>
                                <a:pt x="753" y="208"/>
                              </a:lnTo>
                              <a:lnTo>
                                <a:pt x="764" y="207"/>
                              </a:lnTo>
                              <a:lnTo>
                                <a:pt x="830" y="207"/>
                              </a:lnTo>
                              <a:lnTo>
                                <a:pt x="827" y="203"/>
                              </a:lnTo>
                              <a:lnTo>
                                <a:pt x="815" y="193"/>
                              </a:lnTo>
                              <a:lnTo>
                                <a:pt x="801" y="186"/>
                              </a:lnTo>
                              <a:lnTo>
                                <a:pt x="785" y="181"/>
                              </a:lnTo>
                              <a:lnTo>
                                <a:pt x="768" y="180"/>
                              </a:lnTo>
                              <a:close/>
                              <a:moveTo>
                                <a:pt x="622" y="179"/>
                              </a:moveTo>
                              <a:lnTo>
                                <a:pt x="609" y="179"/>
                              </a:lnTo>
                              <a:lnTo>
                                <a:pt x="597" y="182"/>
                              </a:lnTo>
                              <a:lnTo>
                                <a:pt x="575" y="193"/>
                              </a:lnTo>
                              <a:lnTo>
                                <a:pt x="565" y="201"/>
                              </a:lnTo>
                              <a:lnTo>
                                <a:pt x="557" y="212"/>
                              </a:lnTo>
                              <a:lnTo>
                                <a:pt x="590" y="212"/>
                              </a:lnTo>
                              <a:lnTo>
                                <a:pt x="593" y="211"/>
                              </a:lnTo>
                              <a:lnTo>
                                <a:pt x="604" y="208"/>
                              </a:lnTo>
                              <a:lnTo>
                                <a:pt x="615" y="207"/>
                              </a:lnTo>
                              <a:lnTo>
                                <a:pt x="686" y="207"/>
                              </a:lnTo>
                              <a:lnTo>
                                <a:pt x="677" y="197"/>
                              </a:lnTo>
                              <a:lnTo>
                                <a:pt x="664" y="190"/>
                              </a:lnTo>
                              <a:lnTo>
                                <a:pt x="654" y="185"/>
                              </a:lnTo>
                              <a:lnTo>
                                <a:pt x="644" y="181"/>
                              </a:lnTo>
                              <a:lnTo>
                                <a:pt x="634" y="179"/>
                              </a:lnTo>
                              <a:lnTo>
                                <a:pt x="622" y="179"/>
                              </a:lnTo>
                              <a:close/>
                              <a:moveTo>
                                <a:pt x="938" y="359"/>
                              </a:moveTo>
                              <a:lnTo>
                                <a:pt x="903" y="359"/>
                              </a:lnTo>
                              <a:lnTo>
                                <a:pt x="908" y="368"/>
                              </a:lnTo>
                              <a:lnTo>
                                <a:pt x="915" y="377"/>
                              </a:lnTo>
                              <a:lnTo>
                                <a:pt x="924" y="384"/>
                              </a:lnTo>
                              <a:lnTo>
                                <a:pt x="934" y="391"/>
                              </a:lnTo>
                              <a:lnTo>
                                <a:pt x="945" y="395"/>
                              </a:lnTo>
                              <a:lnTo>
                                <a:pt x="958" y="399"/>
                              </a:lnTo>
                              <a:lnTo>
                                <a:pt x="971" y="401"/>
                              </a:lnTo>
                              <a:lnTo>
                                <a:pt x="986" y="401"/>
                              </a:lnTo>
                              <a:lnTo>
                                <a:pt x="999" y="400"/>
                              </a:lnTo>
                              <a:lnTo>
                                <a:pt x="1011" y="398"/>
                              </a:lnTo>
                              <a:lnTo>
                                <a:pt x="1024" y="395"/>
                              </a:lnTo>
                              <a:lnTo>
                                <a:pt x="1035" y="390"/>
                              </a:lnTo>
                              <a:lnTo>
                                <a:pt x="1047" y="385"/>
                              </a:lnTo>
                              <a:lnTo>
                                <a:pt x="1057" y="379"/>
                              </a:lnTo>
                              <a:lnTo>
                                <a:pt x="1065" y="373"/>
                              </a:lnTo>
                              <a:lnTo>
                                <a:pt x="991" y="373"/>
                              </a:lnTo>
                              <a:lnTo>
                                <a:pt x="969" y="371"/>
                              </a:lnTo>
                              <a:lnTo>
                                <a:pt x="951" y="366"/>
                              </a:lnTo>
                              <a:lnTo>
                                <a:pt x="938" y="359"/>
                              </a:lnTo>
                              <a:close/>
                              <a:moveTo>
                                <a:pt x="954" y="108"/>
                              </a:moveTo>
                              <a:lnTo>
                                <a:pt x="924" y="108"/>
                              </a:lnTo>
                              <a:lnTo>
                                <a:pt x="867" y="396"/>
                              </a:lnTo>
                              <a:lnTo>
                                <a:pt x="895" y="396"/>
                              </a:lnTo>
                              <a:lnTo>
                                <a:pt x="903" y="359"/>
                              </a:lnTo>
                              <a:lnTo>
                                <a:pt x="938" y="359"/>
                              </a:lnTo>
                              <a:lnTo>
                                <a:pt x="937" y="358"/>
                              </a:lnTo>
                              <a:lnTo>
                                <a:pt x="927" y="347"/>
                              </a:lnTo>
                              <a:lnTo>
                                <a:pt x="920" y="333"/>
                              </a:lnTo>
                              <a:lnTo>
                                <a:pt x="916" y="318"/>
                              </a:lnTo>
                              <a:lnTo>
                                <a:pt x="915" y="301"/>
                              </a:lnTo>
                              <a:lnTo>
                                <a:pt x="917" y="283"/>
                              </a:lnTo>
                              <a:lnTo>
                                <a:pt x="921" y="271"/>
                              </a:lnTo>
                              <a:lnTo>
                                <a:pt x="926" y="260"/>
                              </a:lnTo>
                              <a:lnTo>
                                <a:pt x="932" y="250"/>
                              </a:lnTo>
                              <a:lnTo>
                                <a:pt x="940" y="241"/>
                              </a:lnTo>
                              <a:lnTo>
                                <a:pt x="949" y="233"/>
                              </a:lnTo>
                              <a:lnTo>
                                <a:pt x="959" y="226"/>
                              </a:lnTo>
                              <a:lnTo>
                                <a:pt x="962" y="224"/>
                              </a:lnTo>
                              <a:lnTo>
                                <a:pt x="932" y="224"/>
                              </a:lnTo>
                              <a:lnTo>
                                <a:pt x="954" y="108"/>
                              </a:lnTo>
                              <a:close/>
                              <a:moveTo>
                                <a:pt x="1095" y="206"/>
                              </a:moveTo>
                              <a:lnTo>
                                <a:pt x="1007" y="206"/>
                              </a:lnTo>
                              <a:lnTo>
                                <a:pt x="1018" y="206"/>
                              </a:lnTo>
                              <a:lnTo>
                                <a:pt x="1029" y="207"/>
                              </a:lnTo>
                              <a:lnTo>
                                <a:pt x="1039" y="209"/>
                              </a:lnTo>
                              <a:lnTo>
                                <a:pt x="1048" y="212"/>
                              </a:lnTo>
                              <a:lnTo>
                                <a:pt x="1058" y="217"/>
                              </a:lnTo>
                              <a:lnTo>
                                <a:pt x="1070" y="224"/>
                              </a:lnTo>
                              <a:lnTo>
                                <a:pt x="1079" y="233"/>
                              </a:lnTo>
                              <a:lnTo>
                                <a:pt x="1085" y="246"/>
                              </a:lnTo>
                              <a:lnTo>
                                <a:pt x="1089" y="255"/>
                              </a:lnTo>
                              <a:lnTo>
                                <a:pt x="1091" y="265"/>
                              </a:lnTo>
                              <a:lnTo>
                                <a:pt x="1091" y="275"/>
                              </a:lnTo>
                              <a:lnTo>
                                <a:pt x="1090" y="285"/>
                              </a:lnTo>
                              <a:lnTo>
                                <a:pt x="1084" y="304"/>
                              </a:lnTo>
                              <a:lnTo>
                                <a:pt x="1077" y="320"/>
                              </a:lnTo>
                              <a:lnTo>
                                <a:pt x="1066" y="335"/>
                              </a:lnTo>
                              <a:lnTo>
                                <a:pt x="1053" y="348"/>
                              </a:lnTo>
                              <a:lnTo>
                                <a:pt x="1038" y="359"/>
                              </a:lnTo>
                              <a:lnTo>
                                <a:pt x="1023" y="367"/>
                              </a:lnTo>
                              <a:lnTo>
                                <a:pt x="1007" y="371"/>
                              </a:lnTo>
                              <a:lnTo>
                                <a:pt x="991" y="373"/>
                              </a:lnTo>
                              <a:lnTo>
                                <a:pt x="1065" y="373"/>
                              </a:lnTo>
                              <a:lnTo>
                                <a:pt x="1067" y="371"/>
                              </a:lnTo>
                              <a:lnTo>
                                <a:pt x="1076" y="363"/>
                              </a:lnTo>
                              <a:lnTo>
                                <a:pt x="1085" y="355"/>
                              </a:lnTo>
                              <a:lnTo>
                                <a:pt x="1092" y="346"/>
                              </a:lnTo>
                              <a:lnTo>
                                <a:pt x="1099" y="336"/>
                              </a:lnTo>
                              <a:lnTo>
                                <a:pt x="1105" y="326"/>
                              </a:lnTo>
                              <a:lnTo>
                                <a:pt x="1110" y="315"/>
                              </a:lnTo>
                              <a:lnTo>
                                <a:pt x="1115" y="304"/>
                              </a:lnTo>
                              <a:lnTo>
                                <a:pt x="1118" y="293"/>
                              </a:lnTo>
                              <a:lnTo>
                                <a:pt x="1120" y="281"/>
                              </a:lnTo>
                              <a:lnTo>
                                <a:pt x="1121" y="269"/>
                              </a:lnTo>
                              <a:lnTo>
                                <a:pt x="1121" y="257"/>
                              </a:lnTo>
                              <a:lnTo>
                                <a:pt x="1118" y="245"/>
                              </a:lnTo>
                              <a:lnTo>
                                <a:pt x="1114" y="233"/>
                              </a:lnTo>
                              <a:lnTo>
                                <a:pt x="1108" y="221"/>
                              </a:lnTo>
                              <a:lnTo>
                                <a:pt x="1100" y="211"/>
                              </a:lnTo>
                              <a:lnTo>
                                <a:pt x="1095" y="206"/>
                              </a:lnTo>
                              <a:close/>
                              <a:moveTo>
                                <a:pt x="1023" y="178"/>
                              </a:moveTo>
                              <a:lnTo>
                                <a:pt x="1010" y="179"/>
                              </a:lnTo>
                              <a:lnTo>
                                <a:pt x="997" y="182"/>
                              </a:lnTo>
                              <a:lnTo>
                                <a:pt x="984" y="186"/>
                              </a:lnTo>
                              <a:lnTo>
                                <a:pt x="971" y="192"/>
                              </a:lnTo>
                              <a:lnTo>
                                <a:pt x="959" y="199"/>
                              </a:lnTo>
                              <a:lnTo>
                                <a:pt x="949" y="206"/>
                              </a:lnTo>
                              <a:lnTo>
                                <a:pt x="940" y="215"/>
                              </a:lnTo>
                              <a:lnTo>
                                <a:pt x="932" y="224"/>
                              </a:lnTo>
                              <a:lnTo>
                                <a:pt x="962" y="224"/>
                              </a:lnTo>
                              <a:lnTo>
                                <a:pt x="969" y="220"/>
                              </a:lnTo>
                              <a:lnTo>
                                <a:pt x="980" y="215"/>
                              </a:lnTo>
                              <a:lnTo>
                                <a:pt x="994" y="209"/>
                              </a:lnTo>
                              <a:lnTo>
                                <a:pt x="1007" y="206"/>
                              </a:lnTo>
                              <a:lnTo>
                                <a:pt x="1095" y="206"/>
                              </a:lnTo>
                              <a:lnTo>
                                <a:pt x="1091" y="201"/>
                              </a:lnTo>
                              <a:lnTo>
                                <a:pt x="1079" y="193"/>
                              </a:lnTo>
                              <a:lnTo>
                                <a:pt x="1067" y="186"/>
                              </a:lnTo>
                              <a:lnTo>
                                <a:pt x="1054" y="182"/>
                              </a:lnTo>
                              <a:lnTo>
                                <a:pt x="1039" y="179"/>
                              </a:lnTo>
                              <a:lnTo>
                                <a:pt x="1023" y="178"/>
                              </a:lnTo>
                              <a:close/>
                              <a:moveTo>
                                <a:pt x="1210" y="183"/>
                              </a:moveTo>
                              <a:lnTo>
                                <a:pt x="1181" y="183"/>
                              </a:lnTo>
                              <a:lnTo>
                                <a:pt x="1139" y="396"/>
                              </a:lnTo>
                              <a:lnTo>
                                <a:pt x="1168" y="396"/>
                              </a:lnTo>
                              <a:lnTo>
                                <a:pt x="1210" y="183"/>
                              </a:lnTo>
                              <a:close/>
                              <a:moveTo>
                                <a:pt x="1225" y="108"/>
                              </a:moveTo>
                              <a:lnTo>
                                <a:pt x="1196" y="108"/>
                              </a:lnTo>
                              <a:lnTo>
                                <a:pt x="1186" y="158"/>
                              </a:lnTo>
                              <a:lnTo>
                                <a:pt x="1215" y="158"/>
                              </a:lnTo>
                              <a:lnTo>
                                <a:pt x="1225" y="108"/>
                              </a:lnTo>
                              <a:close/>
                              <a:moveTo>
                                <a:pt x="1310" y="210"/>
                              </a:moveTo>
                              <a:lnTo>
                                <a:pt x="1281" y="210"/>
                              </a:lnTo>
                              <a:lnTo>
                                <a:pt x="1244" y="396"/>
                              </a:lnTo>
                              <a:lnTo>
                                <a:pt x="1273" y="396"/>
                              </a:lnTo>
                              <a:lnTo>
                                <a:pt x="1310" y="210"/>
                              </a:lnTo>
                              <a:close/>
                              <a:moveTo>
                                <a:pt x="1366" y="183"/>
                              </a:moveTo>
                              <a:lnTo>
                                <a:pt x="1240" y="183"/>
                              </a:lnTo>
                              <a:lnTo>
                                <a:pt x="1235" y="210"/>
                              </a:lnTo>
                              <a:lnTo>
                                <a:pt x="1361" y="210"/>
                              </a:lnTo>
                              <a:lnTo>
                                <a:pt x="1366" y="183"/>
                              </a:lnTo>
                              <a:close/>
                              <a:moveTo>
                                <a:pt x="1330" y="108"/>
                              </a:moveTo>
                              <a:lnTo>
                                <a:pt x="1301" y="108"/>
                              </a:lnTo>
                              <a:lnTo>
                                <a:pt x="1286" y="183"/>
                              </a:lnTo>
                              <a:lnTo>
                                <a:pt x="1315" y="183"/>
                              </a:lnTo>
                              <a:lnTo>
                                <a:pt x="1330" y="108"/>
                              </a:lnTo>
                              <a:close/>
                              <a:moveTo>
                                <a:pt x="1466" y="0"/>
                              </a:moveTo>
                              <a:lnTo>
                                <a:pt x="1436" y="6"/>
                              </a:lnTo>
                              <a:lnTo>
                                <a:pt x="1412" y="22"/>
                              </a:lnTo>
                              <a:lnTo>
                                <a:pt x="1396" y="46"/>
                              </a:lnTo>
                              <a:lnTo>
                                <a:pt x="1390" y="76"/>
                              </a:lnTo>
                              <a:lnTo>
                                <a:pt x="1396" y="105"/>
                              </a:lnTo>
                              <a:lnTo>
                                <a:pt x="1412" y="129"/>
                              </a:lnTo>
                              <a:lnTo>
                                <a:pt x="1436" y="145"/>
                              </a:lnTo>
                              <a:lnTo>
                                <a:pt x="1466" y="151"/>
                              </a:lnTo>
                              <a:lnTo>
                                <a:pt x="1495" y="145"/>
                              </a:lnTo>
                              <a:lnTo>
                                <a:pt x="1498" y="143"/>
                              </a:lnTo>
                              <a:lnTo>
                                <a:pt x="1466" y="143"/>
                              </a:lnTo>
                              <a:lnTo>
                                <a:pt x="1439" y="138"/>
                              </a:lnTo>
                              <a:lnTo>
                                <a:pt x="1418" y="123"/>
                              </a:lnTo>
                              <a:lnTo>
                                <a:pt x="1404" y="102"/>
                              </a:lnTo>
                              <a:lnTo>
                                <a:pt x="1398" y="76"/>
                              </a:lnTo>
                              <a:lnTo>
                                <a:pt x="1404" y="49"/>
                              </a:lnTo>
                              <a:lnTo>
                                <a:pt x="1418" y="28"/>
                              </a:lnTo>
                              <a:lnTo>
                                <a:pt x="1439" y="14"/>
                              </a:lnTo>
                              <a:lnTo>
                                <a:pt x="1466" y="8"/>
                              </a:lnTo>
                              <a:lnTo>
                                <a:pt x="1498" y="8"/>
                              </a:lnTo>
                              <a:lnTo>
                                <a:pt x="1495" y="6"/>
                              </a:lnTo>
                              <a:lnTo>
                                <a:pt x="1466" y="0"/>
                              </a:lnTo>
                              <a:close/>
                              <a:moveTo>
                                <a:pt x="1498" y="8"/>
                              </a:moveTo>
                              <a:lnTo>
                                <a:pt x="1466" y="8"/>
                              </a:lnTo>
                              <a:lnTo>
                                <a:pt x="1492" y="14"/>
                              </a:lnTo>
                              <a:lnTo>
                                <a:pt x="1513" y="28"/>
                              </a:lnTo>
                              <a:lnTo>
                                <a:pt x="1528" y="49"/>
                              </a:lnTo>
                              <a:lnTo>
                                <a:pt x="1533" y="76"/>
                              </a:lnTo>
                              <a:lnTo>
                                <a:pt x="1528" y="102"/>
                              </a:lnTo>
                              <a:lnTo>
                                <a:pt x="1513" y="123"/>
                              </a:lnTo>
                              <a:lnTo>
                                <a:pt x="1492" y="138"/>
                              </a:lnTo>
                              <a:lnTo>
                                <a:pt x="1466" y="143"/>
                              </a:lnTo>
                              <a:lnTo>
                                <a:pt x="1498" y="143"/>
                              </a:lnTo>
                              <a:lnTo>
                                <a:pt x="1519" y="129"/>
                              </a:lnTo>
                              <a:lnTo>
                                <a:pt x="1535" y="105"/>
                              </a:lnTo>
                              <a:lnTo>
                                <a:pt x="1541" y="76"/>
                              </a:lnTo>
                              <a:lnTo>
                                <a:pt x="1535" y="46"/>
                              </a:lnTo>
                              <a:lnTo>
                                <a:pt x="1519" y="22"/>
                              </a:lnTo>
                              <a:lnTo>
                                <a:pt x="1498" y="8"/>
                              </a:lnTo>
                              <a:close/>
                              <a:moveTo>
                                <a:pt x="1478" y="38"/>
                              </a:moveTo>
                              <a:lnTo>
                                <a:pt x="1437" y="38"/>
                              </a:lnTo>
                              <a:lnTo>
                                <a:pt x="1437" y="115"/>
                              </a:lnTo>
                              <a:lnTo>
                                <a:pt x="1448" y="115"/>
                              </a:lnTo>
                              <a:lnTo>
                                <a:pt x="1448" y="81"/>
                              </a:lnTo>
                              <a:lnTo>
                                <a:pt x="1479" y="81"/>
                              </a:lnTo>
                              <a:lnTo>
                                <a:pt x="1477" y="80"/>
                              </a:lnTo>
                              <a:lnTo>
                                <a:pt x="1484" y="79"/>
                              </a:lnTo>
                              <a:lnTo>
                                <a:pt x="1490" y="76"/>
                              </a:lnTo>
                              <a:lnTo>
                                <a:pt x="1494" y="72"/>
                              </a:lnTo>
                              <a:lnTo>
                                <a:pt x="1448" y="72"/>
                              </a:lnTo>
                              <a:lnTo>
                                <a:pt x="1448" y="47"/>
                              </a:lnTo>
                              <a:lnTo>
                                <a:pt x="1495" y="47"/>
                              </a:lnTo>
                              <a:lnTo>
                                <a:pt x="1493" y="44"/>
                              </a:lnTo>
                              <a:lnTo>
                                <a:pt x="1490" y="42"/>
                              </a:lnTo>
                              <a:lnTo>
                                <a:pt x="1487" y="40"/>
                              </a:lnTo>
                              <a:lnTo>
                                <a:pt x="1483" y="39"/>
                              </a:lnTo>
                              <a:lnTo>
                                <a:pt x="1478" y="38"/>
                              </a:lnTo>
                              <a:close/>
                              <a:moveTo>
                                <a:pt x="1479" y="81"/>
                              </a:moveTo>
                              <a:lnTo>
                                <a:pt x="1462" y="81"/>
                              </a:lnTo>
                              <a:lnTo>
                                <a:pt x="1464" y="81"/>
                              </a:lnTo>
                              <a:lnTo>
                                <a:pt x="1465" y="81"/>
                              </a:lnTo>
                              <a:lnTo>
                                <a:pt x="1466" y="81"/>
                              </a:lnTo>
                              <a:lnTo>
                                <a:pt x="1468" y="82"/>
                              </a:lnTo>
                              <a:lnTo>
                                <a:pt x="1471" y="84"/>
                              </a:lnTo>
                              <a:lnTo>
                                <a:pt x="1473" y="86"/>
                              </a:lnTo>
                              <a:lnTo>
                                <a:pt x="1475" y="88"/>
                              </a:lnTo>
                              <a:lnTo>
                                <a:pt x="1477" y="91"/>
                              </a:lnTo>
                              <a:lnTo>
                                <a:pt x="1479" y="94"/>
                              </a:lnTo>
                              <a:lnTo>
                                <a:pt x="1482" y="99"/>
                              </a:lnTo>
                              <a:lnTo>
                                <a:pt x="1492" y="115"/>
                              </a:lnTo>
                              <a:lnTo>
                                <a:pt x="1505" y="115"/>
                              </a:lnTo>
                              <a:lnTo>
                                <a:pt x="1492" y="94"/>
                              </a:lnTo>
                              <a:lnTo>
                                <a:pt x="1489" y="90"/>
                              </a:lnTo>
                              <a:lnTo>
                                <a:pt x="1486" y="86"/>
                              </a:lnTo>
                              <a:lnTo>
                                <a:pt x="1482" y="82"/>
                              </a:lnTo>
                              <a:lnTo>
                                <a:pt x="1480" y="81"/>
                              </a:lnTo>
                              <a:lnTo>
                                <a:pt x="1479" y="81"/>
                              </a:lnTo>
                              <a:close/>
                              <a:moveTo>
                                <a:pt x="1495" y="47"/>
                              </a:moveTo>
                              <a:lnTo>
                                <a:pt x="1477" y="47"/>
                              </a:lnTo>
                              <a:lnTo>
                                <a:pt x="1482" y="48"/>
                              </a:lnTo>
                              <a:lnTo>
                                <a:pt x="1487" y="52"/>
                              </a:lnTo>
                              <a:lnTo>
                                <a:pt x="1488" y="55"/>
                              </a:lnTo>
                              <a:lnTo>
                                <a:pt x="1488" y="61"/>
                              </a:lnTo>
                              <a:lnTo>
                                <a:pt x="1487" y="64"/>
                              </a:lnTo>
                              <a:lnTo>
                                <a:pt x="1485" y="68"/>
                              </a:lnTo>
                              <a:lnTo>
                                <a:pt x="1483" y="69"/>
                              </a:lnTo>
                              <a:lnTo>
                                <a:pt x="1478" y="71"/>
                              </a:lnTo>
                              <a:lnTo>
                                <a:pt x="1474" y="72"/>
                              </a:lnTo>
                              <a:lnTo>
                                <a:pt x="1494" y="72"/>
                              </a:lnTo>
                              <a:lnTo>
                                <a:pt x="1497" y="69"/>
                              </a:lnTo>
                              <a:lnTo>
                                <a:pt x="1499" y="64"/>
                              </a:lnTo>
                              <a:lnTo>
                                <a:pt x="1499" y="55"/>
                              </a:lnTo>
                              <a:lnTo>
                                <a:pt x="1498" y="51"/>
                              </a:lnTo>
                              <a:lnTo>
                                <a:pt x="1495" y="47"/>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3B5511B" id="Group 6" o:spid="_x0000_s1026" style="position:absolute;margin-left:471.3pt;margin-top:-5.6pt;width:77.1pt;height:20.1pt;z-index:251665408;mso-position-horizontal-relative:page" coordsize="154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">
              <v:shape id="AutoShape 7" o:spid="_x0000_s1027" style="position:absolute;width:1542;height:402;visibility:visible;mso-wrap-style:square;v-text-anchor:top" coordsize="154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" path="m137,178r-15,1l108,182r-14,5l80,193r-13,7l54,209,42,219,31,231,21,244r-8,14l7,273,3,289r,1l2,290r,1l,306r,15l3,334r5,13l15,359r8,11l33,379r11,7l57,393r13,4l83,400r15,1l133,396r32,-12l180,373r-78,l84,371,69,366,56,358,45,348,37,335,32,321,31,306r1,-17l37,274r7,-15l54,246,67,233,81,222r15,-8l113,209r18,-3l142,206r73,l214,204,201,194r-15,-7l171,181r-17,-2l137,178xm220,334r-33,l179,342r-9,7l160,356r-11,6l137,367r-11,3l114,372r-12,1l180,373r14,-10l220,334xm215,206r-73,l152,207r20,6l180,217r14,13l200,238r3,9l237,247r-5,-17l224,216r-9,-10xm412,179r-12,l384,180r-16,2l353,187r-15,6l323,201r-13,10l298,221r-10,12l279,245r-8,13l266,272r-4,14l259,303r,15l261,333r4,14l272,359r8,11l289,379r11,8l313,393r13,4l339,400r14,1l368,400r16,-3l399,392r16,-8l429,376r3,-2l358,374r-16,-2l327,367r-13,-8l303,349r-9,-13l289,322r-1,-16l290,287r5,-16l303,256r11,-13l327,230r16,-10l358,213r17,-5l392,206r73,l458,199r-10,-7l424,181r-12,-2xm465,206r-73,l402,207r10,2l421,212r9,5l441,225r9,10l455,248r3,10l460,268r,9l459,287r-4,13l451,313r-7,11l437,334r-9,9l419,351r-10,7l399,364r-10,4l378,371r-10,2l358,374r74,l443,365r12,-11l466,340r9,-14l483,311r5,-15l491,280r,-8l491,268r,-9l489,250r-2,-10l482,227r-7,-10l465,206xm563,183r-28,l493,396r30,l549,265r3,-14l558,240r7,-10l573,222r10,-7l590,212r-33,l563,183xm686,207r-71,l627,208r11,3l648,216r8,7l663,231r3,10l667,251r,3l666,265,640,396r31,l697,261r4,-12l706,238r7,-9l722,221r3,-2l691,219r-5,-12xm830,207r-66,l776,208r11,3l796,216r8,7l810,232r4,10l815,254r-1,14l788,396r29,l843,263r2,-17l843,230r-6,-14l830,207xm768,180r-10,l748,182r-10,3l728,189r-10,6l708,202r-9,8l691,219r34,l732,215r10,-4l753,208r11,-1l830,207r-3,-4l815,193r-14,-7l785,181r-17,-1xm622,179r-13,l597,182r-22,11l565,201r-8,11l590,212r3,-1l604,208r11,-1l686,207r-9,-10l664,190r-10,-5l644,181r-10,-2l622,179xm938,359r-35,l908,368r7,9l924,384r10,7l945,395r13,4l971,401r15,l999,400r12,-2l1024,395r11,-5l1047,385r10,-6l1065,373r-74,l969,371r-18,-5l938,359xm954,108r-30,l867,396r28,l903,359r35,l937,358,927,347r-7,-14l916,318r-1,-17l917,283r4,-12l926,260r6,-10l940,241r9,-8l959,226r3,-2l932,224,954,108xm1095,206r-88,l1018,206r11,1l1039,209r9,3l1058,217r12,7l1079,233r6,13l1089,255r2,10l1091,275r-1,10l1084,304r-7,16l1066,335r-13,13l1038,359r-15,8l1007,371r-16,2l1065,373r2,-2l1076,363r9,-8l1092,346r7,-10l1105,326r5,-11l1115,304r3,-11l1120,281r1,-12l1121,257r-3,-12l1114,233r-6,-12l1100,211r-5,-5xm1023,178r-13,1l997,182r-13,4l971,192r-12,7l949,206r-9,9l932,224r30,l969,220r11,-5l994,209r13,-3l1095,206r-4,-5l1079,193r-12,-7l1054,182r-15,-3l1023,178xm1210,183r-29,l1139,396r29,l1210,183xm1225,108r-29,l1186,158r29,l1225,108xm1310,210r-29,l1244,396r29,l1310,210xm1366,183r-126,l1235,210r126,l1366,183xm1330,108r-29,l1286,183r29,l1330,108xm1466,r-30,6l1412,22r-16,24l1390,76r6,29l1412,129r24,16l1466,151r29,-6l1498,143r-32,l1439,138r-21,-15l1404,102r-6,-26l1404,49r14,-21l1439,14r27,-6l1498,8r-3,-2l1466,xm1498,8r-32,l1492,14r21,14l1528,49r5,27l1528,102r-15,21l1492,138r-26,5l1498,143r21,-14l1535,105r6,-29l1535,46,1519,22,1498,8xm1478,38r-41,l1437,115r11,l1448,81r31,l1477,80r7,-1l1490,76r4,-4l1448,72r,-25l1495,47r-2,-3l1490,42r-3,-2l1483,39r-5,-1xm1479,81r-17,l1464,81r1,l1466,81r2,1l1471,84r2,2l1475,88r2,3l1479,94r3,5l1492,115r13,l1492,94r-3,-4l1486,86r-4,-4l1480,81r-1,xm1495,47r-18,l1482,48r5,4l1488,55r,6l1487,64r-2,4l1483,69r-5,2l1474,72r20,l1497,69r2,-5l1499,55r-1,-4l1495,47xe" fillcolor="#6d6e71" stroked="f">
                <v:path arrowok="t" o:connecttype="custom" o:connectlocs="42,219;2,291;44,386;102,373;32,289;131,206;137,178;126,370;152,207;224,216;323,201;259,303;313,393;429,376;289,322;358,213;465,206;455,248;437,334;358,374;491,280;465,206;565,230;627,208;666,265;725,219;804,223;845,246;728,189;753,208;622,179;604,208;634,179;945,395;1047,385;924,108;916,318;959,226;1039,209;1091,275;1007,371;1105,326;1114,233;971,192;994,209;1023,178;1186,158;1366,183;1315,183;1412,129;1404,102;1466,0;1513,123;1519,22;1477,80;1490,42;1466,81;1492,115;1495,47;1483,69;1495,47" o:connectangles="0,0,0,0,0,0,0,0,0,0,0,0,0,0,0,0,0,0,0,0,0,0,0,0,0,0,0,0,0,0,0,0,0,0,0,0,0,0,0,0,0,0,0,0,0,0,0,0,0,0,0,0,0,0,0,0,0,0,0,0,0"/>
              </v:shape>
              <w10:wrap anchorx="page"/>
            </v:group>
          </w:pict>
        </mc:Fallback>
      </mc:AlternateContent>
    </w:r>
    <w:r w:rsidR="00B03D03">
      <w:rPr>
        <w:noProof/>
        <w:lang w:eastAsia="de-DE"/>
      </w:rPr>
      <mc:AlternateContent>
        <mc:Choice Requires="wps">
          <w:drawing>
            <wp:anchor distT="0" distB="0" distL="114300" distR="114300" simplePos="0" relativeHeight="251664384" behindDoc="1" locked="0" layoutInCell="1" allowOverlap="1" wp14:anchorId="611FDFDA" wp14:editId="1EDBA688">
              <wp:simplePos x="0" y="0"/>
              <wp:positionH relativeFrom="page">
                <wp:align>right</wp:align>
              </wp:positionH>
              <wp:positionV relativeFrom="paragraph">
                <wp:posOffset>-454963</wp:posOffset>
              </wp:positionV>
              <wp:extent cx="7560310" cy="1524000"/>
              <wp:effectExtent l="0" t="0" r="254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524000"/>
                      </a:xfrm>
                      <a:prstGeom prst="rect">
                        <a:avLst/>
                      </a:prstGeom>
                      <a:solidFill>
                        <a:srgbClr val="C6C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4F8162F" id="Rectangle 5" o:spid="_x0000_s1026" style="position:absolute;margin-left:544.1pt;margin-top:-35.8pt;width:595.3pt;height:120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" fillcolor="#c6c8ca" stroked="f">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3F4E" w14:textId="77777777" w:rsidR="00532238" w:rsidRDefault="00532238" w:rsidP="00C07FA8">
    <w:pPr>
      <w:pStyle w:val="Kopfzeile"/>
      <w:tabs>
        <w:tab w:val="clear" w:pos="9072"/>
        <w:tab w:val="right" w:pos="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1E5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44B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52E9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DE2F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3C4C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48EFB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CBB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330E3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A6E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5832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3944E4"/>
    <w:multiLevelType w:val="hybridMultilevel"/>
    <w:tmpl w:val="46BCECB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11CF7739"/>
    <w:multiLevelType w:val="hybridMultilevel"/>
    <w:tmpl w:val="09E4BC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6D05604"/>
    <w:multiLevelType w:val="hybridMultilevel"/>
    <w:tmpl w:val="191C875E"/>
    <w:lvl w:ilvl="0" w:tplc="0C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AB12B26"/>
    <w:multiLevelType w:val="hybridMultilevel"/>
    <w:tmpl w:val="C80277BE"/>
    <w:lvl w:ilvl="0" w:tplc="38CA239A">
      <w:start w:val="1"/>
      <w:numFmt w:val="bullet"/>
      <w:pStyle w:val="AufzhlungTexteingerck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D018BE"/>
    <w:multiLevelType w:val="hybridMultilevel"/>
    <w:tmpl w:val="E6E0D64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CB1B33"/>
    <w:multiLevelType w:val="singleLevel"/>
    <w:tmpl w:val="6AEE97B2"/>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96D3AC0"/>
    <w:multiLevelType w:val="hybridMultilevel"/>
    <w:tmpl w:val="C3040D0A"/>
    <w:lvl w:ilvl="0" w:tplc="6876D04A">
      <w:numFmt w:val="bullet"/>
      <w:lvlText w:val=""/>
      <w:lvlJc w:val="left"/>
      <w:pPr>
        <w:ind w:left="720" w:hanging="360"/>
      </w:pPr>
      <w:rPr>
        <w:rFonts w:ascii="Symbol" w:eastAsia="Times New Roman"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660E04"/>
    <w:multiLevelType w:val="hybridMultilevel"/>
    <w:tmpl w:val="E3583FE6"/>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F9259D6"/>
    <w:multiLevelType w:val="hybridMultilevel"/>
    <w:tmpl w:val="BAC6E6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FDD23DF"/>
    <w:multiLevelType w:val="hybridMultilevel"/>
    <w:tmpl w:val="389E5490"/>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E2405D"/>
    <w:multiLevelType w:val="hybridMultilevel"/>
    <w:tmpl w:val="DEDC20A2"/>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7B0788"/>
    <w:multiLevelType w:val="hybridMultilevel"/>
    <w:tmpl w:val="523070CC"/>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4DA4178"/>
    <w:multiLevelType w:val="hybridMultilevel"/>
    <w:tmpl w:val="ADD441FA"/>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41470C"/>
    <w:multiLevelType w:val="hybridMultilevel"/>
    <w:tmpl w:val="A77E3414"/>
    <w:lvl w:ilvl="0" w:tplc="6876D04A">
      <w:numFmt w:val="bullet"/>
      <w:lvlText w:val=""/>
      <w:lvlJc w:val="left"/>
      <w:pPr>
        <w:ind w:left="1080" w:hanging="360"/>
      </w:pPr>
      <w:rPr>
        <w:rFonts w:ascii="Symbol" w:eastAsia="Times New Roman" w:hAnsi="Symbol" w:cs="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D6916E8"/>
    <w:multiLevelType w:val="hybridMultilevel"/>
    <w:tmpl w:val="1018A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27B177B"/>
    <w:multiLevelType w:val="hybridMultilevel"/>
    <w:tmpl w:val="051C5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33456D0"/>
    <w:multiLevelType w:val="hybridMultilevel"/>
    <w:tmpl w:val="502C306E"/>
    <w:lvl w:ilvl="0" w:tplc="6876D04A">
      <w:numFmt w:val="bullet"/>
      <w:lvlText w:val=""/>
      <w:lvlJc w:val="left"/>
      <w:pPr>
        <w:ind w:left="720" w:hanging="360"/>
      </w:pPr>
      <w:rPr>
        <w:rFonts w:ascii="Symbol" w:eastAsia="Times New Roman"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5"/>
  </w:num>
  <w:num w:numId="14">
    <w:abstractNumId w:val="11"/>
  </w:num>
  <w:num w:numId="15">
    <w:abstractNumId w:val="19"/>
  </w:num>
  <w:num w:numId="16">
    <w:abstractNumId w:val="16"/>
  </w:num>
  <w:num w:numId="17">
    <w:abstractNumId w:val="23"/>
  </w:num>
  <w:num w:numId="18">
    <w:abstractNumId w:val="17"/>
  </w:num>
  <w:num w:numId="19">
    <w:abstractNumId w:val="22"/>
  </w:num>
  <w:num w:numId="20">
    <w:abstractNumId w:val="20"/>
  </w:num>
  <w:num w:numId="21">
    <w:abstractNumId w:val="21"/>
  </w:num>
  <w:num w:numId="22">
    <w:abstractNumId w:val="14"/>
  </w:num>
  <w:num w:numId="23">
    <w:abstractNumId w:val="26"/>
  </w:num>
  <w:num w:numId="24">
    <w:abstractNumId w:val="12"/>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o:colormru v:ext="edit" colors="#f7f7f7"/>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DC"/>
    <w:rsid w:val="00030369"/>
    <w:rsid w:val="00040A3B"/>
    <w:rsid w:val="00092B8E"/>
    <w:rsid w:val="00096AAE"/>
    <w:rsid w:val="00162D0F"/>
    <w:rsid w:val="0019004B"/>
    <w:rsid w:val="001A001C"/>
    <w:rsid w:val="001C2B05"/>
    <w:rsid w:val="001D62CD"/>
    <w:rsid w:val="0027628E"/>
    <w:rsid w:val="00286DEF"/>
    <w:rsid w:val="002940CD"/>
    <w:rsid w:val="002A419C"/>
    <w:rsid w:val="002F03D7"/>
    <w:rsid w:val="00342964"/>
    <w:rsid w:val="00381AE9"/>
    <w:rsid w:val="00494A6F"/>
    <w:rsid w:val="005015C3"/>
    <w:rsid w:val="00507F29"/>
    <w:rsid w:val="00523E1A"/>
    <w:rsid w:val="00532238"/>
    <w:rsid w:val="00545B53"/>
    <w:rsid w:val="005E0A8E"/>
    <w:rsid w:val="005F24D5"/>
    <w:rsid w:val="006068BB"/>
    <w:rsid w:val="00630815"/>
    <w:rsid w:val="0063460B"/>
    <w:rsid w:val="0064429C"/>
    <w:rsid w:val="0064459C"/>
    <w:rsid w:val="00654ED3"/>
    <w:rsid w:val="006A5EA6"/>
    <w:rsid w:val="006F013B"/>
    <w:rsid w:val="0076581F"/>
    <w:rsid w:val="007977E9"/>
    <w:rsid w:val="007D0CFE"/>
    <w:rsid w:val="007E2773"/>
    <w:rsid w:val="007E4584"/>
    <w:rsid w:val="007F0621"/>
    <w:rsid w:val="00805757"/>
    <w:rsid w:val="00832136"/>
    <w:rsid w:val="008534A8"/>
    <w:rsid w:val="008A371F"/>
    <w:rsid w:val="008C5BFC"/>
    <w:rsid w:val="008D401B"/>
    <w:rsid w:val="00914B42"/>
    <w:rsid w:val="009718DE"/>
    <w:rsid w:val="00981CA0"/>
    <w:rsid w:val="00997DAF"/>
    <w:rsid w:val="009C235D"/>
    <w:rsid w:val="009D389A"/>
    <w:rsid w:val="00A02430"/>
    <w:rsid w:val="00A10671"/>
    <w:rsid w:val="00A11A1D"/>
    <w:rsid w:val="00A87050"/>
    <w:rsid w:val="00AB6023"/>
    <w:rsid w:val="00B03D03"/>
    <w:rsid w:val="00B36447"/>
    <w:rsid w:val="00B42750"/>
    <w:rsid w:val="00B6779B"/>
    <w:rsid w:val="00B95DC3"/>
    <w:rsid w:val="00BB1859"/>
    <w:rsid w:val="00C07FA8"/>
    <w:rsid w:val="00CD66EE"/>
    <w:rsid w:val="00CF30DC"/>
    <w:rsid w:val="00D40883"/>
    <w:rsid w:val="00D971FA"/>
    <w:rsid w:val="00DB51CF"/>
    <w:rsid w:val="00DC666D"/>
    <w:rsid w:val="00DE54EE"/>
    <w:rsid w:val="00E155D7"/>
    <w:rsid w:val="00E45B2B"/>
    <w:rsid w:val="00E66759"/>
    <w:rsid w:val="00E712C4"/>
    <w:rsid w:val="00F073C2"/>
    <w:rsid w:val="00F555F0"/>
    <w:rsid w:val="00F72848"/>
    <w:rsid w:val="00F745EA"/>
    <w:rsid w:val="00F807E6"/>
    <w:rsid w:val="00F961EF"/>
    <w:rsid w:val="00FC367D"/>
    <w:rsid w:val="00FC3DA0"/>
    <w:rsid w:val="00FD3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7f7f7"/>
    </o:shapedefaults>
    <o:shapelayout v:ext="edit">
      <o:idmap v:ext="edit" data="1"/>
    </o:shapelayout>
  </w:shapeDefaults>
  <w:decimalSymbol w:val=","/>
  <w:listSeparator w:val=";"/>
  <w14:docId w14:val="64148FCE"/>
  <w15:docId w15:val="{E00AB2FD-E8CB-407E-A338-30A53BE6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1"/>
    <w:rsid w:val="005015C3"/>
    <w:rPr>
      <w:rFonts w:ascii="Humnst777 Lt BT" w:eastAsia="Humnst777 Lt BT" w:hAnsi="Humnst777 Lt BT" w:cs="Humnst777 Lt BT"/>
      <w:color w:val="242324"/>
      <w:sz w:val="20"/>
      <w:lang w:val="de-DE"/>
    </w:rPr>
  </w:style>
  <w:style w:type="paragraph" w:styleId="berschrift1">
    <w:name w:val="heading 1"/>
    <w:basedOn w:val="Standard"/>
    <w:next w:val="Standard"/>
    <w:link w:val="berschrift1Zchn"/>
    <w:qFormat/>
    <w:rsid w:val="007F0621"/>
    <w:pPr>
      <w:keepNext/>
      <w:keepLines/>
      <w:spacing w:before="360"/>
      <w:outlineLvl w:val="0"/>
    </w:pPr>
    <w:rPr>
      <w:sz w:val="44"/>
      <w:lang w:eastAsia="de-DE"/>
    </w:rPr>
  </w:style>
  <w:style w:type="paragraph" w:styleId="berschrift2">
    <w:name w:val="heading 2"/>
    <w:basedOn w:val="Standard"/>
    <w:next w:val="Standard"/>
    <w:link w:val="berschrift2Zchn"/>
    <w:unhideWhenUsed/>
    <w:qFormat/>
    <w:rsid w:val="00F807E6"/>
    <w:pPr>
      <w:keepNext/>
      <w:keepLines/>
      <w:spacing w:before="360" w:line="360" w:lineRule="auto"/>
      <w:outlineLvl w:val="1"/>
    </w:pPr>
    <w:rPr>
      <w:sz w:val="30"/>
      <w:lang w:val="en-US"/>
    </w:rPr>
  </w:style>
  <w:style w:type="paragraph" w:styleId="berschrift3">
    <w:name w:val="heading 3"/>
    <w:basedOn w:val="Standard"/>
    <w:next w:val="Standard"/>
    <w:link w:val="berschrift3Zchn"/>
    <w:unhideWhenUsed/>
    <w:qFormat/>
    <w:rsid w:val="00F807E6"/>
    <w:pPr>
      <w:keepNext/>
      <w:keepLines/>
      <w:spacing w:before="120" w:after="120"/>
      <w:outlineLvl w:val="2"/>
    </w:pPr>
    <w:rPr>
      <w:rFonts w:ascii="Humnst777 BT"/>
      <w:b/>
      <w:sz w:val="22"/>
      <w:lang w:val="en-US"/>
    </w:rPr>
  </w:style>
  <w:style w:type="paragraph" w:styleId="berschrift4">
    <w:name w:val="heading 4"/>
    <w:basedOn w:val="Standard"/>
    <w:next w:val="Standard"/>
    <w:link w:val="berschrift4Zchn"/>
    <w:unhideWhenUsed/>
    <w:qFormat/>
    <w:rsid w:val="00162D0F"/>
    <w:pPr>
      <w:keepNext/>
      <w:keepLines/>
      <w:ind w:left="567"/>
      <w:outlineLvl w:val="3"/>
    </w:pPr>
    <w:rPr>
      <w:rFonts w:ascii="Humnst777 BT"/>
      <w:b/>
    </w:rPr>
  </w:style>
  <w:style w:type="paragraph" w:styleId="berschrift5">
    <w:name w:val="heading 5"/>
    <w:basedOn w:val="Standard"/>
    <w:next w:val="Standardeinzug"/>
    <w:link w:val="berschrift5Zchn"/>
    <w:qFormat/>
    <w:rsid w:val="0063460B"/>
    <w:pPr>
      <w:widowControl/>
      <w:autoSpaceDE/>
      <w:autoSpaceDN/>
      <w:spacing w:line="280" w:lineRule="atLeast"/>
      <w:ind w:left="708"/>
      <w:outlineLvl w:val="4"/>
    </w:pPr>
    <w:rPr>
      <w:rFonts w:ascii="Arial" w:eastAsia="Times New Roman" w:hAnsi="Arial" w:cs="Times New Roman"/>
      <w:b/>
      <w:color w:val="auto"/>
      <w:szCs w:val="20"/>
    </w:rPr>
  </w:style>
  <w:style w:type="paragraph" w:styleId="berschrift6">
    <w:name w:val="heading 6"/>
    <w:basedOn w:val="Standard"/>
    <w:next w:val="Standardeinzug"/>
    <w:link w:val="berschrift6Zchn"/>
    <w:qFormat/>
    <w:rsid w:val="0063460B"/>
    <w:pPr>
      <w:widowControl/>
      <w:autoSpaceDE/>
      <w:autoSpaceDN/>
      <w:spacing w:line="280" w:lineRule="atLeast"/>
      <w:ind w:left="708"/>
      <w:outlineLvl w:val="5"/>
    </w:pPr>
    <w:rPr>
      <w:rFonts w:ascii="Times New Roman" w:eastAsia="Times New Roman" w:hAnsi="Times New Roman" w:cs="Times New Roman"/>
      <w:color w:val="auto"/>
      <w:szCs w:val="20"/>
      <w:u w:val="single"/>
    </w:rPr>
  </w:style>
  <w:style w:type="paragraph" w:styleId="berschrift7">
    <w:name w:val="heading 7"/>
    <w:basedOn w:val="Standard"/>
    <w:next w:val="Standardeinzug"/>
    <w:link w:val="berschrift7Zchn"/>
    <w:qFormat/>
    <w:rsid w:val="0063460B"/>
    <w:pPr>
      <w:widowControl/>
      <w:autoSpaceDE/>
      <w:autoSpaceDN/>
      <w:spacing w:line="280" w:lineRule="atLeast"/>
      <w:ind w:left="708"/>
      <w:outlineLvl w:val="6"/>
    </w:pPr>
    <w:rPr>
      <w:rFonts w:ascii="Times New Roman" w:eastAsia="Times New Roman" w:hAnsi="Times New Roman" w:cs="Times New Roman"/>
      <w:i/>
      <w:color w:val="auto"/>
      <w:szCs w:val="20"/>
    </w:rPr>
  </w:style>
  <w:style w:type="paragraph" w:styleId="berschrift8">
    <w:name w:val="heading 8"/>
    <w:basedOn w:val="Standard"/>
    <w:next w:val="Standardeinzug"/>
    <w:link w:val="berschrift8Zchn"/>
    <w:qFormat/>
    <w:rsid w:val="0063460B"/>
    <w:pPr>
      <w:widowControl/>
      <w:autoSpaceDE/>
      <w:autoSpaceDN/>
      <w:spacing w:line="280" w:lineRule="atLeast"/>
      <w:ind w:left="708"/>
      <w:outlineLvl w:val="7"/>
    </w:pPr>
    <w:rPr>
      <w:rFonts w:ascii="Times New Roman" w:eastAsia="Times New Roman" w:hAnsi="Times New Roman" w:cs="Times New Roman"/>
      <w:i/>
      <w:color w:val="auto"/>
      <w:szCs w:val="20"/>
    </w:rPr>
  </w:style>
  <w:style w:type="paragraph" w:styleId="berschrift9">
    <w:name w:val="heading 9"/>
    <w:basedOn w:val="Standard"/>
    <w:next w:val="Standardeinzug"/>
    <w:link w:val="berschrift9Zchn"/>
    <w:qFormat/>
    <w:rsid w:val="0063460B"/>
    <w:pPr>
      <w:widowControl/>
      <w:autoSpaceDE/>
      <w:autoSpaceDN/>
      <w:spacing w:line="280" w:lineRule="atLeast"/>
      <w:ind w:left="708"/>
      <w:outlineLvl w:val="8"/>
    </w:pPr>
    <w:rPr>
      <w:rFonts w:ascii="Times New Roman" w:eastAsia="Times New Roman" w:hAnsi="Times New Roman" w:cs="Times New Roman"/>
      <w:i/>
      <w:color w:val="auto"/>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customStyle="1" w:styleId="Bild">
    <w:name w:val="Bild"/>
    <w:basedOn w:val="Text"/>
    <w:next w:val="Bildunterschrift"/>
    <w:uiPriority w:val="1"/>
    <w:rsid w:val="00B42750"/>
    <w:pPr>
      <w:keepNext/>
    </w:pPr>
    <w:rPr>
      <w:noProof/>
      <w:lang w:eastAsia="de-DE"/>
    </w:rPr>
  </w:style>
  <w:style w:type="paragraph" w:styleId="Listenabsatz">
    <w:name w:val="List Paragraph"/>
    <w:basedOn w:val="Text"/>
    <w:uiPriority w:val="34"/>
    <w:qFormat/>
  </w:style>
  <w:style w:type="paragraph" w:customStyle="1" w:styleId="Bildunterschrift">
    <w:name w:val="Bildunterschrift"/>
    <w:basedOn w:val="Text"/>
    <w:next w:val="Text"/>
    <w:uiPriority w:val="1"/>
    <w:rsid w:val="00B42750"/>
  </w:style>
  <w:style w:type="character" w:customStyle="1" w:styleId="berschrift1Zchn">
    <w:name w:val="Überschrift 1 Zchn"/>
    <w:basedOn w:val="Absatz-Standardschriftart"/>
    <w:link w:val="berschrift1"/>
    <w:uiPriority w:val="9"/>
    <w:rsid w:val="007F0621"/>
    <w:rPr>
      <w:rFonts w:ascii="Humnst777 Lt BT" w:eastAsia="Humnst777 Lt BT" w:hAnsi="Humnst777 Lt BT" w:cs="Humnst777 Lt BT"/>
      <w:color w:val="242324"/>
      <w:sz w:val="44"/>
      <w:lang w:val="de-DE" w:eastAsia="de-DE"/>
    </w:rPr>
  </w:style>
  <w:style w:type="paragraph" w:styleId="Titel">
    <w:name w:val="Title"/>
    <w:basedOn w:val="Standard"/>
    <w:next w:val="Standard"/>
    <w:link w:val="TitelZchn"/>
    <w:qFormat/>
    <w:rsid w:val="00E712C4"/>
    <w:pPr>
      <w:spacing w:before="100"/>
      <w:ind w:left="1418" w:right="113" w:firstLine="2268"/>
      <w:jc w:val="right"/>
    </w:pPr>
    <w:rPr>
      <w:color w:val="FFFFFF"/>
      <w:sz w:val="72"/>
    </w:rPr>
  </w:style>
  <w:style w:type="character" w:customStyle="1" w:styleId="TitelZchn">
    <w:name w:val="Titel Zchn"/>
    <w:basedOn w:val="Absatz-Standardschriftart"/>
    <w:link w:val="Titel"/>
    <w:rsid w:val="00E712C4"/>
    <w:rPr>
      <w:rFonts w:ascii="Humnst777 Lt BT" w:eastAsia="Humnst777 Lt BT" w:hAnsi="Humnst777 Lt BT" w:cs="Humnst777 Lt BT"/>
      <w:color w:val="FFFFFF"/>
      <w:sz w:val="72"/>
      <w:lang w:val="de-DE"/>
    </w:rPr>
  </w:style>
  <w:style w:type="paragraph" w:customStyle="1" w:styleId="HeadlineCover">
    <w:name w:val="Headline Cover"/>
    <w:basedOn w:val="Titel"/>
    <w:link w:val="HeadlineCoverZchn"/>
    <w:uiPriority w:val="1"/>
    <w:rsid w:val="005F24D5"/>
  </w:style>
  <w:style w:type="paragraph" w:customStyle="1" w:styleId="Bildunterschrifteingerckt">
    <w:name w:val="Bildunterschrift eingerückt"/>
    <w:basedOn w:val="Texteingerckt"/>
    <w:next w:val="Texteingerckt"/>
    <w:uiPriority w:val="1"/>
    <w:rsid w:val="00B42750"/>
  </w:style>
  <w:style w:type="character" w:customStyle="1" w:styleId="HeadlineCoverZchn">
    <w:name w:val="Headline Cover Zchn"/>
    <w:basedOn w:val="TitelZchn"/>
    <w:link w:val="HeadlineCover"/>
    <w:uiPriority w:val="1"/>
    <w:rsid w:val="005F24D5"/>
    <w:rPr>
      <w:rFonts w:ascii="Humnst777 Lt BT" w:eastAsia="Humnst777 Lt BT" w:hAnsi="Humnst777 Lt BT" w:cs="Humnst777 Lt BT"/>
      <w:color w:val="FFFFFF"/>
      <w:sz w:val="72"/>
      <w:lang w:val="de-DE"/>
    </w:rPr>
  </w:style>
  <w:style w:type="paragraph" w:styleId="Untertitel">
    <w:name w:val="Subtitle"/>
    <w:basedOn w:val="Standard"/>
    <w:next w:val="Standard"/>
    <w:link w:val="UntertitelZchn"/>
    <w:uiPriority w:val="11"/>
    <w:qFormat/>
    <w:rsid w:val="00E712C4"/>
    <w:pPr>
      <w:spacing w:before="325"/>
      <w:ind w:left="3686" w:right="113" w:firstLine="2268"/>
      <w:jc w:val="right"/>
    </w:pPr>
    <w:rPr>
      <w:color w:val="FFFFFF"/>
      <w:sz w:val="40"/>
      <w:lang w:val="en-US"/>
    </w:rPr>
  </w:style>
  <w:style w:type="paragraph" w:customStyle="1" w:styleId="Bildeingerckt">
    <w:name w:val="Bild eingerückt"/>
    <w:basedOn w:val="Texteingerckt"/>
    <w:next w:val="Bildunterschrifteingerckt"/>
    <w:uiPriority w:val="1"/>
    <w:rsid w:val="00B42750"/>
    <w:pPr>
      <w:keepNext/>
    </w:pPr>
    <w:rPr>
      <w:noProof/>
      <w:lang w:eastAsia="de-DE"/>
    </w:rPr>
  </w:style>
  <w:style w:type="character" w:customStyle="1" w:styleId="UntertitelZchn">
    <w:name w:val="Untertitel Zchn"/>
    <w:basedOn w:val="Absatz-Standardschriftart"/>
    <w:link w:val="Untertitel"/>
    <w:uiPriority w:val="11"/>
    <w:rsid w:val="00E712C4"/>
    <w:rPr>
      <w:rFonts w:ascii="Humnst777 Lt BT" w:eastAsia="Humnst777 Lt BT" w:hAnsi="Humnst777 Lt BT" w:cs="Humnst777 Lt BT"/>
      <w:color w:val="FFFFFF"/>
      <w:sz w:val="40"/>
    </w:rPr>
  </w:style>
  <w:style w:type="paragraph" w:customStyle="1" w:styleId="TextEinleitung">
    <w:name w:val="Text Einleitung"/>
    <w:basedOn w:val="Text"/>
    <w:next w:val="Text"/>
    <w:uiPriority w:val="1"/>
    <w:rsid w:val="00B42750"/>
    <w:pPr>
      <w:keepNext/>
    </w:pPr>
  </w:style>
  <w:style w:type="paragraph" w:customStyle="1" w:styleId="TexteingercktEinleitung">
    <w:name w:val="Text eingerückt Einleitung"/>
    <w:basedOn w:val="Texteingerckt"/>
    <w:next w:val="Texteingerckt"/>
    <w:uiPriority w:val="1"/>
    <w:rsid w:val="00B42750"/>
    <w:pPr>
      <w:keepNext/>
    </w:pPr>
  </w:style>
  <w:style w:type="paragraph" w:customStyle="1" w:styleId="Produkt">
    <w:name w:val="Produkt"/>
    <w:basedOn w:val="Standard"/>
    <w:rsid w:val="00F961EF"/>
    <w:pPr>
      <w:widowControl/>
      <w:autoSpaceDE/>
      <w:autoSpaceDN/>
      <w:spacing w:line="280" w:lineRule="atLeast"/>
    </w:pPr>
    <w:rPr>
      <w:rFonts w:ascii="Tahoma" w:eastAsia="Times New Roman" w:hAnsi="Tahoma" w:cs="Times New Roman"/>
      <w:b/>
      <w:sz w:val="28"/>
      <w:szCs w:val="20"/>
    </w:rPr>
  </w:style>
  <w:style w:type="paragraph" w:customStyle="1" w:styleId="Text">
    <w:name w:val="Text"/>
    <w:basedOn w:val="Standard"/>
    <w:link w:val="TextZchn"/>
    <w:uiPriority w:val="1"/>
    <w:qFormat/>
    <w:rsid w:val="00162D0F"/>
    <w:pPr>
      <w:spacing w:after="120"/>
    </w:pPr>
    <w:rPr>
      <w:szCs w:val="18"/>
    </w:rPr>
  </w:style>
  <w:style w:type="paragraph" w:customStyle="1" w:styleId="Texteingerckt">
    <w:name w:val="Text eingerückt"/>
    <w:basedOn w:val="Standard"/>
    <w:link w:val="TexteingercktZchn"/>
    <w:uiPriority w:val="1"/>
    <w:qFormat/>
    <w:rsid w:val="00162D0F"/>
    <w:pPr>
      <w:spacing w:after="120"/>
      <w:ind w:left="567"/>
    </w:pPr>
    <w:rPr>
      <w:szCs w:val="18"/>
    </w:rPr>
  </w:style>
  <w:style w:type="character" w:customStyle="1" w:styleId="TextZchn">
    <w:name w:val="Text Zchn"/>
    <w:basedOn w:val="Absatz-Standardschriftart"/>
    <w:link w:val="Text"/>
    <w:uiPriority w:val="1"/>
    <w:rsid w:val="00162D0F"/>
    <w:rPr>
      <w:rFonts w:ascii="Humnst777 Lt BT" w:eastAsia="Humnst777 Lt BT" w:hAnsi="Humnst777 Lt BT" w:cs="Humnst777 Lt BT"/>
      <w:color w:val="242324"/>
      <w:sz w:val="20"/>
      <w:szCs w:val="18"/>
      <w:lang w:val="de-DE"/>
    </w:rPr>
  </w:style>
  <w:style w:type="paragraph" w:customStyle="1" w:styleId="HeadlineKopfzeileLight">
    <w:name w:val="Headline Kopfzeile Light"/>
    <w:basedOn w:val="Standard"/>
    <w:link w:val="HeadlineKopfzeileLightZchn"/>
    <w:uiPriority w:val="1"/>
    <w:qFormat/>
    <w:rsid w:val="002940CD"/>
    <w:rPr>
      <w:color w:val="6D6E71"/>
      <w:spacing w:val="-6"/>
      <w:sz w:val="28"/>
    </w:rPr>
  </w:style>
  <w:style w:type="character" w:customStyle="1" w:styleId="TexteingercktZchn">
    <w:name w:val="Text eingerückt Zchn"/>
    <w:basedOn w:val="Absatz-Standardschriftart"/>
    <w:link w:val="Texteingerckt"/>
    <w:uiPriority w:val="1"/>
    <w:rsid w:val="00162D0F"/>
    <w:rPr>
      <w:rFonts w:ascii="Humnst777 Lt BT" w:eastAsia="Humnst777 Lt BT" w:hAnsi="Humnst777 Lt BT" w:cs="Humnst777 Lt BT"/>
      <w:color w:val="242324"/>
      <w:sz w:val="20"/>
      <w:szCs w:val="18"/>
      <w:lang w:val="de-DE"/>
    </w:rPr>
  </w:style>
  <w:style w:type="paragraph" w:customStyle="1" w:styleId="HeadlineKopfzeileStrong">
    <w:name w:val="Headline Kopfzeile Strong"/>
    <w:basedOn w:val="Standard"/>
    <w:link w:val="HeadlineKopfzeileStrongZchn"/>
    <w:uiPriority w:val="1"/>
    <w:qFormat/>
    <w:rsid w:val="002940CD"/>
    <w:rPr>
      <w:rFonts w:ascii="Humnst777 BT"/>
      <w:b/>
      <w:color w:val="6D6E71"/>
      <w:spacing w:val="-6"/>
      <w:sz w:val="28"/>
    </w:rPr>
  </w:style>
  <w:style w:type="character" w:customStyle="1" w:styleId="HeadlineKopfzeileLightZchn">
    <w:name w:val="Headline Kopfzeile Light Zchn"/>
    <w:basedOn w:val="Absatz-Standardschriftart"/>
    <w:link w:val="HeadlineKopfzeileLight"/>
    <w:uiPriority w:val="1"/>
    <w:rsid w:val="002940CD"/>
    <w:rPr>
      <w:rFonts w:ascii="Humnst777 Lt BT" w:eastAsia="Humnst777 Lt BT" w:hAnsi="Humnst777 Lt BT" w:cs="Humnst777 Lt BT"/>
      <w:color w:val="6D6E71"/>
      <w:spacing w:val="-6"/>
      <w:sz w:val="28"/>
    </w:rPr>
  </w:style>
  <w:style w:type="paragraph" w:styleId="Kopfzeile">
    <w:name w:val="header"/>
    <w:basedOn w:val="Standard"/>
    <w:link w:val="KopfzeileZchn"/>
    <w:unhideWhenUsed/>
    <w:rsid w:val="00D971FA"/>
    <w:pPr>
      <w:tabs>
        <w:tab w:val="center" w:pos="4536"/>
        <w:tab w:val="right" w:pos="9072"/>
      </w:tabs>
    </w:pPr>
  </w:style>
  <w:style w:type="character" w:customStyle="1" w:styleId="HeadlineKopfzeileStrongZchn">
    <w:name w:val="Headline Kopfzeile Strong Zchn"/>
    <w:basedOn w:val="Absatz-Standardschriftart"/>
    <w:link w:val="HeadlineKopfzeileStrong"/>
    <w:uiPriority w:val="1"/>
    <w:rsid w:val="002940CD"/>
    <w:rPr>
      <w:rFonts w:ascii="Humnst777 BT" w:eastAsia="Humnst777 Lt BT" w:hAnsi="Humnst777 Lt BT" w:cs="Humnst777 Lt BT"/>
      <w:b/>
      <w:color w:val="6D6E71"/>
      <w:spacing w:val="-6"/>
      <w:sz w:val="28"/>
    </w:rPr>
  </w:style>
  <w:style w:type="character" w:customStyle="1" w:styleId="KopfzeileZchn">
    <w:name w:val="Kopfzeile Zchn"/>
    <w:basedOn w:val="Absatz-Standardschriftart"/>
    <w:link w:val="Kopfzeile"/>
    <w:uiPriority w:val="99"/>
    <w:rsid w:val="00D971FA"/>
    <w:rPr>
      <w:rFonts w:ascii="Humnst777 Lt BT" w:eastAsia="Humnst777 Lt BT" w:hAnsi="Humnst777 Lt BT" w:cs="Humnst777 Lt BT"/>
    </w:rPr>
  </w:style>
  <w:style w:type="paragraph" w:styleId="Fuzeile">
    <w:name w:val="footer"/>
    <w:basedOn w:val="Standard"/>
    <w:link w:val="FuzeileZchn"/>
    <w:unhideWhenUsed/>
    <w:rsid w:val="00D971FA"/>
    <w:pPr>
      <w:tabs>
        <w:tab w:val="center" w:pos="4536"/>
        <w:tab w:val="right" w:pos="9072"/>
      </w:tabs>
    </w:pPr>
  </w:style>
  <w:style w:type="character" w:customStyle="1" w:styleId="FuzeileZchn">
    <w:name w:val="Fußzeile Zchn"/>
    <w:basedOn w:val="Absatz-Standardschriftart"/>
    <w:link w:val="Fuzeile"/>
    <w:uiPriority w:val="99"/>
    <w:rsid w:val="00D971FA"/>
    <w:rPr>
      <w:rFonts w:ascii="Humnst777 Lt BT" w:eastAsia="Humnst777 Lt BT" w:hAnsi="Humnst777 Lt BT" w:cs="Humnst777 Lt BT"/>
    </w:rPr>
  </w:style>
  <w:style w:type="paragraph" w:customStyle="1" w:styleId="Seitennummerierung">
    <w:name w:val="Seitennummerierung"/>
    <w:basedOn w:val="Standard"/>
    <w:link w:val="SeitennummerierungZchn"/>
    <w:uiPriority w:val="1"/>
    <w:qFormat/>
    <w:rsid w:val="00F72848"/>
    <w:pPr>
      <w:spacing w:before="101"/>
      <w:ind w:right="1131"/>
      <w:jc w:val="right"/>
    </w:pPr>
    <w:rPr>
      <w:color w:val="6D6E71"/>
    </w:rPr>
  </w:style>
  <w:style w:type="paragraph" w:styleId="Inhaltsverzeichnisberschrift">
    <w:name w:val="TOC Heading"/>
    <w:basedOn w:val="Standard"/>
    <w:next w:val="Standard"/>
    <w:uiPriority w:val="39"/>
    <w:unhideWhenUsed/>
    <w:qFormat/>
    <w:rsid w:val="00494A6F"/>
    <w:pPr>
      <w:keepNext/>
      <w:keepLines/>
      <w:spacing w:before="360" w:line="480" w:lineRule="auto"/>
    </w:pPr>
    <w:rPr>
      <w:sz w:val="44"/>
      <w:szCs w:val="44"/>
    </w:rPr>
  </w:style>
  <w:style w:type="character" w:customStyle="1" w:styleId="SeitennummerierungZchn">
    <w:name w:val="Seitennummerierung Zchn"/>
    <w:basedOn w:val="Absatz-Standardschriftart"/>
    <w:link w:val="Seitennummerierung"/>
    <w:uiPriority w:val="1"/>
    <w:rsid w:val="00F72848"/>
    <w:rPr>
      <w:rFonts w:ascii="Humnst777 Lt BT" w:eastAsia="Humnst777 Lt BT" w:hAnsi="Humnst777 Lt BT" w:cs="Humnst777 Lt BT"/>
      <w:color w:val="6D6E71"/>
      <w:sz w:val="20"/>
      <w:lang w:val="de-DE"/>
    </w:rPr>
  </w:style>
  <w:style w:type="paragraph" w:styleId="Verzeichnis1">
    <w:name w:val="toc 1"/>
    <w:basedOn w:val="Standard"/>
    <w:next w:val="Standard"/>
    <w:autoRedefine/>
    <w:uiPriority w:val="39"/>
    <w:unhideWhenUsed/>
    <w:rsid w:val="005E0A8E"/>
    <w:pPr>
      <w:tabs>
        <w:tab w:val="right" w:leader="dot" w:pos="9348"/>
      </w:tabs>
      <w:spacing w:after="100"/>
    </w:pPr>
    <w:rPr>
      <w:sz w:val="30"/>
    </w:rPr>
  </w:style>
  <w:style w:type="character" w:styleId="Hyperlink">
    <w:name w:val="Hyperlink"/>
    <w:basedOn w:val="Absatz-Standardschriftart"/>
    <w:uiPriority w:val="99"/>
    <w:unhideWhenUsed/>
    <w:rsid w:val="00E155D7"/>
    <w:rPr>
      <w:color w:val="0000FF" w:themeColor="hyperlink"/>
      <w:u w:val="single"/>
    </w:rPr>
  </w:style>
  <w:style w:type="character" w:customStyle="1" w:styleId="berschrift2Zchn">
    <w:name w:val="Überschrift 2 Zchn"/>
    <w:basedOn w:val="Absatz-Standardschriftart"/>
    <w:link w:val="berschrift2"/>
    <w:uiPriority w:val="9"/>
    <w:rsid w:val="00F807E6"/>
    <w:rPr>
      <w:rFonts w:ascii="Humnst777 Lt BT" w:eastAsia="Humnst777 Lt BT" w:hAnsi="Humnst777 Lt BT" w:cs="Humnst777 Lt BT"/>
      <w:color w:val="242324"/>
      <w:sz w:val="30"/>
    </w:rPr>
  </w:style>
  <w:style w:type="paragraph" w:styleId="Verzeichnis3">
    <w:name w:val="toc 3"/>
    <w:basedOn w:val="Standard"/>
    <w:next w:val="Standard"/>
    <w:autoRedefine/>
    <w:unhideWhenUsed/>
    <w:rsid w:val="00E155D7"/>
    <w:pPr>
      <w:spacing w:after="100"/>
      <w:ind w:left="440"/>
    </w:pPr>
  </w:style>
  <w:style w:type="character" w:customStyle="1" w:styleId="berschrift3Zchn">
    <w:name w:val="Überschrift 3 Zchn"/>
    <w:basedOn w:val="Absatz-Standardschriftart"/>
    <w:link w:val="berschrift3"/>
    <w:uiPriority w:val="9"/>
    <w:rsid w:val="00F807E6"/>
    <w:rPr>
      <w:rFonts w:ascii="Humnst777 BT" w:eastAsia="Humnst777 Lt BT" w:hAnsi="Humnst777 Lt BT" w:cs="Humnst777 Lt BT"/>
      <w:b/>
      <w:color w:val="242324"/>
    </w:rPr>
  </w:style>
  <w:style w:type="paragraph" w:styleId="Verzeichnis2">
    <w:name w:val="toc 2"/>
    <w:basedOn w:val="Standard"/>
    <w:next w:val="Standard"/>
    <w:autoRedefine/>
    <w:uiPriority w:val="39"/>
    <w:unhideWhenUsed/>
    <w:rsid w:val="00E155D7"/>
    <w:pPr>
      <w:spacing w:after="100"/>
      <w:ind w:left="220"/>
    </w:pPr>
  </w:style>
  <w:style w:type="paragraph" w:styleId="Verzeichnis4">
    <w:name w:val="toc 4"/>
    <w:basedOn w:val="Standard"/>
    <w:next w:val="Standard"/>
    <w:autoRedefine/>
    <w:unhideWhenUsed/>
    <w:rsid w:val="00E155D7"/>
    <w:pPr>
      <w:spacing w:after="100"/>
      <w:ind w:left="660"/>
    </w:pPr>
  </w:style>
  <w:style w:type="character" w:customStyle="1" w:styleId="berschrift4Zchn">
    <w:name w:val="Überschrift 4 Zchn"/>
    <w:basedOn w:val="Absatz-Standardschriftart"/>
    <w:link w:val="berschrift4"/>
    <w:uiPriority w:val="9"/>
    <w:rsid w:val="00162D0F"/>
    <w:rPr>
      <w:rFonts w:ascii="Humnst777 BT" w:eastAsia="Humnst777 Lt BT" w:hAnsi="Humnst777 Lt BT" w:cs="Humnst777 Lt BT"/>
      <w:b/>
      <w:color w:val="242324"/>
      <w:sz w:val="20"/>
      <w:lang w:val="de-DE"/>
    </w:rPr>
  </w:style>
  <w:style w:type="character" w:customStyle="1" w:styleId="Label">
    <w:name w:val="Label"/>
    <w:basedOn w:val="Absatz-Standardschriftart"/>
    <w:uiPriority w:val="1"/>
    <w:rsid w:val="007F0621"/>
    <w:rPr>
      <w:b/>
      <w:color w:val="808080" w:themeColor="background1" w:themeShade="80"/>
      <w:lang w:val="en-US"/>
    </w:rPr>
  </w:style>
  <w:style w:type="paragraph" w:styleId="Aufzhlungszeichen2">
    <w:name w:val="List Bullet 2"/>
    <w:basedOn w:val="Standard"/>
    <w:uiPriority w:val="99"/>
    <w:unhideWhenUsed/>
    <w:rsid w:val="00FC3DA0"/>
    <w:pPr>
      <w:numPr>
        <w:numId w:val="2"/>
      </w:numPr>
      <w:contextualSpacing/>
    </w:pPr>
  </w:style>
  <w:style w:type="paragraph" w:styleId="Aufzhlungszeichen3">
    <w:name w:val="List Bullet 3"/>
    <w:basedOn w:val="Standard"/>
    <w:uiPriority w:val="99"/>
    <w:unhideWhenUsed/>
    <w:rsid w:val="00FC3DA0"/>
    <w:pPr>
      <w:numPr>
        <w:numId w:val="3"/>
      </w:numPr>
      <w:contextualSpacing/>
    </w:pPr>
  </w:style>
  <w:style w:type="paragraph" w:styleId="Aufzhlungszeichen4">
    <w:name w:val="List Bullet 4"/>
    <w:basedOn w:val="Standard"/>
    <w:uiPriority w:val="99"/>
    <w:unhideWhenUsed/>
    <w:rsid w:val="00FC3DA0"/>
    <w:pPr>
      <w:numPr>
        <w:numId w:val="4"/>
      </w:numPr>
      <w:contextualSpacing/>
    </w:pPr>
  </w:style>
  <w:style w:type="paragraph" w:styleId="Aufzhlungszeichen">
    <w:name w:val="List Bullet"/>
    <w:basedOn w:val="Standard"/>
    <w:uiPriority w:val="99"/>
    <w:unhideWhenUsed/>
    <w:rsid w:val="00FC3DA0"/>
    <w:pPr>
      <w:numPr>
        <w:numId w:val="1"/>
      </w:numPr>
      <w:contextualSpacing/>
    </w:pPr>
  </w:style>
  <w:style w:type="paragraph" w:customStyle="1" w:styleId="AufzhlungTexteingerckt">
    <w:name w:val="Aufzählung Text eingerückt"/>
    <w:basedOn w:val="Texteingerckt"/>
    <w:uiPriority w:val="1"/>
    <w:rsid w:val="00FC3DA0"/>
    <w:pPr>
      <w:numPr>
        <w:numId w:val="12"/>
      </w:numPr>
      <w:ind w:left="924" w:hanging="357"/>
    </w:pPr>
  </w:style>
  <w:style w:type="paragraph" w:customStyle="1" w:styleId="AufzhlungText">
    <w:name w:val="Aufzählung Text"/>
    <w:basedOn w:val="Text"/>
    <w:uiPriority w:val="1"/>
    <w:rsid w:val="00FC3DA0"/>
    <w:pPr>
      <w:ind w:left="360" w:hanging="360"/>
    </w:pPr>
  </w:style>
  <w:style w:type="paragraph" w:styleId="Textkrper">
    <w:name w:val="Body Text"/>
    <w:basedOn w:val="Standard"/>
    <w:link w:val="TextkrperZchn"/>
    <w:uiPriority w:val="99"/>
    <w:semiHidden/>
    <w:unhideWhenUsed/>
    <w:rsid w:val="00092B8E"/>
    <w:pPr>
      <w:spacing w:after="120"/>
    </w:pPr>
  </w:style>
  <w:style w:type="character" w:customStyle="1" w:styleId="TextkrperZchn">
    <w:name w:val="Textkörper Zchn"/>
    <w:basedOn w:val="Absatz-Standardschriftart"/>
    <w:link w:val="Textkrper"/>
    <w:uiPriority w:val="99"/>
    <w:semiHidden/>
    <w:rsid w:val="00092B8E"/>
    <w:rPr>
      <w:rFonts w:ascii="Humnst777 Lt BT" w:eastAsia="Humnst777 Lt BT" w:hAnsi="Humnst777 Lt BT" w:cs="Humnst777 Lt BT"/>
      <w:color w:val="242324"/>
      <w:sz w:val="20"/>
      <w:lang w:val="de-DE"/>
    </w:rPr>
  </w:style>
  <w:style w:type="character" w:customStyle="1" w:styleId="berschrift5Zchn">
    <w:name w:val="Überschrift 5 Zchn"/>
    <w:basedOn w:val="Absatz-Standardschriftart"/>
    <w:link w:val="berschrift5"/>
    <w:rsid w:val="0063460B"/>
    <w:rPr>
      <w:rFonts w:ascii="Arial" w:eastAsia="Times New Roman" w:hAnsi="Arial" w:cs="Times New Roman"/>
      <w:b/>
      <w:sz w:val="20"/>
      <w:szCs w:val="20"/>
      <w:lang w:val="de-DE"/>
    </w:rPr>
  </w:style>
  <w:style w:type="character" w:customStyle="1" w:styleId="berschrift6Zchn">
    <w:name w:val="Überschrift 6 Zchn"/>
    <w:basedOn w:val="Absatz-Standardschriftart"/>
    <w:link w:val="berschrift6"/>
    <w:rsid w:val="0063460B"/>
    <w:rPr>
      <w:rFonts w:ascii="Times New Roman" w:eastAsia="Times New Roman" w:hAnsi="Times New Roman" w:cs="Times New Roman"/>
      <w:sz w:val="20"/>
      <w:szCs w:val="20"/>
      <w:u w:val="single"/>
      <w:lang w:val="de-DE"/>
    </w:rPr>
  </w:style>
  <w:style w:type="character" w:customStyle="1" w:styleId="berschrift7Zchn">
    <w:name w:val="Überschrift 7 Zchn"/>
    <w:basedOn w:val="Absatz-Standardschriftart"/>
    <w:link w:val="berschrift7"/>
    <w:rsid w:val="0063460B"/>
    <w:rPr>
      <w:rFonts w:ascii="Times New Roman" w:eastAsia="Times New Roman" w:hAnsi="Times New Roman" w:cs="Times New Roman"/>
      <w:i/>
      <w:sz w:val="20"/>
      <w:szCs w:val="20"/>
      <w:lang w:val="de-DE"/>
    </w:rPr>
  </w:style>
  <w:style w:type="character" w:customStyle="1" w:styleId="berschrift8Zchn">
    <w:name w:val="Überschrift 8 Zchn"/>
    <w:basedOn w:val="Absatz-Standardschriftart"/>
    <w:link w:val="berschrift8"/>
    <w:rsid w:val="0063460B"/>
    <w:rPr>
      <w:rFonts w:ascii="Times New Roman" w:eastAsia="Times New Roman" w:hAnsi="Times New Roman" w:cs="Times New Roman"/>
      <w:i/>
      <w:sz w:val="20"/>
      <w:szCs w:val="20"/>
      <w:lang w:val="de-DE"/>
    </w:rPr>
  </w:style>
  <w:style w:type="character" w:customStyle="1" w:styleId="berschrift9Zchn">
    <w:name w:val="Überschrift 9 Zchn"/>
    <w:basedOn w:val="Absatz-Standardschriftart"/>
    <w:link w:val="berschrift9"/>
    <w:rsid w:val="0063460B"/>
    <w:rPr>
      <w:rFonts w:ascii="Times New Roman" w:eastAsia="Times New Roman" w:hAnsi="Times New Roman" w:cs="Times New Roman"/>
      <w:i/>
      <w:sz w:val="20"/>
      <w:szCs w:val="20"/>
      <w:lang w:val="de-DE"/>
    </w:rPr>
  </w:style>
  <w:style w:type="paragraph" w:styleId="Standardeinzug">
    <w:name w:val="Normal Indent"/>
    <w:basedOn w:val="Standard"/>
    <w:semiHidden/>
    <w:rsid w:val="0063460B"/>
    <w:pPr>
      <w:widowControl/>
      <w:autoSpaceDE/>
      <w:autoSpaceDN/>
      <w:spacing w:line="280" w:lineRule="atLeast"/>
      <w:ind w:left="708"/>
    </w:pPr>
    <w:rPr>
      <w:rFonts w:ascii="Arial" w:eastAsia="Times New Roman" w:hAnsi="Arial" w:cs="Times New Roman"/>
      <w:color w:val="auto"/>
      <w:szCs w:val="20"/>
    </w:rPr>
  </w:style>
  <w:style w:type="paragraph" w:styleId="Index7">
    <w:name w:val="index 7"/>
    <w:basedOn w:val="Standard"/>
    <w:next w:val="Standard"/>
    <w:semiHidden/>
    <w:rsid w:val="0063460B"/>
    <w:pPr>
      <w:widowControl/>
      <w:autoSpaceDE/>
      <w:autoSpaceDN/>
      <w:spacing w:line="280" w:lineRule="atLeast"/>
      <w:ind w:left="1698"/>
    </w:pPr>
    <w:rPr>
      <w:rFonts w:ascii="Arial" w:eastAsia="Times New Roman" w:hAnsi="Arial" w:cs="Times New Roman"/>
      <w:color w:val="auto"/>
      <w:szCs w:val="20"/>
    </w:rPr>
  </w:style>
  <w:style w:type="paragraph" w:styleId="Index6">
    <w:name w:val="index 6"/>
    <w:basedOn w:val="Standard"/>
    <w:next w:val="Standard"/>
    <w:semiHidden/>
    <w:rsid w:val="0063460B"/>
    <w:pPr>
      <w:widowControl/>
      <w:autoSpaceDE/>
      <w:autoSpaceDN/>
      <w:spacing w:line="280" w:lineRule="atLeast"/>
      <w:ind w:left="1415"/>
    </w:pPr>
    <w:rPr>
      <w:rFonts w:ascii="Arial" w:eastAsia="Times New Roman" w:hAnsi="Arial" w:cs="Times New Roman"/>
      <w:color w:val="auto"/>
      <w:szCs w:val="20"/>
    </w:rPr>
  </w:style>
  <w:style w:type="paragraph" w:styleId="Index5">
    <w:name w:val="index 5"/>
    <w:basedOn w:val="Standard"/>
    <w:next w:val="Standard"/>
    <w:semiHidden/>
    <w:rsid w:val="0063460B"/>
    <w:pPr>
      <w:widowControl/>
      <w:autoSpaceDE/>
      <w:autoSpaceDN/>
      <w:spacing w:line="280" w:lineRule="atLeast"/>
      <w:ind w:left="1132"/>
    </w:pPr>
    <w:rPr>
      <w:rFonts w:ascii="Arial" w:eastAsia="Times New Roman" w:hAnsi="Arial" w:cs="Times New Roman"/>
      <w:color w:val="auto"/>
      <w:szCs w:val="20"/>
    </w:rPr>
  </w:style>
  <w:style w:type="paragraph" w:styleId="Index4">
    <w:name w:val="index 4"/>
    <w:basedOn w:val="Standard"/>
    <w:next w:val="Standard"/>
    <w:semiHidden/>
    <w:rsid w:val="0063460B"/>
    <w:pPr>
      <w:widowControl/>
      <w:autoSpaceDE/>
      <w:autoSpaceDN/>
      <w:spacing w:line="280" w:lineRule="atLeast"/>
      <w:ind w:left="849"/>
    </w:pPr>
    <w:rPr>
      <w:rFonts w:ascii="Tahoma" w:eastAsia="Times New Roman" w:hAnsi="Tahoma" w:cs="Times New Roman"/>
      <w:color w:val="auto"/>
      <w:szCs w:val="20"/>
    </w:rPr>
  </w:style>
  <w:style w:type="paragraph" w:styleId="Index3">
    <w:name w:val="index 3"/>
    <w:basedOn w:val="Standard"/>
    <w:next w:val="Standard"/>
    <w:semiHidden/>
    <w:rsid w:val="0063460B"/>
    <w:pPr>
      <w:widowControl/>
      <w:autoSpaceDE/>
      <w:autoSpaceDN/>
      <w:spacing w:line="280" w:lineRule="atLeast"/>
      <w:ind w:left="566"/>
    </w:pPr>
    <w:rPr>
      <w:rFonts w:ascii="Tahoma" w:eastAsia="Times New Roman" w:hAnsi="Tahoma" w:cs="Times New Roman"/>
      <w:color w:val="auto"/>
      <w:szCs w:val="20"/>
    </w:rPr>
  </w:style>
  <w:style w:type="paragraph" w:styleId="Index2">
    <w:name w:val="index 2"/>
    <w:basedOn w:val="Standard"/>
    <w:next w:val="Standard"/>
    <w:semiHidden/>
    <w:rsid w:val="0063460B"/>
    <w:pPr>
      <w:widowControl/>
      <w:autoSpaceDE/>
      <w:autoSpaceDN/>
      <w:spacing w:line="280" w:lineRule="atLeast"/>
      <w:ind w:left="283"/>
    </w:pPr>
    <w:rPr>
      <w:rFonts w:ascii="Tahoma" w:eastAsia="Times New Roman" w:hAnsi="Tahoma" w:cs="Times New Roman"/>
      <w:color w:val="auto"/>
      <w:szCs w:val="20"/>
    </w:rPr>
  </w:style>
  <w:style w:type="paragraph" w:styleId="Index1">
    <w:name w:val="index 1"/>
    <w:basedOn w:val="Standard"/>
    <w:next w:val="Standard"/>
    <w:semiHidden/>
    <w:rsid w:val="0063460B"/>
    <w:pPr>
      <w:widowControl/>
      <w:tabs>
        <w:tab w:val="right" w:pos="2552"/>
      </w:tabs>
      <w:autoSpaceDE/>
      <w:autoSpaceDN/>
      <w:spacing w:line="280" w:lineRule="atLeast"/>
      <w:ind w:left="284" w:right="284" w:hanging="284"/>
    </w:pPr>
    <w:rPr>
      <w:rFonts w:ascii="Tahoma" w:eastAsia="Times New Roman" w:hAnsi="Tahoma" w:cs="Times New Roman"/>
      <w:color w:val="auto"/>
      <w:sz w:val="14"/>
      <w:szCs w:val="20"/>
    </w:rPr>
  </w:style>
  <w:style w:type="character" w:styleId="Zeilennummer">
    <w:name w:val="line number"/>
    <w:semiHidden/>
    <w:rsid w:val="0063460B"/>
    <w:rPr>
      <w:rFonts w:ascii="Tahoma" w:hAnsi="Tahoma"/>
    </w:rPr>
  </w:style>
  <w:style w:type="paragraph" w:styleId="Indexberschrift">
    <w:name w:val="index heading"/>
    <w:basedOn w:val="Standard"/>
    <w:next w:val="Index1"/>
    <w:semiHidden/>
    <w:rsid w:val="0063460B"/>
    <w:pPr>
      <w:widowControl/>
      <w:autoSpaceDE/>
      <w:autoSpaceDN/>
      <w:spacing w:line="280" w:lineRule="atLeast"/>
    </w:pPr>
    <w:rPr>
      <w:rFonts w:ascii="Tahoma" w:eastAsia="Times New Roman" w:hAnsi="Tahoma" w:cs="Times New Roman"/>
      <w:color w:val="auto"/>
      <w:szCs w:val="20"/>
    </w:rPr>
  </w:style>
  <w:style w:type="character" w:styleId="Funotenzeichen">
    <w:name w:val="footnote reference"/>
    <w:semiHidden/>
    <w:rsid w:val="0063460B"/>
    <w:rPr>
      <w:rFonts w:ascii="Tahoma" w:hAnsi="Tahoma"/>
      <w:position w:val="6"/>
      <w:sz w:val="16"/>
    </w:rPr>
  </w:style>
  <w:style w:type="paragraph" w:styleId="Funotentext">
    <w:name w:val="footnote text"/>
    <w:basedOn w:val="Standard"/>
    <w:link w:val="FunotentextZchn"/>
    <w:semiHidden/>
    <w:rsid w:val="0063460B"/>
    <w:pPr>
      <w:widowControl/>
      <w:autoSpaceDE/>
      <w:autoSpaceDN/>
      <w:spacing w:line="280" w:lineRule="atLeast"/>
    </w:pPr>
    <w:rPr>
      <w:rFonts w:ascii="Arial" w:eastAsia="Times New Roman" w:hAnsi="Arial" w:cs="Times New Roman"/>
      <w:color w:val="auto"/>
      <w:szCs w:val="20"/>
    </w:rPr>
  </w:style>
  <w:style w:type="character" w:customStyle="1" w:styleId="FunotentextZchn">
    <w:name w:val="Fußnotentext Zchn"/>
    <w:basedOn w:val="Absatz-Standardschriftart"/>
    <w:link w:val="Funotentext"/>
    <w:semiHidden/>
    <w:rsid w:val="0063460B"/>
    <w:rPr>
      <w:rFonts w:ascii="Arial" w:eastAsia="Times New Roman" w:hAnsi="Arial" w:cs="Times New Roman"/>
      <w:sz w:val="20"/>
      <w:szCs w:val="20"/>
      <w:lang w:val="de-DE"/>
    </w:rPr>
  </w:style>
  <w:style w:type="paragraph" w:customStyle="1" w:styleId="bitmap">
    <w:name w:val="bitmap"/>
    <w:basedOn w:val="Standard"/>
    <w:rsid w:val="0063460B"/>
    <w:pPr>
      <w:widowControl/>
      <w:autoSpaceDE/>
      <w:autoSpaceDN/>
      <w:spacing w:line="280" w:lineRule="atLeast"/>
      <w:jc w:val="both"/>
    </w:pPr>
    <w:rPr>
      <w:rFonts w:ascii="Arial" w:eastAsia="Times New Roman" w:hAnsi="Arial" w:cs="Times New Roman"/>
      <w:color w:val="auto"/>
      <w:sz w:val="18"/>
      <w:szCs w:val="20"/>
    </w:rPr>
  </w:style>
  <w:style w:type="paragraph" w:customStyle="1" w:styleId="a">
    <w:rsid w:val="0063460B"/>
    <w:rPr>
      <w:rFonts w:ascii="Humnst777 Lt BT" w:eastAsia="Humnst777 Lt BT" w:hAnsi="Humnst777 Lt BT" w:cs="Humnst777 Lt BT"/>
      <w:color w:val="242324"/>
      <w:sz w:val="20"/>
      <w:lang w:val="de-DE"/>
    </w:rPr>
  </w:style>
  <w:style w:type="paragraph" w:styleId="Dokumentstruktur">
    <w:name w:val="Document Map"/>
    <w:basedOn w:val="Standard"/>
    <w:link w:val="DokumentstrukturZchn"/>
    <w:semiHidden/>
    <w:rsid w:val="0063460B"/>
    <w:pPr>
      <w:widowControl/>
      <w:shd w:val="clear" w:color="auto" w:fill="000080"/>
      <w:autoSpaceDE/>
      <w:autoSpaceDN/>
      <w:spacing w:line="280" w:lineRule="atLeast"/>
    </w:pPr>
    <w:rPr>
      <w:rFonts w:ascii="Tahoma" w:eastAsia="Times New Roman" w:hAnsi="Tahoma" w:cs="Wingdings"/>
      <w:color w:val="auto"/>
      <w:szCs w:val="20"/>
    </w:rPr>
  </w:style>
  <w:style w:type="character" w:customStyle="1" w:styleId="DokumentstrukturZchn">
    <w:name w:val="Dokumentstruktur Zchn"/>
    <w:basedOn w:val="Absatz-Standardschriftart"/>
    <w:link w:val="Dokumentstruktur"/>
    <w:semiHidden/>
    <w:rsid w:val="0063460B"/>
    <w:rPr>
      <w:rFonts w:ascii="Tahoma" w:eastAsia="Times New Roman" w:hAnsi="Tahoma" w:cs="Wingdings"/>
      <w:sz w:val="20"/>
      <w:szCs w:val="20"/>
      <w:shd w:val="clear" w:color="auto" w:fill="000080"/>
      <w:lang w:val="de-DE"/>
    </w:rPr>
  </w:style>
  <w:style w:type="paragraph" w:styleId="Verzeichnis5">
    <w:name w:val="toc 5"/>
    <w:basedOn w:val="Standard"/>
    <w:next w:val="Standard"/>
    <w:autoRedefine/>
    <w:semiHidden/>
    <w:rsid w:val="0063460B"/>
    <w:pPr>
      <w:widowControl/>
      <w:autoSpaceDE/>
      <w:autoSpaceDN/>
      <w:spacing w:line="280" w:lineRule="atLeast"/>
      <w:ind w:left="800"/>
    </w:pPr>
    <w:rPr>
      <w:rFonts w:ascii="Arial" w:eastAsia="Times New Roman" w:hAnsi="Arial" w:cs="Times New Roman"/>
      <w:color w:val="auto"/>
      <w:szCs w:val="20"/>
    </w:rPr>
  </w:style>
  <w:style w:type="paragraph" w:styleId="Verzeichnis6">
    <w:name w:val="toc 6"/>
    <w:basedOn w:val="Standard"/>
    <w:next w:val="Standard"/>
    <w:autoRedefine/>
    <w:semiHidden/>
    <w:rsid w:val="0063460B"/>
    <w:pPr>
      <w:widowControl/>
      <w:autoSpaceDE/>
      <w:autoSpaceDN/>
      <w:spacing w:line="280" w:lineRule="atLeast"/>
      <w:ind w:left="1000"/>
    </w:pPr>
    <w:rPr>
      <w:rFonts w:ascii="Arial" w:eastAsia="Times New Roman" w:hAnsi="Arial" w:cs="Times New Roman"/>
      <w:color w:val="auto"/>
      <w:szCs w:val="20"/>
    </w:rPr>
  </w:style>
  <w:style w:type="paragraph" w:styleId="Verzeichnis7">
    <w:name w:val="toc 7"/>
    <w:basedOn w:val="Standard"/>
    <w:next w:val="Standard"/>
    <w:autoRedefine/>
    <w:semiHidden/>
    <w:rsid w:val="0063460B"/>
    <w:pPr>
      <w:widowControl/>
      <w:autoSpaceDE/>
      <w:autoSpaceDN/>
      <w:spacing w:line="280" w:lineRule="atLeast"/>
      <w:ind w:left="1200"/>
    </w:pPr>
    <w:rPr>
      <w:rFonts w:ascii="Arial" w:eastAsia="Times New Roman" w:hAnsi="Arial" w:cs="Times New Roman"/>
      <w:color w:val="auto"/>
      <w:szCs w:val="20"/>
    </w:rPr>
  </w:style>
  <w:style w:type="paragraph" w:styleId="Verzeichnis8">
    <w:name w:val="toc 8"/>
    <w:basedOn w:val="Standard"/>
    <w:next w:val="Standard"/>
    <w:autoRedefine/>
    <w:semiHidden/>
    <w:rsid w:val="0063460B"/>
    <w:pPr>
      <w:widowControl/>
      <w:autoSpaceDE/>
      <w:autoSpaceDN/>
      <w:spacing w:line="280" w:lineRule="atLeast"/>
      <w:ind w:left="1400"/>
    </w:pPr>
    <w:rPr>
      <w:rFonts w:ascii="Arial" w:eastAsia="Times New Roman" w:hAnsi="Arial" w:cs="Times New Roman"/>
      <w:color w:val="auto"/>
      <w:szCs w:val="20"/>
    </w:rPr>
  </w:style>
  <w:style w:type="paragraph" w:styleId="Verzeichnis9">
    <w:name w:val="toc 9"/>
    <w:basedOn w:val="Standard"/>
    <w:next w:val="Standard"/>
    <w:autoRedefine/>
    <w:semiHidden/>
    <w:rsid w:val="0063460B"/>
    <w:pPr>
      <w:widowControl/>
      <w:autoSpaceDE/>
      <w:autoSpaceDN/>
      <w:spacing w:line="280" w:lineRule="atLeast"/>
      <w:ind w:left="1600"/>
    </w:pPr>
    <w:rPr>
      <w:rFonts w:ascii="Arial" w:eastAsia="Times New Roman" w:hAnsi="Arial" w:cs="Times New Roman"/>
      <w:color w:val="auto"/>
      <w:szCs w:val="20"/>
    </w:rPr>
  </w:style>
  <w:style w:type="paragraph" w:customStyle="1" w:styleId="berschrift0">
    <w:name w:val="Überschrift 0"/>
    <w:basedOn w:val="Standard"/>
    <w:rsid w:val="0063460B"/>
    <w:pPr>
      <w:widowControl/>
      <w:autoSpaceDE/>
      <w:autoSpaceDN/>
      <w:spacing w:line="280" w:lineRule="atLeast"/>
    </w:pPr>
    <w:rPr>
      <w:rFonts w:ascii="Arial" w:eastAsia="Times New Roman" w:hAnsi="Arial" w:cs="Arial"/>
      <w:b/>
      <w:color w:val="auto"/>
      <w:sz w:val="32"/>
      <w:szCs w:val="20"/>
      <w:lang w:eastAsia="de-DE"/>
    </w:rPr>
  </w:style>
  <w:style w:type="character" w:styleId="BesuchterLink">
    <w:name w:val="FollowedHyperlink"/>
    <w:basedOn w:val="Absatz-Standardschriftart"/>
    <w:uiPriority w:val="99"/>
    <w:semiHidden/>
    <w:unhideWhenUsed/>
    <w:rsid w:val="006346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combit.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oern\Desktop\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D502A-20C3-4403-B261-CEC5E03F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1</Pages>
  <Words>5271</Words>
  <Characters>33212</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Library for DataFlex V27.0</vt:lpstr>
    </vt:vector>
  </TitlesOfParts>
  <Company>combit GmbH</Company>
  <LinksUpToDate>false</LinksUpToDate>
  <CharactersWithSpaces>38407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for DataFlex V27.0</dc:title>
  <dc:subject>combit List &amp; Label</dc:subject>
  <dc:creator>combit</dc:creator>
  <cp:lastModifiedBy>combit - Daniel Kenner</cp:lastModifiedBy>
  <cp:revision>26</cp:revision>
  <cp:lastPrinted>2021-10-11T06:42:00Z</cp:lastPrinted>
  <dcterms:created xsi:type="dcterms:W3CDTF">2018-05-16T12:46:00Z</dcterms:created>
  <dcterms:modified xsi:type="dcterms:W3CDTF">2021-10-11T06:42:00Z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LMajorVersion">
    <vt:i4>27</vt:i4>
  </property>
</Properties>
</file>